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6AD9" w:rsidRDefault="00000000">
      <w:pPr>
        <w:pStyle w:val="p0"/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>
            <wp:extent cx="4552950" cy="8572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jc w:val="center"/>
      </w:pPr>
      <w:r>
        <w:rPr>
          <w:noProof/>
        </w:rPr>
        <w:drawing>
          <wp:inline distT="0" distB="0" distL="0" distR="0">
            <wp:extent cx="1209675" cy="1076325"/>
            <wp:effectExtent l="19050" t="0" r="9525" b="0"/>
            <wp:docPr id="2" name="图片 2" descr="学校校标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学校校标下载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422" t="14980" r="33421" b="4854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spacing w:before="100" w:beforeAutospacing="1" w:after="100" w:afterAutospacing="1"/>
        <w:jc w:val="center"/>
        <w:rPr>
          <w:rFonts w:ascii="黑体" w:eastAsia="黑体"/>
          <w:sz w:val="48"/>
          <w:szCs w:val="48"/>
        </w:rPr>
      </w:pPr>
      <w:r>
        <w:rPr>
          <w:rFonts w:ascii="黑体" w:eastAsia="黑体" w:hint="eastAsia"/>
          <w:sz w:val="48"/>
          <w:szCs w:val="48"/>
        </w:rPr>
        <w:t>《软件工程实践》项目总结报告</w:t>
      </w:r>
    </w:p>
    <w:p w:rsidR="00626AD9" w:rsidRDefault="00626AD9">
      <w:pPr>
        <w:jc w:val="center"/>
      </w:pPr>
    </w:p>
    <w:p w:rsidR="00626AD9" w:rsidRDefault="00000000">
      <w:pPr>
        <w:jc w:val="center"/>
        <w:rPr>
          <w:sz w:val="30"/>
          <w:szCs w:val="30"/>
        </w:rPr>
      </w:pPr>
      <w:r>
        <w:rPr>
          <w:sz w:val="30"/>
          <w:szCs w:val="30"/>
        </w:rPr>
        <w:t>（</w:t>
      </w:r>
      <w:r>
        <w:rPr>
          <w:sz w:val="30"/>
          <w:szCs w:val="30"/>
        </w:rPr>
        <w:t>20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2/20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3</w:t>
      </w:r>
      <w:r>
        <w:rPr>
          <w:sz w:val="30"/>
          <w:szCs w:val="30"/>
        </w:rPr>
        <w:t>学年</w:t>
      </w:r>
      <w:r>
        <w:rPr>
          <w:rFonts w:hint="eastAsia"/>
          <w:sz w:val="30"/>
          <w:szCs w:val="30"/>
        </w:rPr>
        <w:t xml:space="preserve">  </w:t>
      </w:r>
      <w:r>
        <w:rPr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学期）</w:t>
      </w:r>
    </w:p>
    <w:p w:rsidR="00626AD9" w:rsidRDefault="00626AD9">
      <w:pPr>
        <w:jc w:val="center"/>
      </w:pPr>
    </w:p>
    <w:p w:rsidR="00626AD9" w:rsidRDefault="00000000">
      <w:pPr>
        <w:spacing w:before="100" w:beforeAutospacing="1" w:after="100" w:afterAutospacing="1" w:line="480" w:lineRule="auto"/>
        <w:ind w:leftChars="857" w:left="1800"/>
        <w:rPr>
          <w:b/>
          <w:sz w:val="32"/>
          <w:u w:val="thick"/>
        </w:rPr>
      </w:pPr>
      <w:r>
        <w:rPr>
          <w:sz w:val="32"/>
          <w:szCs w:val="32"/>
        </w:rPr>
        <w:t>项目</w:t>
      </w:r>
      <w:r>
        <w:rPr>
          <w:rFonts w:hint="eastAsia"/>
          <w:sz w:val="32"/>
          <w:szCs w:val="32"/>
        </w:rPr>
        <w:t>名称</w:t>
      </w:r>
      <w:r>
        <w:rPr>
          <w:sz w:val="32"/>
          <w:szCs w:val="32"/>
        </w:rPr>
        <w:t>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rFonts w:hint="eastAsia"/>
          <w:b/>
          <w:sz w:val="32"/>
          <w:u w:val="thick"/>
        </w:rPr>
        <w:t>在线购物——文具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ab/>
      </w:r>
    </w:p>
    <w:p w:rsidR="00626AD9" w:rsidRDefault="00000000">
      <w:pPr>
        <w:spacing w:before="100" w:beforeAutospacing="1" w:after="100" w:afterAutospacing="1" w:line="480" w:lineRule="auto"/>
        <w:ind w:leftChars="857" w:left="1800"/>
        <w:rPr>
          <w:b/>
          <w:sz w:val="32"/>
          <w:u w:val="thick"/>
        </w:rPr>
      </w:pPr>
      <w:r>
        <w:rPr>
          <w:sz w:val="32"/>
          <w:szCs w:val="32"/>
        </w:rPr>
        <w:t>班</w:t>
      </w:r>
      <w:r>
        <w:rPr>
          <w:rFonts w:hint="eastAsia"/>
          <w:sz w:val="32"/>
          <w:szCs w:val="32"/>
        </w:rPr>
        <w:t xml:space="preserve">    </w:t>
      </w:r>
      <w:r>
        <w:rPr>
          <w:sz w:val="32"/>
          <w:szCs w:val="32"/>
        </w:rPr>
        <w:t>级：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rFonts w:hint="eastAsia"/>
          <w:b/>
          <w:sz w:val="32"/>
          <w:u w:val="thick"/>
        </w:rPr>
        <w:t>软件</w:t>
      </w:r>
      <w:r>
        <w:rPr>
          <w:rFonts w:hint="eastAsia"/>
          <w:b/>
          <w:sz w:val="32"/>
          <w:u w:val="thick"/>
        </w:rPr>
        <w:t>2001</w:t>
      </w:r>
      <w:r>
        <w:rPr>
          <w:rFonts w:hint="eastAsia"/>
          <w:b/>
          <w:sz w:val="32"/>
          <w:u w:val="thick"/>
        </w:rPr>
        <w:t>、软件</w:t>
      </w:r>
      <w:r>
        <w:rPr>
          <w:rFonts w:hint="eastAsia"/>
          <w:b/>
          <w:sz w:val="32"/>
          <w:u w:val="thick"/>
        </w:rPr>
        <w:t>2002</w:t>
      </w:r>
      <w:r>
        <w:rPr>
          <w:b/>
          <w:sz w:val="32"/>
          <w:u w:val="thick"/>
        </w:rPr>
        <w:tab/>
      </w:r>
    </w:p>
    <w:p w:rsidR="00626AD9" w:rsidRDefault="00000000">
      <w:pPr>
        <w:spacing w:before="100" w:beforeAutospacing="1" w:after="100" w:afterAutospacing="1" w:line="480" w:lineRule="auto"/>
        <w:ind w:leftChars="857" w:left="1800"/>
        <w:rPr>
          <w:rFonts w:eastAsia="楷体_GB2312"/>
          <w:sz w:val="32"/>
          <w:szCs w:val="32"/>
        </w:rPr>
      </w:pPr>
      <w:r>
        <w:rPr>
          <w:rFonts w:hint="eastAsia"/>
          <w:sz w:val="32"/>
          <w:szCs w:val="32"/>
        </w:rPr>
        <w:t>项目</w:t>
      </w:r>
      <w:r>
        <w:rPr>
          <w:sz w:val="32"/>
          <w:szCs w:val="32"/>
        </w:rPr>
        <w:t>成员：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>软件</w:t>
      </w:r>
      <w:r>
        <w:rPr>
          <w:b/>
          <w:spacing w:val="8"/>
          <w:sz w:val="32"/>
          <w:u w:val="thick"/>
        </w:rPr>
        <w:t xml:space="preserve"> </w:t>
      </w:r>
      <w:r>
        <w:rPr>
          <w:rFonts w:ascii="Carlito" w:eastAsia="Carlito"/>
          <w:b/>
          <w:sz w:val="32"/>
          <w:u w:val="thick"/>
        </w:rPr>
        <w:t>2001</w:t>
      </w:r>
      <w:r>
        <w:rPr>
          <w:rFonts w:ascii="Carlito" w:eastAsia="Carlito"/>
          <w:b/>
          <w:spacing w:val="8"/>
          <w:sz w:val="32"/>
          <w:u w:val="thick"/>
        </w:rPr>
        <w:t xml:space="preserve"> </w:t>
      </w:r>
      <w:proofErr w:type="gramStart"/>
      <w:r>
        <w:rPr>
          <w:rFonts w:ascii="宋体" w:hAnsi="宋体" w:cs="宋体" w:hint="eastAsia"/>
          <w:b/>
          <w:spacing w:val="8"/>
          <w:sz w:val="32"/>
          <w:u w:val="thick"/>
        </w:rPr>
        <w:t>陈旭杰</w:t>
      </w:r>
      <w:proofErr w:type="gramEnd"/>
      <w:r>
        <w:rPr>
          <w:b/>
          <w:sz w:val="32"/>
          <w:u w:val="thick"/>
        </w:rPr>
        <w:tab/>
        <w:t xml:space="preserve">   </w:t>
      </w:r>
    </w:p>
    <w:p w:rsidR="00626AD9" w:rsidRDefault="00000000">
      <w:pPr>
        <w:spacing w:before="100" w:beforeAutospacing="1" w:after="100" w:afterAutospacing="1" w:line="480" w:lineRule="auto"/>
        <w:ind w:leftChars="857" w:left="1800" w:firstLineChars="500" w:firstLine="1606"/>
        <w:rPr>
          <w:rFonts w:eastAsia="楷体_GB2312"/>
          <w:sz w:val="32"/>
          <w:szCs w:val="32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>软件</w:t>
      </w:r>
      <w:r>
        <w:rPr>
          <w:b/>
          <w:spacing w:val="8"/>
          <w:sz w:val="32"/>
          <w:u w:val="thick"/>
        </w:rPr>
        <w:t xml:space="preserve"> </w:t>
      </w:r>
      <w:r>
        <w:rPr>
          <w:rFonts w:ascii="Carlito" w:eastAsia="Carlito"/>
          <w:b/>
          <w:sz w:val="32"/>
          <w:u w:val="thick"/>
        </w:rPr>
        <w:t>2002</w:t>
      </w:r>
      <w:r>
        <w:rPr>
          <w:rFonts w:ascii="Carlito" w:eastAsia="Carlito"/>
          <w:b/>
          <w:spacing w:val="8"/>
          <w:sz w:val="32"/>
          <w:u w:val="thick"/>
        </w:rPr>
        <w:t xml:space="preserve"> </w:t>
      </w:r>
      <w:r>
        <w:rPr>
          <w:rFonts w:hint="eastAsia"/>
          <w:b/>
          <w:sz w:val="32"/>
          <w:u w:val="thick"/>
        </w:rPr>
        <w:t>周天成</w:t>
      </w:r>
      <w:r>
        <w:rPr>
          <w:b/>
          <w:sz w:val="32"/>
          <w:u w:val="thick"/>
        </w:rPr>
        <w:tab/>
        <w:t xml:space="preserve">   </w:t>
      </w:r>
    </w:p>
    <w:p w:rsidR="00626AD9" w:rsidRDefault="00000000">
      <w:pPr>
        <w:spacing w:before="100" w:beforeAutospacing="1" w:after="100" w:afterAutospacing="1" w:line="480" w:lineRule="auto"/>
        <w:ind w:leftChars="857" w:left="1800" w:firstLineChars="500" w:firstLine="1606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>软件</w:t>
      </w:r>
      <w:r>
        <w:rPr>
          <w:b/>
          <w:sz w:val="32"/>
          <w:u w:val="thick"/>
        </w:rPr>
        <w:t xml:space="preserve"> 2001 </w:t>
      </w:r>
      <w:r>
        <w:rPr>
          <w:rFonts w:hint="eastAsia"/>
          <w:b/>
          <w:sz w:val="32"/>
          <w:u w:val="thick"/>
        </w:rPr>
        <w:t>庞桂翔</w:t>
      </w:r>
      <w:r>
        <w:rPr>
          <w:b/>
          <w:sz w:val="32"/>
          <w:u w:val="thick"/>
        </w:rPr>
        <w:tab/>
        <w:t xml:space="preserve">   </w:t>
      </w:r>
    </w:p>
    <w:p w:rsidR="00626AD9" w:rsidRDefault="00000000">
      <w:pPr>
        <w:spacing w:before="100" w:beforeAutospacing="1" w:after="100" w:afterAutospacing="1" w:line="480" w:lineRule="auto"/>
        <w:ind w:leftChars="857" w:left="1800" w:firstLineChars="500" w:firstLine="1606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>软件</w:t>
      </w:r>
      <w:r>
        <w:rPr>
          <w:b/>
          <w:sz w:val="32"/>
          <w:u w:val="thick"/>
        </w:rPr>
        <w:t xml:space="preserve"> 2001 </w:t>
      </w:r>
      <w:r>
        <w:rPr>
          <w:rFonts w:hint="eastAsia"/>
          <w:b/>
          <w:sz w:val="32"/>
          <w:u w:val="thick"/>
        </w:rPr>
        <w:t>罗正丁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ab/>
      </w:r>
    </w:p>
    <w:p w:rsidR="00626AD9" w:rsidRDefault="00000000">
      <w:pPr>
        <w:spacing w:before="100" w:beforeAutospacing="1" w:after="100" w:afterAutospacing="1" w:line="480" w:lineRule="auto"/>
        <w:ind w:leftChars="857" w:left="1800" w:firstLineChars="500" w:firstLine="1606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>软件</w:t>
      </w:r>
      <w:r>
        <w:rPr>
          <w:b/>
          <w:sz w:val="32"/>
          <w:u w:val="thick"/>
        </w:rPr>
        <w:t xml:space="preserve"> 2001 </w:t>
      </w:r>
      <w:proofErr w:type="gramStart"/>
      <w:r>
        <w:rPr>
          <w:rFonts w:hint="eastAsia"/>
          <w:b/>
          <w:sz w:val="32"/>
          <w:u w:val="thick"/>
        </w:rPr>
        <w:t>刘道俊</w:t>
      </w:r>
      <w:proofErr w:type="gramEnd"/>
      <w:r>
        <w:rPr>
          <w:b/>
          <w:sz w:val="32"/>
          <w:u w:val="thick"/>
        </w:rPr>
        <w:tab/>
        <w:t xml:space="preserve">   </w:t>
      </w:r>
      <w:r>
        <w:rPr>
          <w:sz w:val="32"/>
          <w:szCs w:val="32"/>
        </w:rPr>
        <w:tab/>
      </w:r>
    </w:p>
    <w:p w:rsidR="00626AD9" w:rsidRDefault="00626AD9">
      <w:pPr>
        <w:jc w:val="center"/>
      </w:pPr>
    </w:p>
    <w:p w:rsidR="00626AD9" w:rsidRDefault="00000000">
      <w:pPr>
        <w:jc w:val="center"/>
        <w:rPr>
          <w:sz w:val="28"/>
          <w:szCs w:val="28"/>
        </w:rPr>
        <w:sectPr w:rsidR="00626AD9">
          <w:footerReference w:type="even" r:id="rId9"/>
          <w:footerReference w:type="default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DATE  \@ "yyyy'</w:instrText>
      </w:r>
      <w:r>
        <w:rPr>
          <w:rFonts w:hint="eastAsia"/>
          <w:sz w:val="28"/>
          <w:szCs w:val="28"/>
        </w:rPr>
        <w:instrText>年</w:instrText>
      </w:r>
      <w:r>
        <w:rPr>
          <w:rFonts w:hint="eastAsia"/>
          <w:sz w:val="28"/>
          <w:szCs w:val="28"/>
        </w:rPr>
        <w:instrText>'M'</w:instrText>
      </w:r>
      <w:r>
        <w:rPr>
          <w:rFonts w:hint="eastAsia"/>
          <w:sz w:val="28"/>
          <w:szCs w:val="28"/>
        </w:rPr>
        <w:instrText>月</w:instrText>
      </w:r>
      <w:r>
        <w:rPr>
          <w:rFonts w:hint="eastAsia"/>
          <w:sz w:val="28"/>
          <w:szCs w:val="28"/>
        </w:rPr>
        <w:instrText>'"  \* MERGEFORMAT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r w:rsidR="0009177B">
        <w:rPr>
          <w:rFonts w:hint="eastAsia"/>
          <w:noProof/>
          <w:sz w:val="28"/>
          <w:szCs w:val="28"/>
        </w:rPr>
        <w:t>2023</w:t>
      </w:r>
      <w:r w:rsidR="0009177B">
        <w:rPr>
          <w:rFonts w:hint="eastAsia"/>
          <w:noProof/>
          <w:sz w:val="28"/>
          <w:szCs w:val="28"/>
        </w:rPr>
        <w:t>年</w:t>
      </w:r>
      <w:r w:rsidR="0009177B">
        <w:rPr>
          <w:rFonts w:hint="eastAsia"/>
          <w:noProof/>
          <w:sz w:val="28"/>
          <w:szCs w:val="28"/>
        </w:rPr>
        <w:t>1</w:t>
      </w:r>
      <w:r w:rsidR="0009177B">
        <w:rPr>
          <w:rFonts w:hint="eastAsia"/>
          <w:noProof/>
          <w:sz w:val="28"/>
          <w:szCs w:val="28"/>
        </w:rPr>
        <w:t>月</w:t>
      </w:r>
      <w:r>
        <w:rPr>
          <w:sz w:val="28"/>
          <w:szCs w:val="28"/>
        </w:rPr>
        <w:fldChar w:fldCharType="end"/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426"/>
        <w:gridCol w:w="1774"/>
        <w:gridCol w:w="1774"/>
        <w:gridCol w:w="1774"/>
        <w:gridCol w:w="1774"/>
        <w:gridCol w:w="1774"/>
      </w:tblGrid>
      <w:tr w:rsidR="00626AD9">
        <w:trPr>
          <w:trHeight w:val="479"/>
        </w:trPr>
        <w:tc>
          <w:tcPr>
            <w:tcW w:w="1426" w:type="dxa"/>
            <w:vMerge w:val="restart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项目成员</w:t>
            </w:r>
          </w:p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贡献排名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626AD9">
        <w:trPr>
          <w:trHeight w:val="884"/>
        </w:trPr>
        <w:tc>
          <w:tcPr>
            <w:tcW w:w="1426" w:type="dxa"/>
            <w:vMerge/>
            <w:vAlign w:val="center"/>
          </w:tcPr>
          <w:p w:rsidR="00626AD9" w:rsidRDefault="00626AD9">
            <w:pPr>
              <w:jc w:val="center"/>
              <w:rPr>
                <w:b/>
                <w:bCs/>
              </w:rPr>
            </w:pP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</w:pPr>
            <w:proofErr w:type="gramStart"/>
            <w:r>
              <w:rPr>
                <w:rFonts w:hint="eastAsia"/>
              </w:rPr>
              <w:t>陈旭杰</w:t>
            </w:r>
            <w:proofErr w:type="gramEnd"/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</w:pPr>
            <w:r>
              <w:rPr>
                <w:rFonts w:hint="eastAsia"/>
              </w:rPr>
              <w:t>周天成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</w:pPr>
            <w:r>
              <w:rPr>
                <w:rFonts w:hint="eastAsia"/>
              </w:rPr>
              <w:t>庞桂翔</w:t>
            </w:r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</w:pPr>
            <w:proofErr w:type="gramStart"/>
            <w:r>
              <w:rPr>
                <w:rFonts w:hint="eastAsia"/>
              </w:rPr>
              <w:t>刘道俊</w:t>
            </w:r>
            <w:proofErr w:type="gramEnd"/>
          </w:p>
        </w:tc>
        <w:tc>
          <w:tcPr>
            <w:tcW w:w="1774" w:type="dxa"/>
            <w:vAlign w:val="center"/>
          </w:tcPr>
          <w:p w:rsidR="00626AD9" w:rsidRDefault="00000000">
            <w:pPr>
              <w:jc w:val="center"/>
            </w:pPr>
            <w:r>
              <w:rPr>
                <w:rFonts w:hint="eastAsia"/>
              </w:rPr>
              <w:t>罗正丁</w:t>
            </w:r>
          </w:p>
        </w:tc>
      </w:tr>
      <w:tr w:rsidR="00626AD9">
        <w:trPr>
          <w:trHeight w:val="568"/>
        </w:trPr>
        <w:tc>
          <w:tcPr>
            <w:tcW w:w="10296" w:type="dxa"/>
            <w:gridSpan w:val="6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项目成员主要工作简介</w:t>
            </w:r>
          </w:p>
        </w:tc>
      </w:tr>
      <w:tr w:rsidR="00626AD9">
        <w:trPr>
          <w:trHeight w:val="2319"/>
        </w:trPr>
        <w:tc>
          <w:tcPr>
            <w:tcW w:w="1426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eastAsia"/>
              </w:rPr>
              <w:t>陈旭杰</w:t>
            </w:r>
            <w:proofErr w:type="gramEnd"/>
          </w:p>
        </w:tc>
        <w:tc>
          <w:tcPr>
            <w:tcW w:w="8870" w:type="dxa"/>
            <w:gridSpan w:val="5"/>
          </w:tcPr>
          <w:p w:rsidR="00626AD9" w:rsidRDefault="00000000">
            <w:r>
              <w:rPr>
                <w:rFonts w:hint="eastAsia"/>
              </w:rPr>
              <w:t>基线需求后端开发，客户登录注册及客户信息查看，登录检测，</w:t>
            </w:r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配置，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及富媒体，项目合并，商品类别管理前端页面。</w:t>
            </w:r>
          </w:p>
        </w:tc>
      </w:tr>
      <w:tr w:rsidR="00626AD9">
        <w:trPr>
          <w:trHeight w:val="2319"/>
        </w:trPr>
        <w:tc>
          <w:tcPr>
            <w:tcW w:w="1426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周天成</w:t>
            </w:r>
          </w:p>
        </w:tc>
        <w:tc>
          <w:tcPr>
            <w:tcW w:w="8870" w:type="dxa"/>
            <w:gridSpan w:val="5"/>
          </w:tcPr>
          <w:p w:rsidR="00626AD9" w:rsidRDefault="00000000">
            <w:r>
              <w:rPr>
                <w:rFonts w:hint="eastAsia"/>
              </w:rPr>
              <w:t>项目测试及约束，需求分析及文档撰写，商品库存管理，</w:t>
            </w:r>
            <w:r>
              <w:rPr>
                <w:rFonts w:hint="eastAsia"/>
              </w:rPr>
              <w:t>SQLite</w:t>
            </w:r>
            <w:r>
              <w:rPr>
                <w:rFonts w:hint="eastAsia"/>
              </w:rPr>
              <w:t>，商品类别管理实现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  <w:r>
              <w:rPr>
                <w:rFonts w:hint="eastAsia"/>
              </w:rPr>
              <w:t>管理。</w:t>
            </w:r>
          </w:p>
        </w:tc>
      </w:tr>
      <w:tr w:rsidR="00626AD9">
        <w:trPr>
          <w:trHeight w:val="2319"/>
        </w:trPr>
        <w:tc>
          <w:tcPr>
            <w:tcW w:w="1426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庞桂翔</w:t>
            </w:r>
          </w:p>
        </w:tc>
        <w:tc>
          <w:tcPr>
            <w:tcW w:w="8870" w:type="dxa"/>
            <w:gridSpan w:val="5"/>
          </w:tcPr>
          <w:p w:rsidR="00626AD9" w:rsidRDefault="00000000">
            <w:r>
              <w:rPr>
                <w:rFonts w:hint="eastAsia"/>
              </w:rPr>
              <w:t>基线需求的前后端连接，商品分页和搜索。</w:t>
            </w:r>
          </w:p>
        </w:tc>
      </w:tr>
      <w:tr w:rsidR="00626AD9">
        <w:trPr>
          <w:trHeight w:val="2319"/>
        </w:trPr>
        <w:tc>
          <w:tcPr>
            <w:tcW w:w="1426" w:type="dxa"/>
            <w:vAlign w:val="center"/>
          </w:tcPr>
          <w:p w:rsidR="00626AD9" w:rsidRDefault="00000000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eastAsia"/>
              </w:rPr>
              <w:t>刘道俊</w:t>
            </w:r>
            <w:proofErr w:type="gramEnd"/>
          </w:p>
        </w:tc>
        <w:tc>
          <w:tcPr>
            <w:tcW w:w="8870" w:type="dxa"/>
            <w:gridSpan w:val="5"/>
          </w:tcPr>
          <w:p w:rsidR="00626AD9" w:rsidRDefault="00000000">
            <w:r>
              <w:rPr>
                <w:rFonts w:hint="eastAsia"/>
              </w:rPr>
              <w:t>基线需求前端开发，商品类别管理设计。</w:t>
            </w:r>
          </w:p>
        </w:tc>
      </w:tr>
      <w:tr w:rsidR="00626AD9">
        <w:trPr>
          <w:trHeight w:val="2319"/>
        </w:trPr>
        <w:tc>
          <w:tcPr>
            <w:tcW w:w="1426" w:type="dxa"/>
            <w:vAlign w:val="center"/>
          </w:tcPr>
          <w:p w:rsidR="00626AD9" w:rsidRDefault="00000000">
            <w:pPr>
              <w:jc w:val="center"/>
            </w:pPr>
            <w:r>
              <w:rPr>
                <w:rFonts w:hint="eastAsia"/>
              </w:rPr>
              <w:t>罗正丁</w:t>
            </w:r>
          </w:p>
        </w:tc>
        <w:tc>
          <w:tcPr>
            <w:tcW w:w="8870" w:type="dxa"/>
            <w:gridSpan w:val="5"/>
          </w:tcPr>
          <w:p w:rsidR="00626AD9" w:rsidRDefault="00000000">
            <w:r>
              <w:rPr>
                <w:rFonts w:hint="eastAsia"/>
              </w:rPr>
              <w:t>基线需求前端开发及页面美化。</w:t>
            </w:r>
          </w:p>
        </w:tc>
      </w:tr>
    </w:tbl>
    <w:p w:rsidR="00626AD9" w:rsidRDefault="00626AD9">
      <w:pPr>
        <w:jc w:val="center"/>
        <w:sectPr w:rsidR="00626AD9">
          <w:headerReference w:type="default" r:id="rId11"/>
          <w:footerReference w:type="default" r:id="rId12"/>
          <w:pgSz w:w="11906" w:h="16838"/>
          <w:pgMar w:top="1440" w:right="926" w:bottom="1440" w:left="900" w:header="851" w:footer="992" w:gutter="0"/>
          <w:cols w:space="425"/>
          <w:docGrid w:type="lines" w:linePitch="312"/>
        </w:sectPr>
      </w:pPr>
    </w:p>
    <w:p w:rsidR="00626AD9" w:rsidRDefault="00000000">
      <w:pPr>
        <w:pStyle w:val="2"/>
        <w:numPr>
          <w:ilvl w:val="0"/>
          <w:numId w:val="1"/>
        </w:numPr>
      </w:pPr>
      <w:bookmarkStart w:id="0" w:name="_Toc40270"/>
      <w:r>
        <w:lastRenderedPageBreak/>
        <w:t>功能性需求及用例描述</w:t>
      </w:r>
      <w:bookmarkEnd w:id="0"/>
    </w:p>
    <w:p w:rsidR="00626AD9" w:rsidRDefault="00000000">
      <w:pPr>
        <w:pStyle w:val="1"/>
        <w:jc w:val="center"/>
      </w:pPr>
      <w:r>
        <w:rPr>
          <w:rFonts w:hint="eastAsia"/>
        </w:rPr>
        <w:t>功能性需求</w:t>
      </w:r>
    </w:p>
    <w:tbl>
      <w:tblPr>
        <w:tblStyle w:val="a7"/>
        <w:tblW w:w="10180" w:type="dxa"/>
        <w:tblLayout w:type="fixed"/>
        <w:tblLook w:val="04A0" w:firstRow="1" w:lastRow="0" w:firstColumn="1" w:lastColumn="0" w:noHBand="0" w:noVBand="1"/>
      </w:tblPr>
      <w:tblGrid>
        <w:gridCol w:w="1123"/>
        <w:gridCol w:w="2145"/>
        <w:gridCol w:w="6912"/>
      </w:tblGrid>
      <w:tr w:rsidR="00626AD9">
        <w:tc>
          <w:tcPr>
            <w:tcW w:w="1123" w:type="dxa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功能编号</w:t>
            </w:r>
          </w:p>
        </w:tc>
        <w:tc>
          <w:tcPr>
            <w:tcW w:w="2145" w:type="dxa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功能名称</w:t>
            </w:r>
          </w:p>
        </w:tc>
        <w:tc>
          <w:tcPr>
            <w:tcW w:w="6912" w:type="dxa"/>
          </w:tcPr>
          <w:p w:rsidR="00626AD9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功能描述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ascii="宋体" w:hAnsi="宋体" w:cs="宋体" w:hint="eastAsia"/>
                <w:sz w:val="24"/>
              </w:rPr>
              <w:t>注册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ascii="宋体" w:hAnsi="宋体" w:cs="宋体" w:hint="eastAsia"/>
                <w:sz w:val="24"/>
              </w:rPr>
              <w:t>填写信息注册账号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ascii="宋体" w:hAnsi="宋体" w:cs="宋体" w:hint="eastAsia"/>
                <w:sz w:val="24"/>
              </w:rPr>
              <w:t>登录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家输入</w:t>
            </w:r>
            <w:r>
              <w:rPr>
                <w:rFonts w:ascii="宋体" w:hAnsi="宋体" w:cs="宋体" w:hint="eastAsia"/>
                <w:sz w:val="24"/>
              </w:rPr>
              <w:t>正确的</w:t>
            </w:r>
            <w:r>
              <w:rPr>
                <w:rFonts w:ascii="宋体" w:hAnsi="宋体" w:cs="宋体"/>
                <w:sz w:val="24"/>
              </w:rPr>
              <w:t>用户名和密码后</w:t>
            </w:r>
            <w:r>
              <w:rPr>
                <w:rFonts w:ascii="宋体" w:hAnsi="宋体" w:cs="宋体" w:hint="eastAsia"/>
                <w:sz w:val="24"/>
              </w:rPr>
              <w:t>登录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 w:rsidR="00626AD9" w:rsidRDefault="00000000">
            <w:pPr>
              <w:ind w:left="126"/>
            </w:pPr>
            <w:r>
              <w:rPr>
                <w:rFonts w:ascii="宋体" w:hAnsi="宋体" w:cs="宋体" w:hint="eastAsia"/>
                <w:sz w:val="24"/>
              </w:rPr>
              <w:t>买家</w:t>
            </w:r>
            <w:r>
              <w:rPr>
                <w:rFonts w:ascii="宋体" w:hAnsi="宋体" w:cs="宋体"/>
                <w:sz w:val="24"/>
              </w:rPr>
              <w:t>查看</w:t>
            </w:r>
            <w:r>
              <w:rPr>
                <w:rFonts w:ascii="宋体" w:hAnsi="宋体" w:cs="宋体" w:hint="eastAsia"/>
                <w:sz w:val="24"/>
              </w:rPr>
              <w:t>历史订单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家可以查看</w:t>
            </w:r>
            <w:r>
              <w:rPr>
                <w:rFonts w:ascii="宋体" w:hAnsi="宋体" w:cs="宋体" w:hint="eastAsia"/>
                <w:sz w:val="24"/>
              </w:rPr>
              <w:t>购买的订单信息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买家查找商品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买家可通过搜索栏进行关键词检索商品，</w:t>
            </w:r>
            <w:r>
              <w:rPr>
                <w:rFonts w:ascii="宋体" w:hAnsi="宋体" w:cs="宋体" w:hint="eastAsia"/>
              </w:rPr>
              <w:t>可以通过分类筛选商品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ascii="宋体" w:hAnsi="宋体" w:cs="宋体" w:hint="eastAsia"/>
                <w:sz w:val="24"/>
              </w:rPr>
              <w:t>浏览商品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  <w:sz w:val="24"/>
              </w:rPr>
              <w:t>买家在商城主页浏览商品。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ascii="宋体" w:hAnsi="宋体" w:cs="宋体" w:hint="eastAsia"/>
                <w:sz w:val="24"/>
              </w:rPr>
              <w:t>购买商品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ascii="宋体" w:hAnsi="宋体" w:cs="宋体" w:hint="eastAsia"/>
                <w:sz w:val="24"/>
              </w:rPr>
              <w:t>选定商品后填入个人信息提交交易申请</w:t>
            </w:r>
          </w:p>
        </w:tc>
      </w:tr>
      <w:tr w:rsidR="00626AD9">
        <w:trPr>
          <w:trHeight w:val="543"/>
        </w:trPr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126" w:firstLineChars="100" w:firstLine="240"/>
            </w:pPr>
            <w:r>
              <w:rPr>
                <w:rFonts w:ascii="宋体" w:hAnsi="宋体" w:cs="宋体" w:hint="eastAsia"/>
                <w:sz w:val="24"/>
              </w:rPr>
              <w:t>卖家登录账号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</w:rPr>
              <w:t>卖家填写合法用户名和密码后进入商家后台系统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卖家修改用户信息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eastAsiaTheme="minorEastAsia"/>
              </w:rPr>
            </w:pPr>
            <w:r>
              <w:rPr>
                <w:rFonts w:ascii="宋体" w:hAnsi="宋体" w:cs="宋体" w:hint="eastAsia"/>
                <w:sz w:val="24"/>
              </w:rPr>
              <w:t>已注册卖家输入正确旧密码可更新自己账号的密码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 w:hint="eastAsia"/>
                <w:sz w:val="24"/>
              </w:rPr>
              <w:t>卖家发布商品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eastAsiaTheme="minorEastAsia" w:hint="eastAsia"/>
              </w:rPr>
              <w:t>卖家发布出售的商品在商城主页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 w:hint="eastAsia"/>
                <w:sz w:val="24"/>
              </w:rPr>
              <w:t>卖家冻结商品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卖家选定交易对象后对对应数量的商品进行冻结操作。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卖家解冻商品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卖家对交易失败对应数量的商品恢复上架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 w:hint="eastAsia"/>
                <w:sz w:val="24"/>
              </w:rPr>
              <w:t>卖家下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架商品</w:t>
            </w:r>
            <w:proofErr w:type="gramEnd"/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</w:rPr>
              <w:t>卖家完成订单，线下交易成功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卖家查看交易记录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卖家可以查看已售出商品信息。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/>
                <w:sz w:val="24"/>
              </w:rPr>
              <w:t>卖家</w:t>
            </w:r>
            <w:r>
              <w:rPr>
                <w:rFonts w:ascii="宋体" w:hAnsi="宋体" w:cs="宋体" w:hint="eastAsia"/>
                <w:sz w:val="24"/>
              </w:rPr>
              <w:t>查看客户信息</w:t>
            </w:r>
          </w:p>
        </w:tc>
        <w:tc>
          <w:tcPr>
            <w:tcW w:w="6912" w:type="dxa"/>
          </w:tcPr>
          <w:p w:rsidR="00626AD9" w:rsidRDefault="00000000">
            <w:r>
              <w:rPr>
                <w:rFonts w:eastAsiaTheme="minorEastAsia" w:hint="eastAsia"/>
              </w:rPr>
              <w:t>卖家可以</w:t>
            </w:r>
            <w:r>
              <w:rPr>
                <w:rFonts w:ascii="宋体" w:hAnsi="宋体" w:cs="宋体" w:hint="eastAsia"/>
              </w:rPr>
              <w:t>查看所有注册的客户信息，以及他们的购买历史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卖家管理商品分类</w:t>
            </w:r>
          </w:p>
        </w:tc>
        <w:tc>
          <w:tcPr>
            <w:tcW w:w="6912" w:type="dxa"/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eastAsiaTheme="minorEastAsia" w:hint="eastAsia"/>
              </w:rPr>
              <w:t>卖家对自己商品的类别查看、创建、删除。</w:t>
            </w:r>
          </w:p>
        </w:tc>
      </w:tr>
      <w:tr w:rsidR="00626AD9">
        <w:tc>
          <w:tcPr>
            <w:tcW w:w="1123" w:type="dxa"/>
          </w:tcPr>
          <w:p w:rsidR="00626AD9" w:rsidRDefault="00626AD9">
            <w:pPr>
              <w:pStyle w:val="aa"/>
              <w:numPr>
                <w:ilvl w:val="0"/>
                <w:numId w:val="2"/>
              </w:numPr>
              <w:ind w:firstLineChars="0"/>
              <w:rPr>
                <w:rFonts w:asciiTheme="minorEastAsia" w:eastAsiaTheme="minorEastAsia" w:hAnsiTheme="minorEastAsia"/>
                <w:sz w:val="24"/>
              </w:rPr>
            </w:pPr>
          </w:p>
        </w:tc>
        <w:tc>
          <w:tcPr>
            <w:tcW w:w="2145" w:type="dxa"/>
          </w:tcPr>
          <w:p w:rsidR="00626AD9" w:rsidRDefault="00000000">
            <w:pPr>
              <w:ind w:left="366"/>
            </w:pPr>
            <w:r>
              <w:rPr>
                <w:rFonts w:ascii="宋体" w:hAnsi="宋体" w:cs="宋体" w:hint="eastAsia"/>
                <w:sz w:val="24"/>
              </w:rPr>
              <w:t>系统</w:t>
            </w:r>
            <w:r>
              <w:rPr>
                <w:rFonts w:ascii="宋体" w:hAnsi="宋体" w:cs="宋体"/>
                <w:sz w:val="24"/>
              </w:rPr>
              <w:t>下</w:t>
            </w:r>
            <w:proofErr w:type="gramStart"/>
            <w:r>
              <w:rPr>
                <w:rFonts w:ascii="宋体" w:hAnsi="宋体" w:cs="宋体"/>
                <w:sz w:val="24"/>
              </w:rPr>
              <w:t>架商品</w:t>
            </w:r>
            <w:proofErr w:type="gramEnd"/>
          </w:p>
        </w:tc>
        <w:tc>
          <w:tcPr>
            <w:tcW w:w="6912" w:type="dxa"/>
          </w:tcPr>
          <w:p w:rsidR="00626AD9" w:rsidRDefault="00000000">
            <w:r>
              <w:rPr>
                <w:rFonts w:ascii="宋体" w:hAnsi="宋体" w:cs="宋体" w:hint="eastAsia"/>
                <w:sz w:val="24"/>
              </w:rPr>
              <w:t>库存为0时的商品自动下架。</w:t>
            </w:r>
          </w:p>
        </w:tc>
      </w:tr>
    </w:tbl>
    <w:p w:rsidR="00626AD9" w:rsidRDefault="00626AD9">
      <w:pPr>
        <w:sectPr w:rsidR="00626AD9">
          <w:pgSz w:w="11906" w:h="16838"/>
          <w:pgMar w:top="1440" w:right="926" w:bottom="1440" w:left="900" w:header="851" w:footer="992" w:gutter="0"/>
          <w:cols w:space="425"/>
          <w:docGrid w:type="lines" w:linePitch="312"/>
        </w:sectPr>
      </w:pP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买</w:t>
      </w:r>
      <w:r>
        <w:t>家注册</w:t>
      </w:r>
    </w:p>
    <w:p w:rsidR="00626AD9" w:rsidRDefault="00000000">
      <w:pPr>
        <w:pStyle w:val="4"/>
      </w:pPr>
      <w:r>
        <w:rPr>
          <w:rFonts w:hint="eastAsia"/>
        </w:rPr>
        <w:t>用例描述：</w:t>
      </w:r>
    </w:p>
    <w:tbl>
      <w:tblPr>
        <w:tblStyle w:val="TableGrid"/>
        <w:tblW w:w="8732" w:type="dxa"/>
        <w:jc w:val="center"/>
        <w:tblInd w:w="0" w:type="dxa"/>
        <w:tblCellMar>
          <w:top w:w="7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684"/>
        <w:gridCol w:w="6048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描述项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家注册账号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家注册</w:t>
            </w:r>
            <w:r>
              <w:rPr>
                <w:rFonts w:ascii="宋体" w:hAnsi="宋体" w:cs="宋体" w:hint="eastAsia"/>
                <w:sz w:val="24"/>
              </w:rPr>
              <w:t>平台</w:t>
            </w:r>
            <w:r>
              <w:rPr>
                <w:rFonts w:ascii="宋体" w:hAnsi="宋体" w:cs="宋体"/>
                <w:sz w:val="24"/>
              </w:rPr>
              <w:t>账号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用户未注册。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4"/>
              </w:numPr>
              <w:spacing w:after="59"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系统记录买家账号信息</w:t>
            </w:r>
            <w:r>
              <w:rPr>
                <w:rFonts w:ascii="宋体" w:hAnsi="宋体" w:cs="宋体"/>
                <w:sz w:val="24"/>
              </w:rPr>
              <w:t>。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4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注册成功的</w:t>
            </w:r>
            <w:r>
              <w:rPr>
                <w:rFonts w:ascii="宋体" w:hAnsi="宋体" w:cs="宋体" w:hint="eastAsia"/>
                <w:sz w:val="24"/>
              </w:rPr>
              <w:t>用户登录得到成功提示</w:t>
            </w:r>
            <w:r>
              <w:rPr>
                <w:rFonts w:ascii="宋体" w:hAnsi="宋体" w:cs="宋体"/>
                <w:sz w:val="24"/>
              </w:rPr>
              <w:t>，注册失败</w:t>
            </w:r>
            <w:r>
              <w:rPr>
                <w:rFonts w:ascii="宋体" w:hAnsi="宋体" w:cs="宋体" w:hint="eastAsia"/>
                <w:sz w:val="24"/>
              </w:rPr>
              <w:t>的用户得到失败提示</w:t>
            </w:r>
            <w:r>
              <w:rPr>
                <w:rFonts w:ascii="宋体" w:hAnsi="宋体" w:cs="宋体"/>
                <w:sz w:val="24"/>
              </w:rPr>
              <w:t>。</w:t>
            </w:r>
          </w:p>
        </w:tc>
      </w:tr>
      <w:tr w:rsidR="00626AD9">
        <w:trPr>
          <w:trHeight w:val="1258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5"/>
              </w:numPr>
              <w:spacing w:after="79" w:line="259" w:lineRule="auto"/>
              <w:ind w:left="126" w:hanging="36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1.用户</w:t>
            </w:r>
            <w:r>
              <w:rPr>
                <w:rFonts w:ascii="宋体" w:hAnsi="宋体" w:cs="宋体"/>
                <w:sz w:val="24"/>
              </w:rPr>
              <w:t>填</w:t>
            </w:r>
            <w:r>
              <w:rPr>
                <w:rFonts w:ascii="宋体" w:hAnsi="宋体" w:cs="宋体" w:hint="eastAsia"/>
                <w:sz w:val="24"/>
              </w:rPr>
              <w:t>写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⽤</w:t>
            </w:r>
            <w:r>
              <w:rPr>
                <w:rFonts w:ascii="宋体" w:hAnsi="宋体" w:cs="宋体" w:hint="eastAsia"/>
                <w:sz w:val="24"/>
              </w:rPr>
              <w:t>户名、密码、电话、默认交易地点</w:t>
            </w:r>
            <w:r>
              <w:rPr>
                <w:rFonts w:ascii="宋体" w:hAnsi="宋体" w:cs="宋体"/>
                <w:sz w:val="24"/>
              </w:rPr>
              <w:t>。</w:t>
            </w:r>
          </w:p>
          <w:p w:rsidR="00626AD9" w:rsidRDefault="00000000">
            <w:pPr>
              <w:widowControl/>
              <w:numPr>
                <w:ilvl w:val="0"/>
                <w:numId w:val="5"/>
              </w:numPr>
              <w:spacing w:after="79" w:line="259" w:lineRule="auto"/>
              <w:ind w:left="126" w:hanging="36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2.系统判断是否合法</w:t>
            </w:r>
          </w:p>
          <w:p w:rsidR="00626AD9" w:rsidRDefault="00000000">
            <w:pPr>
              <w:widowControl/>
              <w:numPr>
                <w:ilvl w:val="0"/>
                <w:numId w:val="5"/>
              </w:numPr>
              <w:spacing w:line="259" w:lineRule="auto"/>
              <w:ind w:left="126" w:hanging="36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3.系统将合法的信息存入数据库中</w:t>
            </w:r>
          </w:p>
          <w:p w:rsidR="00626AD9" w:rsidRDefault="00000000">
            <w:pPr>
              <w:widowControl/>
              <w:numPr>
                <w:ilvl w:val="0"/>
                <w:numId w:val="5"/>
              </w:numPr>
              <w:spacing w:line="259" w:lineRule="auto"/>
              <w:ind w:left="126" w:hanging="36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4.系统为成功的用户跳转到登录页面，为失败的用户重定向到注册页面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流程</w:t>
            </w:r>
            <w:r>
              <w:rPr>
                <w:rFonts w:ascii="宋体" w:hAnsi="宋体" w:cs="宋体"/>
                <w:sz w:val="24"/>
              </w:rPr>
              <w:t>流程</w:t>
            </w:r>
            <w:proofErr w:type="gramEnd"/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6"/>
              </w:numPr>
              <w:spacing w:after="78" w:line="259" w:lineRule="auto"/>
              <w:ind w:left="126" w:hanging="36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系统提示错误信息</w:t>
            </w:r>
          </w:p>
          <w:p w:rsidR="00626AD9" w:rsidRDefault="00626AD9">
            <w:pPr>
              <w:ind w:left="-234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⽤</w:t>
            </w:r>
            <w:r>
              <w:rPr>
                <w:rFonts w:ascii="宋体" w:hAnsi="宋体" w:cs="宋体" w:hint="eastAsia"/>
                <w:sz w:val="24"/>
              </w:rPr>
              <w:t>户名、密码、电话、默认交易地点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000000">
      <w:pPr>
        <w:pStyle w:val="4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880745</wp:posOffset>
            </wp:positionV>
            <wp:extent cx="3139440" cy="118554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lastRenderedPageBreak/>
        <w:t xml:space="preserve"> </w:t>
      </w:r>
    </w:p>
    <w:p w:rsidR="00626AD9" w:rsidRDefault="00000000">
      <w:pPr>
        <w:pStyle w:val="4"/>
      </w:pPr>
      <w:r>
        <w:t>活动图：</w:t>
      </w: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noProof/>
        </w:rPr>
        <w:drawing>
          <wp:inline distT="0" distB="0" distL="0" distR="0">
            <wp:extent cx="3855720" cy="39928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7590" cy="39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买家登录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家登录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ascii="宋体" w:hAnsi="宋体" w:cs="宋体" w:hint="eastAsia"/>
                <w:sz w:val="24"/>
              </w:rPr>
              <w:t>登录平台</w:t>
            </w:r>
            <w:r>
              <w:rPr>
                <w:rFonts w:ascii="宋体" w:hAnsi="宋体" w:cs="宋体"/>
                <w:sz w:val="24"/>
              </w:rPr>
              <w:t>账号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用户未登录</w:t>
            </w:r>
            <w:r>
              <w:rPr>
                <w:rFonts w:ascii="宋体" w:hAnsi="宋体" w:cs="宋体" w:hint="eastAsia"/>
                <w:sz w:val="24"/>
              </w:rPr>
              <w:t>，用户已注册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登录成功的用户</w:t>
            </w:r>
            <w:r>
              <w:rPr>
                <w:rFonts w:ascii="宋体" w:hAnsi="宋体" w:cs="宋体" w:hint="eastAsia"/>
                <w:sz w:val="24"/>
              </w:rPr>
              <w:t>进入商城页面</w:t>
            </w:r>
            <w:r>
              <w:rPr>
                <w:rFonts w:ascii="宋体" w:hAnsi="宋体" w:cs="宋体"/>
                <w:sz w:val="24"/>
              </w:rPr>
              <w:t>，登录失败的用户返回</w:t>
            </w:r>
            <w:r>
              <w:rPr>
                <w:rFonts w:ascii="宋体" w:hAnsi="宋体" w:cs="宋体" w:hint="eastAsia"/>
                <w:sz w:val="24"/>
              </w:rPr>
              <w:t>错误信息</w:t>
            </w:r>
            <w:r>
              <w:rPr>
                <w:rFonts w:ascii="宋体" w:hAnsi="宋体" w:cs="宋体"/>
                <w:sz w:val="24"/>
              </w:rPr>
              <w:t>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7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用户输入用户名和密码。</w:t>
            </w:r>
          </w:p>
          <w:p w:rsidR="00626AD9" w:rsidRDefault="00000000">
            <w:pPr>
              <w:widowControl/>
              <w:numPr>
                <w:ilvl w:val="0"/>
                <w:numId w:val="7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系统判断</w:t>
            </w:r>
            <w:r>
              <w:rPr>
                <w:rFonts w:ascii="宋体" w:hAnsi="宋体" w:cs="宋体" w:hint="eastAsia"/>
                <w:sz w:val="24"/>
              </w:rPr>
              <w:t>用户名和密码是否合法</w:t>
            </w:r>
            <w:r>
              <w:rPr>
                <w:rFonts w:ascii="宋体" w:hAnsi="宋体" w:cs="宋体"/>
                <w:sz w:val="24"/>
              </w:rPr>
              <w:t>。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7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系统让成功登录</w:t>
            </w:r>
            <w:r>
              <w:rPr>
                <w:rFonts w:ascii="宋体" w:hAnsi="宋体" w:cs="宋体"/>
                <w:sz w:val="24"/>
              </w:rPr>
              <w:t>的用户</w:t>
            </w:r>
            <w:r>
              <w:rPr>
                <w:rFonts w:ascii="宋体" w:hAnsi="宋体" w:cs="宋体" w:hint="eastAsia"/>
                <w:sz w:val="24"/>
              </w:rPr>
              <w:t>进入个人</w:t>
            </w:r>
            <w:r>
              <w:rPr>
                <w:rFonts w:ascii="宋体" w:hAnsi="宋体" w:cs="宋体"/>
                <w:sz w:val="24"/>
              </w:rPr>
              <w:t>，登录失败的用户</w:t>
            </w:r>
            <w:r>
              <w:rPr>
                <w:rFonts w:ascii="宋体" w:hAnsi="宋体" w:cs="宋体" w:hint="eastAsia"/>
                <w:sz w:val="24"/>
              </w:rPr>
              <w:t>重定向到登录页面并返回错误信息。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8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用户登录失败</w:t>
            </w:r>
          </w:p>
          <w:p w:rsidR="00626AD9" w:rsidRDefault="00000000">
            <w:pPr>
              <w:numPr>
                <w:ilvl w:val="0"/>
                <w:numId w:val="8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用户选择注册</w:t>
            </w:r>
          </w:p>
          <w:p w:rsidR="00626AD9" w:rsidRDefault="00000000">
            <w:pPr>
              <w:numPr>
                <w:ilvl w:val="0"/>
                <w:numId w:val="8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重定向页面到注册页面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用户名</w:t>
            </w:r>
            <w:r>
              <w:rPr>
                <w:rFonts w:ascii="宋体" w:hAnsi="宋体" w:cs="宋体" w:hint="eastAsia"/>
                <w:sz w:val="24"/>
              </w:rPr>
              <w:t>，</w:t>
            </w:r>
            <w:r>
              <w:rPr>
                <w:rFonts w:ascii="宋体" w:hAnsi="宋体" w:cs="宋体"/>
                <w:sz w:val="24"/>
              </w:rPr>
              <w:t>密码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2682240" cy="10756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8000" cy="10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493"/>
        <w:ind w:left="1339"/>
      </w:pPr>
      <w:r>
        <w:rPr>
          <w:noProof/>
        </w:rPr>
        <w:drawing>
          <wp:inline distT="0" distB="0" distL="0" distR="0">
            <wp:extent cx="3140075" cy="33140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178" cy="332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买家查看历史订单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ascii="宋体" w:hAnsi="宋体" w:cs="宋体" w:hint="eastAsia"/>
                <w:sz w:val="24"/>
              </w:rPr>
              <w:t>查看历史订单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</w:t>
            </w:r>
            <w:r>
              <w:rPr>
                <w:rFonts w:ascii="宋体" w:hAnsi="宋体" w:cs="宋体"/>
                <w:sz w:val="24"/>
              </w:rPr>
              <w:t>查看</w:t>
            </w:r>
            <w:r>
              <w:rPr>
                <w:rFonts w:ascii="宋体" w:hAnsi="宋体" w:cs="宋体" w:hint="eastAsia"/>
                <w:sz w:val="24"/>
              </w:rPr>
              <w:t>购买的商品订单信息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</w:t>
            </w:r>
            <w:r>
              <w:rPr>
                <w:rFonts w:ascii="宋体" w:hAnsi="宋体" w:cs="宋体"/>
                <w:sz w:val="24"/>
              </w:rPr>
              <w:t>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系统展示用户全部历史订单信息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</w:t>
            </w:r>
            <w:r>
              <w:rPr>
                <w:rFonts w:ascii="宋体" w:hAnsi="宋体" w:cs="宋体" w:hint="eastAsia"/>
                <w:sz w:val="24"/>
              </w:rPr>
              <w:t>户选择进入个人页面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系统检测用户是否登录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为已登录的用户展示历史订单</w:t>
            </w:r>
          </w:p>
          <w:p w:rsidR="00626AD9" w:rsidRDefault="00626AD9">
            <w:pPr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10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未登录用户重定向到登录页面</w:t>
            </w:r>
          </w:p>
          <w:p w:rsidR="00626AD9" w:rsidRDefault="00000000">
            <w:pPr>
              <w:numPr>
                <w:ilvl w:val="0"/>
                <w:numId w:val="10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成功登录后跳转到个人页面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338137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t>活动图：</w:t>
      </w: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0" distR="0">
            <wp:extent cx="3790950" cy="2000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t>买家</w:t>
      </w:r>
      <w:r>
        <w:rPr>
          <w:rFonts w:hint="eastAsia"/>
        </w:rPr>
        <w:t>查找商品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482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798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用例名称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t>买家</w:t>
            </w:r>
            <w:r>
              <w:rPr>
                <w:rFonts w:hint="eastAsia"/>
              </w:rPr>
              <w:t>查找商品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ascii="宋体" w:hAnsi="宋体" w:cs="宋体" w:hint="eastAsia"/>
                <w:sz w:val="24"/>
              </w:rPr>
              <w:t>通过在搜索框内关键词和分类筛选查找商品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进入商城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系统展示若干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页相关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商品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用户在搜索栏中输入关键词并点击搜索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系统在数据库中搜索相关商品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系统显示相关商品，不显示多余商品</w:t>
            </w:r>
          </w:p>
          <w:p w:rsidR="00626AD9" w:rsidRDefault="00626AD9">
            <w:pPr>
              <w:ind w:left="126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12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用户在搜索栏空白时搜索</w:t>
            </w:r>
          </w:p>
          <w:p w:rsidR="00626AD9" w:rsidRDefault="00000000">
            <w:pPr>
              <w:numPr>
                <w:ilvl w:val="0"/>
                <w:numId w:val="12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系统显示所有商品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626AD9">
            <w:pPr>
              <w:ind w:left="126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3505200" cy="12096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493"/>
        <w:ind w:left="1339"/>
      </w:pPr>
      <w:r>
        <w:rPr>
          <w:noProof/>
        </w:rPr>
        <w:drawing>
          <wp:inline distT="0" distB="0" distL="0" distR="0">
            <wp:extent cx="2581275" cy="3038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买家浏览商品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买家浏览商品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买家浏览商品（包括商品图片、商品名称、商品价格），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点击某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一商品后查看该商品的商品详情。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买家进入商城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用户进入商城</w:t>
            </w:r>
          </w:p>
          <w:p w:rsidR="00626AD9" w:rsidRDefault="00000000"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系统显示商品的基本信息</w:t>
            </w:r>
          </w:p>
          <w:p w:rsidR="00626AD9" w:rsidRDefault="00000000"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用户点击商品</w:t>
            </w:r>
          </w:p>
          <w:p w:rsidR="00626AD9" w:rsidRDefault="00000000"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系统跳转到商品详情页面并显示详细信息</w:t>
            </w:r>
          </w:p>
          <w:p w:rsidR="00626AD9" w:rsidRDefault="00626AD9">
            <w:pPr>
              <w:widowControl/>
              <w:spacing w:line="259" w:lineRule="auto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14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系统检测到无可售商品</w:t>
            </w:r>
          </w:p>
          <w:p w:rsidR="00626AD9" w:rsidRDefault="00000000">
            <w:pPr>
              <w:numPr>
                <w:ilvl w:val="0"/>
                <w:numId w:val="14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系统在界面显示商品已售完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4361815" cy="16078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8872" cy="16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26AD9" w:rsidRDefault="00626AD9">
      <w:pPr>
        <w:spacing w:after="65" w:line="265" w:lineRule="auto"/>
        <w:ind w:left="-5" w:hanging="10"/>
        <w:rPr>
          <w:rFonts w:eastAsiaTheme="minorEastAsia"/>
        </w:rPr>
      </w:pP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noProof/>
        </w:rPr>
        <w:drawing>
          <wp:inline distT="0" distB="0" distL="0" distR="0">
            <wp:extent cx="3108960" cy="45021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4096" cy="45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买家购买商品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买家购买商品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买家提交选定的商品的交易申请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买家已登录并进入商品详情页面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买家点击购买</w:t>
            </w:r>
          </w:p>
          <w:p w:rsidR="00626AD9" w:rsidRDefault="00000000"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买家填入购买数量</w:t>
            </w:r>
          </w:p>
          <w:p w:rsidR="00626AD9" w:rsidRDefault="00000000"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系统记录交易申请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16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买家未登录</w:t>
            </w:r>
          </w:p>
          <w:p w:rsidR="00626AD9" w:rsidRDefault="00000000">
            <w:pPr>
              <w:numPr>
                <w:ilvl w:val="0"/>
                <w:numId w:val="16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买家填入数量，地址电话等信息</w:t>
            </w:r>
          </w:p>
          <w:p w:rsidR="00626AD9" w:rsidRDefault="00000000">
            <w:pPr>
              <w:numPr>
                <w:ilvl w:val="0"/>
                <w:numId w:val="16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系统记录申请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用户名，交易地址，联系电话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3048000" cy="1181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26AD9" w:rsidRDefault="00000000">
      <w:pPr>
        <w:pStyle w:val="4"/>
      </w:pPr>
      <w:r>
        <w:t>活动图：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1760220" cy="28340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2924" cy="28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卖家登录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家登录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ascii="宋体" w:hAnsi="宋体" w:cs="宋体" w:hint="eastAsia"/>
                <w:sz w:val="24"/>
              </w:rPr>
              <w:t>登录后台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用户未登录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登录成功的用户</w:t>
            </w:r>
            <w:r>
              <w:rPr>
                <w:rFonts w:ascii="宋体" w:hAnsi="宋体" w:cs="宋体" w:hint="eastAsia"/>
                <w:sz w:val="24"/>
              </w:rPr>
              <w:t>进入商家后台</w:t>
            </w:r>
            <w:r>
              <w:rPr>
                <w:rFonts w:ascii="宋体" w:hAnsi="宋体" w:cs="宋体"/>
                <w:sz w:val="24"/>
              </w:rPr>
              <w:t>，登录失败的用户返回</w:t>
            </w:r>
            <w:r>
              <w:rPr>
                <w:rFonts w:ascii="宋体" w:hAnsi="宋体" w:cs="宋体" w:hint="eastAsia"/>
                <w:sz w:val="24"/>
              </w:rPr>
              <w:t>错误信息</w:t>
            </w:r>
            <w:r>
              <w:rPr>
                <w:rFonts w:ascii="宋体" w:hAnsi="宋体" w:cs="宋体"/>
                <w:sz w:val="24"/>
              </w:rPr>
              <w:t>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widowControl/>
              <w:numPr>
                <w:ilvl w:val="0"/>
                <w:numId w:val="17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用户输入用户名和密码。</w:t>
            </w:r>
          </w:p>
          <w:p w:rsidR="00626AD9" w:rsidRDefault="00000000">
            <w:pPr>
              <w:widowControl/>
              <w:numPr>
                <w:ilvl w:val="0"/>
                <w:numId w:val="17"/>
              </w:numPr>
              <w:spacing w:line="259" w:lineRule="auto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系统判断</w:t>
            </w:r>
            <w:r>
              <w:rPr>
                <w:rFonts w:ascii="宋体" w:hAnsi="宋体" w:cs="宋体" w:hint="eastAsia"/>
                <w:sz w:val="24"/>
              </w:rPr>
              <w:t>用户名和密码是否合法</w:t>
            </w:r>
            <w:r>
              <w:rPr>
                <w:rFonts w:ascii="宋体" w:hAnsi="宋体" w:cs="宋体"/>
                <w:sz w:val="24"/>
              </w:rPr>
              <w:t>。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17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系统让合法</w:t>
            </w:r>
            <w:r>
              <w:rPr>
                <w:rFonts w:ascii="宋体" w:hAnsi="宋体" w:cs="宋体"/>
                <w:sz w:val="24"/>
              </w:rPr>
              <w:t>的用户</w:t>
            </w:r>
            <w:r>
              <w:rPr>
                <w:rFonts w:ascii="宋体" w:hAnsi="宋体" w:cs="宋体" w:hint="eastAsia"/>
                <w:sz w:val="24"/>
              </w:rPr>
              <w:t>进入商家后台</w:t>
            </w:r>
            <w:r>
              <w:rPr>
                <w:rFonts w:ascii="宋体" w:hAnsi="宋体" w:cs="宋体"/>
                <w:sz w:val="24"/>
              </w:rPr>
              <w:t>，</w:t>
            </w:r>
            <w:r>
              <w:rPr>
                <w:rFonts w:ascii="宋体" w:hAnsi="宋体" w:cs="宋体" w:hint="eastAsia"/>
                <w:sz w:val="24"/>
              </w:rPr>
              <w:t>让</w:t>
            </w:r>
            <w:r>
              <w:rPr>
                <w:rFonts w:ascii="宋体" w:hAnsi="宋体" w:cs="宋体"/>
                <w:sz w:val="24"/>
              </w:rPr>
              <w:t>登录失败的用户</w:t>
            </w:r>
            <w:r>
              <w:rPr>
                <w:rFonts w:ascii="宋体" w:hAnsi="宋体" w:cs="宋体" w:hint="eastAsia"/>
                <w:sz w:val="24"/>
              </w:rPr>
              <w:t>重定向到登录页面并显示错误提升。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用户名</w:t>
            </w:r>
            <w:r>
              <w:rPr>
                <w:rFonts w:ascii="宋体" w:hAnsi="宋体" w:cs="宋体" w:hint="eastAsia"/>
                <w:sz w:val="24"/>
              </w:rPr>
              <w:t>，</w:t>
            </w:r>
            <w:r>
              <w:rPr>
                <w:rFonts w:ascii="宋体" w:hAnsi="宋体" w:cs="宋体"/>
                <w:sz w:val="24"/>
              </w:rPr>
              <w:t>密码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3660775" cy="1295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952" cy="129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26AD9" w:rsidRDefault="00626AD9">
      <w:pPr>
        <w:spacing w:after="65" w:line="265" w:lineRule="auto"/>
        <w:ind w:left="-5" w:hanging="10"/>
        <w:rPr>
          <w:rFonts w:eastAsiaTheme="minorEastAsia"/>
        </w:rPr>
      </w:pP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493"/>
        <w:ind w:left="1339"/>
      </w:pPr>
      <w:r>
        <w:rPr>
          <w:noProof/>
        </w:rPr>
        <w:drawing>
          <wp:inline distT="0" distB="0" distL="0" distR="0">
            <wp:extent cx="3737610" cy="31318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1636" cy="31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bookmarkStart w:id="1" w:name="_Toc40274"/>
      <w:r>
        <w:rPr>
          <w:rFonts w:hint="eastAsia"/>
        </w:rPr>
        <w:t>卖家修改用户信息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卖家修改用户信息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卖家修改密码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用户</w:t>
            </w:r>
            <w:r>
              <w:rPr>
                <w:rFonts w:ascii="宋体" w:hAnsi="宋体" w:cs="宋体"/>
                <w:sz w:val="24"/>
              </w:rPr>
              <w:t>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系统更新用户的登录密码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</w:t>
            </w:r>
            <w:r>
              <w:rPr>
                <w:rFonts w:ascii="宋体" w:hAnsi="宋体" w:cs="宋体"/>
                <w:sz w:val="24"/>
              </w:rPr>
              <w:t>用</w:t>
            </w:r>
            <w:r>
              <w:rPr>
                <w:rFonts w:ascii="宋体" w:hAnsi="宋体" w:cs="宋体" w:hint="eastAsia"/>
                <w:sz w:val="24"/>
              </w:rPr>
              <w:t>户填写旧密码，新密码，确认密码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2.系统判断旧密码和新密码是否合法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3.系统让正确的用户跳转到商家后台；为错误的用户重定向到原页面</w:t>
            </w:r>
          </w:p>
          <w:p w:rsidR="00626AD9" w:rsidRDefault="00626AD9">
            <w:pPr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旧密码，新密码，确认密码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3048000" cy="1095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t>活动图：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2901950" cy="32080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8710" cy="32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  <w:bookmarkStart w:id="2" w:name="_Toc40275"/>
      <w:bookmarkEnd w:id="1"/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卖家发布商品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482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798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卖家发布商品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卖填写信息后发布商品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卖家填写</w:t>
            </w:r>
            <w:r>
              <w:rPr>
                <w:rFonts w:ascii="宋体" w:hAnsi="宋体" w:cs="宋体"/>
                <w:sz w:val="24"/>
              </w:rPr>
              <w:t>商品名称、商品图片、商品价格、</w:t>
            </w:r>
            <w:r>
              <w:rPr>
                <w:rFonts w:ascii="宋体" w:hAnsi="宋体" w:cs="宋体" w:hint="eastAsia"/>
                <w:sz w:val="24"/>
              </w:rPr>
              <w:t>商品库存、</w:t>
            </w:r>
            <w:r>
              <w:rPr>
                <w:rFonts w:ascii="宋体" w:hAnsi="宋体" w:cs="宋体"/>
                <w:sz w:val="24"/>
              </w:rPr>
              <w:t>商品描述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系统判断信息的合法性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系统将合法的商品存入数据库，在不合法的情况重定向到原页面并显示错误信息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19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卖家商品的类别不在显示的类别中</w:t>
            </w:r>
          </w:p>
          <w:p w:rsidR="00626AD9" w:rsidRDefault="00000000">
            <w:pPr>
              <w:numPr>
                <w:ilvl w:val="0"/>
                <w:numId w:val="19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卖家进入类别管理页面增加类别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商品名称，</w:t>
            </w:r>
            <w:r>
              <w:rPr>
                <w:rFonts w:ascii="宋体" w:hAnsi="宋体" w:cs="宋体"/>
                <w:sz w:val="24"/>
              </w:rPr>
              <w:t>商品图片</w:t>
            </w:r>
            <w:r>
              <w:rPr>
                <w:rFonts w:ascii="宋体" w:hAnsi="宋体" w:cs="宋体" w:hint="eastAsia"/>
                <w:sz w:val="24"/>
              </w:rPr>
              <w:t>，</w:t>
            </w:r>
            <w:r>
              <w:rPr>
                <w:rFonts w:ascii="宋体" w:hAnsi="宋体" w:cs="宋体"/>
                <w:sz w:val="24"/>
              </w:rPr>
              <w:t>商品价格</w:t>
            </w:r>
            <w:r>
              <w:rPr>
                <w:rFonts w:ascii="宋体" w:hAnsi="宋体" w:cs="宋体" w:hint="eastAsia"/>
                <w:sz w:val="24"/>
              </w:rPr>
              <w:t>，商品库存，</w:t>
            </w:r>
            <w:r>
              <w:rPr>
                <w:rFonts w:ascii="宋体" w:hAnsi="宋体" w:cs="宋体"/>
                <w:sz w:val="24"/>
              </w:rPr>
              <w:t>商品描述</w:t>
            </w:r>
          </w:p>
          <w:p w:rsidR="00626AD9" w:rsidRDefault="00626AD9">
            <w:pPr>
              <w:ind w:left="126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3063240" cy="13550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0069" cy="13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26AD9" w:rsidRDefault="00626AD9">
      <w:pPr>
        <w:spacing w:after="65" w:line="265" w:lineRule="auto"/>
        <w:rPr>
          <w:rFonts w:eastAsiaTheme="minorEastAsia"/>
        </w:rPr>
      </w:pPr>
    </w:p>
    <w:p w:rsidR="00626AD9" w:rsidRDefault="00626AD9">
      <w:pPr>
        <w:spacing w:after="465"/>
      </w:pPr>
    </w:p>
    <w:p w:rsidR="00626AD9" w:rsidRDefault="00000000">
      <w:pPr>
        <w:pStyle w:val="4"/>
      </w:pPr>
      <w:r>
        <w:t>活动图：</w:t>
      </w:r>
    </w:p>
    <w:p w:rsidR="00626AD9" w:rsidRDefault="00000000">
      <w:pPr>
        <w:spacing w:after="493"/>
        <w:ind w:left="1339"/>
      </w:pPr>
      <w:r>
        <w:rPr>
          <w:noProof/>
        </w:rPr>
        <w:drawing>
          <wp:inline distT="0" distB="0" distL="0" distR="0">
            <wp:extent cx="3307080" cy="3968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rcRect t="7132" r="6858"/>
                    <a:stretch>
                      <a:fillRect/>
                    </a:stretch>
                  </pic:blipFill>
                  <pic:spPr>
                    <a:xfrm>
                      <a:off x="0" y="0"/>
                      <a:ext cx="3309259" cy="3971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卖家冻结商品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卖家冻结商品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卖家可以选择交易对象，并把相应库存的商品冻结</w:t>
            </w:r>
            <w:r>
              <w:rPr>
                <w:rFonts w:ascii="宋体" w:hAnsi="宋体" w:cs="宋体" w:hint="eastAsia"/>
              </w:rPr>
              <w:t>。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</w:t>
            </w:r>
            <w:r>
              <w:rPr>
                <w:rFonts w:ascii="宋体" w:hAnsi="宋体" w:cs="宋体"/>
                <w:sz w:val="24"/>
              </w:rPr>
              <w:t>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若库存为0，商城中商品状态为已冻结。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卖家选择交易对象并导致库存为0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系统记录信息并修改商品状态和申请记录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系统暂时关闭商品的购买按钮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21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卖家选择交易对象但库存还有剩余</w:t>
            </w:r>
          </w:p>
          <w:p w:rsidR="00626AD9" w:rsidRDefault="00000000">
            <w:pPr>
              <w:numPr>
                <w:ilvl w:val="0"/>
                <w:numId w:val="21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系统记录信息，修改申请记录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2240280" cy="106553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rcRect t="14279" r="5713"/>
                    <a:stretch>
                      <a:fillRect/>
                    </a:stretch>
                  </pic:blipFill>
                  <pic:spPr>
                    <a:xfrm>
                      <a:off x="0" y="0"/>
                      <a:ext cx="2274870" cy="10825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  <w:rPr>
          <w:rFonts w:eastAsiaTheme="minorEastAsia"/>
        </w:rPr>
      </w:pPr>
      <w:r>
        <w:t>活动图：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1607820" cy="279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rcRect t="6143" r="19756"/>
                    <a:stretch>
                      <a:fillRect/>
                    </a:stretch>
                  </pic:blipFill>
                  <pic:spPr>
                    <a:xfrm>
                      <a:off x="0" y="0"/>
                      <a:ext cx="1611310" cy="28000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卖家解冻商品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482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798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卖家解冻商品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卖家线下交易失败后可将冻结商品恢复上架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若库存大于0，商城中对应商品可购买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firstLineChars="100" w:firstLine="2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1.卖家选择取消订单</w:t>
            </w:r>
          </w:p>
          <w:p w:rsidR="00626AD9" w:rsidRDefault="00000000">
            <w:pPr>
              <w:ind w:firstLineChars="100" w:firstLine="24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2.系统保存数据到历史记录并修改商品状态和申请记录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</w:pPr>
      <w:r>
        <w:rPr>
          <w:noProof/>
        </w:rPr>
        <w:drawing>
          <wp:inline distT="0" distB="0" distL="0" distR="0">
            <wp:extent cx="3307080" cy="14039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7922" cy="14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493"/>
        <w:ind w:left="1339"/>
      </w:pPr>
      <w:r>
        <w:rPr>
          <w:noProof/>
        </w:rPr>
        <w:drawing>
          <wp:inline distT="0" distB="0" distL="0" distR="0">
            <wp:extent cx="2295525" cy="35718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卖家下架商品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</w:rPr>
              <w:t>卖家下</w:t>
            </w:r>
            <w:proofErr w:type="gramStart"/>
            <w:r>
              <w:rPr>
                <w:rFonts w:ascii="宋体" w:hAnsi="宋体" w:cs="宋体" w:hint="eastAsia"/>
              </w:rPr>
              <w:t>架商品</w:t>
            </w:r>
            <w:proofErr w:type="gramEnd"/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firstLineChars="100" w:firstLine="21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</w:rPr>
              <w:t>卖家完成线下交易后，将对应商品库存扣除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22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卖家选择完成订单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2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系统扣除</w:t>
            </w:r>
            <w:r>
              <w:rPr>
                <w:rFonts w:ascii="宋体" w:hAnsi="宋体" w:cs="宋体" w:hint="eastAsia"/>
              </w:rPr>
              <w:t>对应商品的库存，并增加历史记录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numPr>
                <w:ilvl w:val="0"/>
                <w:numId w:val="23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卖家完成订单后商品售完</w:t>
            </w:r>
          </w:p>
          <w:p w:rsidR="00626AD9" w:rsidRDefault="00000000">
            <w:pPr>
              <w:numPr>
                <w:ilvl w:val="0"/>
                <w:numId w:val="23"/>
              </w:num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系统记录数据并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下架想应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商品</w:t>
            </w:r>
          </w:p>
          <w:p w:rsidR="00626AD9" w:rsidRDefault="00626AD9">
            <w:pPr>
              <w:ind w:firstLineChars="100" w:firstLine="240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rFonts w:ascii="黑体" w:eastAsia="黑体" w:hAnsi="黑体" w:cs="黑体"/>
          <w:sz w:val="28"/>
        </w:rP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2926080" cy="131508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0195" cy="13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rFonts w:ascii="黑体" w:eastAsia="黑体" w:hAnsi="黑体" w:cs="黑体"/>
          <w:sz w:val="28"/>
        </w:rPr>
        <w:t>活动图：</w:t>
      </w: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noProof/>
        </w:rPr>
        <w:drawing>
          <wp:inline distT="0" distB="0" distL="0" distR="0">
            <wp:extent cx="2133600" cy="31718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卖家查看交易记录</w:t>
      </w:r>
    </w:p>
    <w:p w:rsidR="00626AD9" w:rsidRDefault="00000000">
      <w:pPr>
        <w:spacing w:after="377" w:line="265" w:lineRule="auto"/>
        <w:ind w:left="-5" w:hanging="10"/>
      </w:pPr>
      <w:r>
        <w:rPr>
          <w:rFonts w:ascii="黑体" w:eastAsia="黑体" w:hAnsi="黑体" w:cs="黑体"/>
          <w:sz w:val="28"/>
        </w:rP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</w:t>
            </w:r>
            <w:r>
              <w:rPr>
                <w:rFonts w:ascii="宋体" w:hAnsi="宋体" w:cs="宋体" w:hint="eastAsia"/>
              </w:rPr>
              <w:t>查看交易记录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卖家可以查看历史商品的信息。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</w:t>
            </w:r>
            <w:r>
              <w:rPr>
                <w:rFonts w:ascii="宋体" w:hAnsi="宋体" w:cs="宋体"/>
                <w:sz w:val="24"/>
              </w:rPr>
              <w:t>登</w:t>
            </w:r>
            <w:r>
              <w:rPr>
                <w:rFonts w:ascii="宋体" w:hAnsi="宋体" w:cs="宋体" w:hint="eastAsia"/>
                <w:sz w:val="24"/>
              </w:rPr>
              <w:t>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卖家选择历史交易商品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系统显示上架过的所有商品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卖家选中商品的历史记录</w:t>
            </w:r>
          </w:p>
          <w:p w:rsidR="00626AD9" w:rsidRDefault="00000000">
            <w:pPr>
              <w:pStyle w:val="aa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系统显示该商品的所有申请记录</w:t>
            </w:r>
          </w:p>
          <w:p w:rsidR="00626AD9" w:rsidRDefault="00626AD9">
            <w:pPr>
              <w:pStyle w:val="aa"/>
              <w:ind w:left="420" w:firstLineChars="0" w:firstLine="0"/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2804160" cy="14687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9317" cy="14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lastRenderedPageBreak/>
        <w:t>活动图：</w:t>
      </w:r>
    </w:p>
    <w:bookmarkEnd w:id="2"/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noProof/>
        </w:rPr>
        <w:drawing>
          <wp:inline distT="0" distB="0" distL="0" distR="0">
            <wp:extent cx="2676525" cy="30956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t>卖家查看客户信息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卖家查看客户信息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卖家可以</w:t>
            </w:r>
            <w:r>
              <w:rPr>
                <w:rFonts w:ascii="宋体" w:hAnsi="宋体" w:cs="宋体" w:hint="eastAsia"/>
              </w:rPr>
              <w:t>查看所有注册的客户信息，以及他们的购买历史。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</w:t>
            </w:r>
            <w:r>
              <w:rPr>
                <w:rFonts w:ascii="宋体" w:hAnsi="宋体" w:cs="宋体"/>
                <w:sz w:val="24"/>
              </w:rPr>
              <w:t>登录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系统展示全部注册的客户信息，以及对应的购买历史。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1.卖家选择查看客户信息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2.系统全部客户用户信息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3.卖家选择查看购买历史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4.系统展示该客户的购买历史</w:t>
            </w:r>
          </w:p>
          <w:p w:rsidR="00626AD9" w:rsidRDefault="00626AD9">
            <w:pPr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3457575" cy="12668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t>活动图：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3238500" cy="3619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626AD9">
      <w:pPr>
        <w:ind w:firstLineChars="200" w:firstLine="420"/>
        <w:jc w:val="left"/>
      </w:pP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卖家管理商品分类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</w:t>
            </w:r>
            <w:r>
              <w:rPr>
                <w:rFonts w:ascii="宋体" w:hAnsi="宋体" w:cs="宋体" w:hint="eastAsia"/>
              </w:rPr>
              <w:t>管理商品分类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卖家对商品的类别查看、创建、删除。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</w:t>
            </w:r>
            <w:r>
              <w:rPr>
                <w:rFonts w:ascii="宋体" w:hAnsi="宋体" w:cs="宋体"/>
                <w:sz w:val="24"/>
              </w:rPr>
              <w:t>家、系统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卖家</w:t>
            </w:r>
            <w:r>
              <w:rPr>
                <w:rFonts w:ascii="宋体" w:hAnsi="宋体" w:cs="宋体"/>
                <w:sz w:val="24"/>
              </w:rPr>
              <w:t>登</w:t>
            </w:r>
            <w:r>
              <w:rPr>
                <w:rFonts w:ascii="宋体" w:hAnsi="宋体" w:cs="宋体" w:hint="eastAsia"/>
                <w:sz w:val="24"/>
              </w:rPr>
              <w:t>录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系统保存修改的类别信息并展示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基本操作流程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1.卖家进入商品类别管理页面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2.系统展示全部商品类别相关信息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3.卖家选择创建商品类别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4.卖家填写类别名称提交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5.系统存入类别，返回商品类别管理页面</w:t>
            </w:r>
          </w:p>
          <w:p w:rsidR="00626AD9" w:rsidRDefault="00626AD9">
            <w:pPr>
              <w:rPr>
                <w:rFonts w:ascii="宋体" w:hAnsi="宋体" w:cs="宋体"/>
                <w:sz w:val="24"/>
              </w:rPr>
            </w:pP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可选操作流程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1.卖家增加子分类并填写子分类信息</w:t>
            </w:r>
          </w:p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2.卖家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点击某分类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后的查看，查看该分类信息并可编辑</w:t>
            </w:r>
          </w:p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3.卖家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点击某分类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后的删除，系统删除该分类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类别名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lastRenderedPageBreak/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4320540" cy="22904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8851" cy="22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t>活动图：</w:t>
      </w:r>
    </w:p>
    <w:p w:rsidR="00626AD9" w:rsidRDefault="00626AD9">
      <w:pPr>
        <w:ind w:firstLineChars="200" w:firstLine="420"/>
        <w:jc w:val="left"/>
      </w:pP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0" distR="0">
            <wp:extent cx="4873625" cy="31172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502" cy="31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626AD9">
      <w:pPr>
        <w:ind w:firstLineChars="200" w:firstLine="420"/>
        <w:jc w:val="left"/>
      </w:pPr>
    </w:p>
    <w:p w:rsidR="00626AD9" w:rsidRDefault="00626AD9">
      <w:pPr>
        <w:ind w:firstLineChars="200" w:firstLine="420"/>
        <w:jc w:val="left"/>
      </w:pPr>
    </w:p>
    <w:p w:rsidR="00626AD9" w:rsidRDefault="00000000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系统自动下架商品</w:t>
      </w:r>
    </w:p>
    <w:p w:rsidR="00626AD9" w:rsidRDefault="00000000">
      <w:pPr>
        <w:pStyle w:val="4"/>
      </w:pPr>
      <w:r>
        <w:t>用例描述：</w:t>
      </w:r>
    </w:p>
    <w:tbl>
      <w:tblPr>
        <w:tblStyle w:val="TableGrid"/>
        <w:tblW w:w="8340" w:type="dxa"/>
        <w:jc w:val="center"/>
        <w:tblInd w:w="0" w:type="dxa"/>
        <w:tblCellMar>
          <w:top w:w="70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684"/>
        <w:gridCol w:w="5656"/>
      </w:tblGrid>
      <w:tr w:rsidR="00626AD9">
        <w:trPr>
          <w:trHeight w:val="320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26AD9" w:rsidRDefault="00000000">
            <w:pPr>
              <w:ind w:left="126"/>
              <w:rPr>
                <w:rFonts w:ascii="宋体" w:hAnsi="宋体" w:cs="宋体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说明</w:t>
            </w:r>
          </w:p>
        </w:tc>
      </w:tr>
      <w:tr w:rsidR="00626AD9">
        <w:trPr>
          <w:trHeight w:val="3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</w:rPr>
              <w:t>系统自动下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firstLineChars="100" w:firstLine="21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</w:rPr>
              <w:t>库存为</w:t>
            </w:r>
            <w:r>
              <w:rPr>
                <w:rFonts w:hint="eastAsia"/>
              </w:rPr>
              <w:t>0</w:t>
            </w:r>
            <w:r>
              <w:rPr>
                <w:rFonts w:ascii="宋体" w:hAnsi="宋体" w:cs="宋体" w:hint="eastAsia"/>
              </w:rPr>
              <w:t>时商品状态自动更新为下架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高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买家提交申请</w:t>
            </w:r>
          </w:p>
        </w:tc>
      </w:tr>
      <w:tr w:rsidR="00626AD9">
        <w:trPr>
          <w:trHeight w:val="634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系统更新商品状态，商城中不再展示对应商品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基本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1.卖家完成订单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2.系统检测到库存为0</w:t>
            </w:r>
          </w:p>
          <w:p w:rsidR="00626AD9" w:rsidRDefault="00000000">
            <w:pPr>
              <w:pStyle w:val="aa"/>
              <w:widowControl/>
              <w:spacing w:line="259" w:lineRule="auto"/>
              <w:ind w:firstLineChars="0"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3.系统更新商品状态为下架</w:t>
            </w:r>
          </w:p>
        </w:tc>
      </w:tr>
      <w:tr w:rsidR="00626AD9">
        <w:trPr>
          <w:trHeight w:val="946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可选</w:t>
            </w:r>
            <w:r>
              <w:rPr>
                <w:rFonts w:ascii="宋体" w:hAnsi="宋体" w:cs="宋体" w:hint="eastAsia"/>
                <w:sz w:val="24"/>
              </w:rPr>
              <w:t>业务</w:t>
            </w:r>
            <w:r>
              <w:rPr>
                <w:rFonts w:ascii="宋体" w:hAnsi="宋体" w:cs="宋体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1.卖家取消订单</w:t>
            </w:r>
          </w:p>
          <w:p w:rsidR="00626AD9" w:rsidRDefault="00000000">
            <w:pPr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2.系统将商品状态从冻结转为上架，开放商品购买功能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系统响应时间不能超过 60 秒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  <w:tr w:rsidR="00626AD9">
        <w:trPr>
          <w:trHeight w:val="322"/>
          <w:jc w:val="center"/>
        </w:trPr>
        <w:tc>
          <w:tcPr>
            <w:tcW w:w="2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26AD9" w:rsidRDefault="00000000">
            <w:pPr>
              <w:ind w:left="126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无</w:t>
            </w:r>
          </w:p>
        </w:tc>
      </w:tr>
    </w:tbl>
    <w:p w:rsidR="00626AD9" w:rsidRDefault="00626AD9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</w:p>
    <w:p w:rsidR="00626AD9" w:rsidRDefault="00000000">
      <w:pPr>
        <w:pStyle w:val="4"/>
      </w:pPr>
      <w:r>
        <w:t>用例图：</w:t>
      </w:r>
    </w:p>
    <w:p w:rsidR="00626AD9" w:rsidRDefault="00000000">
      <w:pPr>
        <w:spacing w:after="65" w:line="265" w:lineRule="auto"/>
        <w:ind w:left="-5" w:hanging="10"/>
        <w:rPr>
          <w:rFonts w:eastAsiaTheme="minorEastAsia"/>
        </w:rPr>
      </w:pPr>
      <w:r>
        <w:rPr>
          <w:noProof/>
        </w:rPr>
        <w:drawing>
          <wp:inline distT="0" distB="0" distL="0" distR="0">
            <wp:extent cx="3230880" cy="8915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rcRect l="-1" t="14900" r="2947" b="22838"/>
                    <a:stretch>
                      <a:fillRect/>
                    </a:stretch>
                  </pic:blipFill>
                  <pic:spPr>
                    <a:xfrm>
                      <a:off x="0" y="0"/>
                      <a:ext cx="3235377" cy="8927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pStyle w:val="4"/>
      </w:pPr>
      <w:r>
        <w:lastRenderedPageBreak/>
        <w:t>活动图：</w:t>
      </w: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</w:pPr>
      <w:r>
        <w:rPr>
          <w:noProof/>
        </w:rPr>
        <w:drawing>
          <wp:inline distT="0" distB="0" distL="0" distR="0">
            <wp:extent cx="4747260" cy="28213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389" cy="28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软件设计</w:t>
      </w:r>
    </w:p>
    <w:p w:rsidR="00626AD9" w:rsidRDefault="00000000" w:rsidP="00E10FE3">
      <w:pPr>
        <w:pStyle w:val="4"/>
        <w:numPr>
          <w:ilvl w:val="0"/>
          <w:numId w:val="27"/>
        </w:numPr>
      </w:pPr>
      <w:r>
        <w:rPr>
          <w:rFonts w:hint="eastAsia"/>
        </w:rPr>
        <w:t>系统架构设计</w:t>
      </w:r>
    </w:p>
    <w:p w:rsidR="00626AD9" w:rsidRPr="00E10FE3" w:rsidRDefault="00000000">
      <w:pPr>
        <w:pStyle w:val="aa"/>
        <w:numPr>
          <w:ilvl w:val="0"/>
          <w:numId w:val="25"/>
        </w:numPr>
        <w:ind w:firstLineChars="0"/>
        <w:jc w:val="left"/>
        <w:rPr>
          <w:b/>
          <w:bCs/>
        </w:rPr>
      </w:pPr>
      <w:r w:rsidRPr="00E10FE3">
        <w:rPr>
          <w:b/>
          <w:bCs/>
        </w:rPr>
        <w:t>功能拆分解耦角度</w:t>
      </w:r>
    </w:p>
    <w:p w:rsidR="00626AD9" w:rsidRDefault="00000000">
      <w:pPr>
        <w:pStyle w:val="aa"/>
        <w:ind w:left="420" w:firstLineChars="0" w:firstLine="0"/>
        <w:jc w:val="left"/>
      </w:pPr>
      <w:r>
        <w:rPr>
          <w:noProof/>
        </w:rPr>
        <w:drawing>
          <wp:inline distT="0" distB="0" distL="114300" distR="114300">
            <wp:extent cx="6395085" cy="3658870"/>
            <wp:effectExtent l="0" t="0" r="5715" b="139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pStyle w:val="aa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114300" distR="114300">
            <wp:extent cx="4820920" cy="3470275"/>
            <wp:effectExtent l="0" t="0" r="10160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Pr="00E10FE3" w:rsidRDefault="00000000">
      <w:pPr>
        <w:pStyle w:val="aa"/>
        <w:numPr>
          <w:ilvl w:val="0"/>
          <w:numId w:val="25"/>
        </w:numPr>
        <w:ind w:firstLineChars="0"/>
        <w:jc w:val="left"/>
        <w:rPr>
          <w:b/>
          <w:bCs/>
        </w:rPr>
      </w:pPr>
      <w:r w:rsidRPr="00E10FE3">
        <w:rPr>
          <w:rFonts w:hint="eastAsia"/>
          <w:b/>
          <w:bCs/>
        </w:rPr>
        <w:t>流程和交互行为的角度</w:t>
      </w: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114300" distR="114300">
            <wp:extent cx="3327400" cy="4057015"/>
            <wp:effectExtent l="0" t="0" r="10160" b="1206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000000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6395085" cy="5155565"/>
            <wp:effectExtent l="0" t="0" r="5715" b="1079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Pr="00E10FE3" w:rsidRDefault="00000000">
      <w:pPr>
        <w:pStyle w:val="aa"/>
        <w:numPr>
          <w:ilvl w:val="0"/>
          <w:numId w:val="25"/>
        </w:numPr>
        <w:ind w:firstLineChars="0"/>
        <w:jc w:val="left"/>
        <w:rPr>
          <w:b/>
          <w:bCs/>
        </w:rPr>
      </w:pPr>
      <w:r w:rsidRPr="00E10FE3">
        <w:rPr>
          <w:b/>
          <w:bCs/>
        </w:rPr>
        <w:t>子系统拆分和代码模块角度</w:t>
      </w: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114300" distR="114300">
            <wp:extent cx="4517390" cy="3224530"/>
            <wp:effectExtent l="0" t="0" r="889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Pr="00E10FE3" w:rsidRDefault="00000000">
      <w:pPr>
        <w:pStyle w:val="aa"/>
        <w:numPr>
          <w:ilvl w:val="0"/>
          <w:numId w:val="25"/>
        </w:numPr>
        <w:ind w:firstLineChars="0"/>
        <w:jc w:val="left"/>
        <w:rPr>
          <w:b/>
          <w:bCs/>
        </w:rPr>
      </w:pPr>
      <w:r w:rsidRPr="00E10FE3">
        <w:rPr>
          <w:b/>
          <w:bCs/>
        </w:rPr>
        <w:lastRenderedPageBreak/>
        <w:t>软件部署角度</w:t>
      </w:r>
    </w:p>
    <w:p w:rsidR="00626AD9" w:rsidRDefault="00626AD9">
      <w:pPr>
        <w:ind w:firstLineChars="200" w:firstLine="420"/>
        <w:jc w:val="left"/>
      </w:pP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114300" distR="114300">
            <wp:extent cx="2502535" cy="2301875"/>
            <wp:effectExtent l="0" t="0" r="12065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86150" cy="2670810"/>
            <wp:effectExtent l="0" t="0" r="3810" b="1143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626AD9">
      <w:pPr>
        <w:ind w:firstLineChars="200" w:firstLine="420"/>
        <w:jc w:val="left"/>
      </w:pPr>
    </w:p>
    <w:p w:rsidR="00626AD9" w:rsidRDefault="00000000" w:rsidP="00E10FE3">
      <w:pPr>
        <w:pStyle w:val="4"/>
        <w:numPr>
          <w:ilvl w:val="0"/>
          <w:numId w:val="27"/>
        </w:numPr>
      </w:pPr>
      <w:r>
        <w:rPr>
          <w:rFonts w:hint="eastAsia"/>
        </w:rPr>
        <w:t>API</w:t>
      </w:r>
      <w:r>
        <w:rPr>
          <w:rFonts w:hint="eastAsia"/>
        </w:rPr>
        <w:t>设计</w:t>
      </w:r>
    </w:p>
    <w:p w:rsidR="00626AD9" w:rsidRDefault="00626AD9">
      <w:pPr>
        <w:ind w:firstLineChars="200" w:firstLine="420"/>
        <w:jc w:val="left"/>
      </w:pPr>
    </w:p>
    <w:p w:rsidR="00626AD9" w:rsidRDefault="00000000">
      <w:pPr>
        <w:spacing w:after="65" w:line="265" w:lineRule="auto"/>
        <w:ind w:left="-5" w:hanging="10"/>
        <w:rPr>
          <w:rFonts w:ascii="黑体" w:eastAsia="黑体" w:hAnsi="黑体" w:cs="黑体"/>
          <w:sz w:val="28"/>
        </w:rPr>
        <w:sectPr w:rsidR="00626AD9">
          <w:pgSz w:w="11906" w:h="16838"/>
          <w:pgMar w:top="1440" w:right="926" w:bottom="1440" w:left="9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4713605" cy="4452620"/>
            <wp:effectExtent l="0" t="0" r="10795" b="1270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626AD9">
      <w:pPr>
        <w:ind w:firstLineChars="200" w:firstLine="420"/>
        <w:jc w:val="left"/>
      </w:pPr>
    </w:p>
    <w:p w:rsidR="00626AD9" w:rsidRDefault="00626AD9">
      <w:pPr>
        <w:ind w:firstLineChars="200" w:firstLine="420"/>
        <w:jc w:val="left"/>
      </w:pPr>
    </w:p>
    <w:p w:rsidR="00626AD9" w:rsidRDefault="00000000" w:rsidP="00E10FE3">
      <w:pPr>
        <w:pStyle w:val="4"/>
        <w:numPr>
          <w:ilvl w:val="0"/>
          <w:numId w:val="27"/>
        </w:numPr>
      </w:pPr>
      <w:r>
        <w:rPr>
          <w:rFonts w:hint="eastAsia"/>
        </w:rPr>
        <w:t>数据库设计</w:t>
      </w: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r>
        <w:rPr>
          <w:rFonts w:hint="eastAsia"/>
          <w:b/>
          <w:bCs/>
        </w:rPr>
        <w:t>Buyer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Buyer_name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买家姓名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Buyer_pw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买家密码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Buyer_address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50)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Buyer_phone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12)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Buyer_sex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买家性别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r>
        <w:rPr>
          <w:rFonts w:hint="eastAsia"/>
          <w:b/>
          <w:bCs/>
        </w:rPr>
        <w:t>Seller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Seller_name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卖家姓名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卖家编号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Seller_pw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卖家密码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Seller_phone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12)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卖家手机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r>
        <w:rPr>
          <w:rFonts w:hint="eastAsia"/>
          <w:b/>
          <w:bCs/>
        </w:rPr>
        <w:t>Shop</w:t>
      </w:r>
      <w:r>
        <w:rPr>
          <w:rFonts w:hint="eastAsia"/>
          <w:b/>
          <w:bCs/>
        </w:rPr>
        <w:t>（表的内容不会改动）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卖家编号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Shop_name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店铺名字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Shop_created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店铺创建时间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r>
        <w:rPr>
          <w:rFonts w:hint="eastAsia"/>
          <w:b/>
          <w:bCs/>
        </w:rPr>
        <w:t>Wares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Wares_name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商品名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Wares_price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double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商品价格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Wares_number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Wares_state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商品状态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Wares_picture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100)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商品图片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Wares_class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商品类别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Matketing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营销信息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Old_price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double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商品以前价格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表：</w:t>
      </w:r>
      <w:r>
        <w:rPr>
          <w:rFonts w:hint="eastAsia"/>
          <w:b/>
          <w:bCs/>
        </w:rPr>
        <w:t>Classes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Main_class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主类别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Other_class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50)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副类别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r>
        <w:rPr>
          <w:rFonts w:hint="eastAsia"/>
          <w:b/>
          <w:bCs/>
        </w:rPr>
        <w:t>Order</w:t>
      </w:r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Order_id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申请编号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Wares_number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Order_time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40)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申请时间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Buyer_address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50)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Buyer_phone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12)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Order_state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申请状态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表：</w:t>
      </w:r>
      <w:proofErr w:type="spellStart"/>
      <w:r>
        <w:rPr>
          <w:rFonts w:hint="eastAsia"/>
          <w:b/>
          <w:bCs/>
        </w:rPr>
        <w:t>History_order</w:t>
      </w:r>
      <w:proofErr w:type="spellEnd"/>
    </w:p>
    <w:tbl>
      <w:tblPr>
        <w:tblStyle w:val="a7"/>
        <w:tblW w:w="10296" w:type="dxa"/>
        <w:tblLayout w:type="fixed"/>
        <w:tblLook w:val="04A0" w:firstRow="1" w:lastRow="0" w:firstColumn="1" w:lastColumn="0" w:noHBand="0" w:noVBand="1"/>
      </w:tblPr>
      <w:tblGrid>
        <w:gridCol w:w="1294"/>
        <w:gridCol w:w="3854"/>
        <w:gridCol w:w="2574"/>
        <w:gridCol w:w="2574"/>
      </w:tblGrid>
      <w:tr w:rsidR="00626AD9">
        <w:tc>
          <w:tcPr>
            <w:tcW w:w="129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</w:t>
            </w:r>
            <w:r>
              <w:rPr>
                <w:rFonts w:hint="eastAsia"/>
                <w:b/>
                <w:bCs/>
              </w:rPr>
              <w:t>/</w:t>
            </w:r>
            <w:proofErr w:type="gramStart"/>
            <w:r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385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History_order_id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15)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历史记录编号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Shop_id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 w:rsidR="00626AD9">
        <w:tc>
          <w:tcPr>
            <w:tcW w:w="129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Wares_number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Finish_time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40)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订单完成时间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Buyer_address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50)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proofErr w:type="spellStart"/>
            <w:r>
              <w:rPr>
                <w:rFonts w:hint="eastAsia"/>
              </w:rPr>
              <w:t>Buyer_phone</w:t>
            </w:r>
            <w:proofErr w:type="spellEnd"/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12)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 w:rsidR="00626AD9">
        <w:tc>
          <w:tcPr>
            <w:tcW w:w="1294" w:type="dxa"/>
          </w:tcPr>
          <w:p w:rsidR="00626AD9" w:rsidRDefault="00626AD9">
            <w:pPr>
              <w:jc w:val="left"/>
            </w:pPr>
          </w:p>
        </w:tc>
        <w:tc>
          <w:tcPr>
            <w:tcW w:w="385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result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2574" w:type="dxa"/>
          </w:tcPr>
          <w:p w:rsidR="00626AD9" w:rsidRDefault="00000000">
            <w:pPr>
              <w:jc w:val="left"/>
            </w:pPr>
            <w:r>
              <w:rPr>
                <w:rFonts w:hint="eastAsia"/>
              </w:rPr>
              <w:t>历史记录状态</w:t>
            </w:r>
          </w:p>
        </w:tc>
      </w:tr>
    </w:tbl>
    <w:p w:rsidR="00626AD9" w:rsidRDefault="00626AD9">
      <w:pPr>
        <w:ind w:firstLineChars="200" w:firstLine="420"/>
        <w:jc w:val="left"/>
      </w:pPr>
    </w:p>
    <w:p w:rsidR="00626AD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附录</w:t>
      </w:r>
    </w:p>
    <w:p w:rsidR="00626AD9" w:rsidRDefault="00000000" w:rsidP="00D765D3">
      <w:pPr>
        <w:pStyle w:val="3"/>
        <w:numPr>
          <w:ilvl w:val="0"/>
          <w:numId w:val="26"/>
        </w:numPr>
      </w:pPr>
      <w:r>
        <w:rPr>
          <w:rFonts w:hint="eastAsia"/>
        </w:rPr>
        <w:t>代码</w:t>
      </w:r>
      <w:proofErr w:type="gramStart"/>
      <w:r>
        <w:rPr>
          <w:rFonts w:hint="eastAsia"/>
        </w:rPr>
        <w:t>行统计截</w:t>
      </w:r>
      <w:proofErr w:type="gramEnd"/>
      <w:r>
        <w:rPr>
          <w:rFonts w:hint="eastAsia"/>
        </w:rPr>
        <w:t>图</w:t>
      </w:r>
    </w:p>
    <w:p w:rsidR="00626AD9" w:rsidRPr="00D765D3" w:rsidRDefault="00000000">
      <w:pPr>
        <w:ind w:firstLineChars="200" w:firstLine="482"/>
        <w:jc w:val="left"/>
        <w:rPr>
          <w:b/>
          <w:bCs/>
          <w:sz w:val="24"/>
          <w:szCs w:val="32"/>
        </w:rPr>
      </w:pPr>
      <w:r w:rsidRPr="00D765D3">
        <w:rPr>
          <w:rFonts w:hint="eastAsia"/>
          <w:b/>
          <w:bCs/>
          <w:sz w:val="24"/>
          <w:szCs w:val="32"/>
        </w:rPr>
        <w:t>陈旭杰：</w:t>
      </w:r>
    </w:p>
    <w:p w:rsidR="00626AD9" w:rsidRDefault="00000000">
      <w:pPr>
        <w:ind w:firstLineChars="200" w:firstLine="420"/>
        <w:jc w:val="left"/>
      </w:pPr>
      <w:r>
        <w:rPr>
          <w:noProof/>
        </w:rPr>
        <w:drawing>
          <wp:inline distT="0" distB="0" distL="114300" distR="114300">
            <wp:extent cx="6400165" cy="835025"/>
            <wp:effectExtent l="0" t="0" r="635" b="31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7B" w:rsidRPr="00D765D3" w:rsidRDefault="0009177B">
      <w:pPr>
        <w:ind w:firstLineChars="200" w:firstLine="482"/>
        <w:jc w:val="left"/>
        <w:rPr>
          <w:b/>
          <w:bCs/>
          <w:sz w:val="24"/>
          <w:szCs w:val="32"/>
        </w:rPr>
      </w:pPr>
      <w:r w:rsidRPr="00D765D3">
        <w:rPr>
          <w:rFonts w:hint="eastAsia"/>
          <w:b/>
          <w:bCs/>
          <w:sz w:val="24"/>
          <w:szCs w:val="32"/>
        </w:rPr>
        <w:t>周天成：</w:t>
      </w:r>
    </w:p>
    <w:p w:rsidR="0009177B" w:rsidRDefault="0009177B">
      <w:pPr>
        <w:ind w:firstLineChars="200" w:firstLine="420"/>
        <w:jc w:val="left"/>
        <w:rPr>
          <w:rFonts w:hint="eastAsia"/>
        </w:rPr>
      </w:pPr>
      <w:r w:rsidRPr="0009177B">
        <w:rPr>
          <w:noProof/>
        </w:rPr>
        <w:lastRenderedPageBreak/>
        <w:drawing>
          <wp:inline distT="0" distB="0" distL="0" distR="0">
            <wp:extent cx="6400800" cy="697865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AD9" w:rsidRDefault="00626AD9" w:rsidP="00F000F5">
      <w:pPr>
        <w:jc w:val="left"/>
      </w:pPr>
    </w:p>
    <w:p w:rsidR="00626AD9" w:rsidRDefault="00000000" w:rsidP="00D765D3">
      <w:pPr>
        <w:pStyle w:val="3"/>
        <w:numPr>
          <w:ilvl w:val="0"/>
          <w:numId w:val="26"/>
        </w:numPr>
      </w:pPr>
      <w:r>
        <w:rPr>
          <w:rFonts w:hint="eastAsia"/>
        </w:rPr>
        <w:t>软件主要界面截图</w:t>
      </w:r>
    </w:p>
    <w:p w:rsidR="00F77486" w:rsidRPr="00D765D3" w:rsidRDefault="00F77486" w:rsidP="00F77486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商城主页：</w:t>
      </w:r>
    </w:p>
    <w:p w:rsidR="00F77486" w:rsidRDefault="00F77486" w:rsidP="00F77486">
      <w:r>
        <w:rPr>
          <w:noProof/>
        </w:rPr>
        <w:drawing>
          <wp:inline distT="0" distB="0" distL="0" distR="0" wp14:anchorId="1865FEFA" wp14:editId="5DA10098">
            <wp:extent cx="6400800" cy="346392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6" w:rsidRDefault="00F77486" w:rsidP="00F77486"/>
    <w:p w:rsidR="00F77486" w:rsidRPr="00D765D3" w:rsidRDefault="00F77486" w:rsidP="00F77486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卖家登录页：</w:t>
      </w:r>
    </w:p>
    <w:p w:rsidR="00F77486" w:rsidRPr="00F77486" w:rsidRDefault="00F000F5" w:rsidP="00F77486">
      <w:r>
        <w:rPr>
          <w:noProof/>
        </w:rPr>
        <w:lastRenderedPageBreak/>
        <w:drawing>
          <wp:inline distT="0" distB="0" distL="0" distR="0" wp14:anchorId="0175A53A" wp14:editId="4F58BDD8">
            <wp:extent cx="6400800" cy="34639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6" w:rsidRPr="00F77486" w:rsidRDefault="00F77486" w:rsidP="00F77486"/>
    <w:p w:rsidR="00626AD9" w:rsidRDefault="00626AD9">
      <w:pPr>
        <w:ind w:firstLineChars="200" w:firstLine="420"/>
        <w:jc w:val="left"/>
      </w:pPr>
    </w:p>
    <w:p w:rsidR="00626AD9" w:rsidRDefault="00626AD9">
      <w:pPr>
        <w:ind w:firstLineChars="200" w:firstLine="420"/>
        <w:jc w:val="left"/>
      </w:pPr>
    </w:p>
    <w:p w:rsidR="00626AD9" w:rsidRPr="00D765D3" w:rsidRDefault="001900C2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买家登录页：</w:t>
      </w:r>
    </w:p>
    <w:p w:rsidR="001900C2" w:rsidRDefault="001900C2" w:rsidP="001900C2">
      <w:pPr>
        <w:jc w:val="left"/>
      </w:pPr>
      <w:r>
        <w:rPr>
          <w:noProof/>
        </w:rPr>
        <w:drawing>
          <wp:inline distT="0" distB="0" distL="0" distR="0" wp14:anchorId="5CFD298E" wp14:editId="6A135072">
            <wp:extent cx="6400800" cy="34639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83" w:rsidRDefault="005E3D83" w:rsidP="001900C2">
      <w:pPr>
        <w:jc w:val="left"/>
      </w:pPr>
    </w:p>
    <w:p w:rsidR="001900C2" w:rsidRPr="00D765D3" w:rsidRDefault="005E3D83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买家个人中心页：</w:t>
      </w:r>
    </w:p>
    <w:p w:rsidR="001900C2" w:rsidRDefault="005E3D83" w:rsidP="001900C2">
      <w:pPr>
        <w:jc w:val="left"/>
      </w:pPr>
      <w:r>
        <w:rPr>
          <w:noProof/>
        </w:rPr>
        <w:lastRenderedPageBreak/>
        <w:drawing>
          <wp:inline distT="0" distB="0" distL="0" distR="0" wp14:anchorId="3C81B5DB" wp14:editId="0C57C64C">
            <wp:extent cx="6400800" cy="346392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D9" w:rsidRDefault="00626AD9" w:rsidP="00C73544">
      <w:pPr>
        <w:jc w:val="left"/>
      </w:pPr>
    </w:p>
    <w:p w:rsidR="00C73544" w:rsidRPr="00D765D3" w:rsidRDefault="00C73544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商品详情页：</w:t>
      </w:r>
    </w:p>
    <w:p w:rsidR="00C73544" w:rsidRDefault="00C73544" w:rsidP="00C73544">
      <w:pPr>
        <w:jc w:val="left"/>
      </w:pPr>
      <w:r>
        <w:rPr>
          <w:noProof/>
        </w:rPr>
        <w:drawing>
          <wp:inline distT="0" distB="0" distL="0" distR="0" wp14:anchorId="58963E2D" wp14:editId="327C4677">
            <wp:extent cx="6400800" cy="3463925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44" w:rsidRDefault="00C73544" w:rsidP="00C73544">
      <w:pPr>
        <w:jc w:val="left"/>
      </w:pPr>
    </w:p>
    <w:p w:rsidR="00C73544" w:rsidRPr="00D765D3" w:rsidRDefault="00C73544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购买信息填写页：</w:t>
      </w:r>
    </w:p>
    <w:p w:rsidR="00C73544" w:rsidRDefault="00C73544" w:rsidP="00C73544">
      <w:pPr>
        <w:jc w:val="left"/>
      </w:pPr>
      <w:r>
        <w:rPr>
          <w:noProof/>
        </w:rPr>
        <w:lastRenderedPageBreak/>
        <w:drawing>
          <wp:inline distT="0" distB="0" distL="0" distR="0" wp14:anchorId="2AE07932" wp14:editId="1F2F26B9">
            <wp:extent cx="6400800" cy="346392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44" w:rsidRDefault="00C73544" w:rsidP="00C73544">
      <w:pPr>
        <w:jc w:val="left"/>
      </w:pPr>
    </w:p>
    <w:p w:rsidR="00C73544" w:rsidRPr="00D765D3" w:rsidRDefault="00C73544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商品历史记录页：</w:t>
      </w:r>
    </w:p>
    <w:p w:rsidR="00C73544" w:rsidRDefault="00C73544" w:rsidP="00C73544">
      <w:pPr>
        <w:jc w:val="left"/>
      </w:pPr>
      <w:r>
        <w:rPr>
          <w:noProof/>
        </w:rPr>
        <w:drawing>
          <wp:inline distT="0" distB="0" distL="0" distR="0" wp14:anchorId="53FA031F" wp14:editId="18CD9B4F">
            <wp:extent cx="6400800" cy="34639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FF" w:rsidRDefault="00F657FF" w:rsidP="00C73544">
      <w:pPr>
        <w:jc w:val="left"/>
      </w:pPr>
    </w:p>
    <w:p w:rsidR="00F657FF" w:rsidRPr="00D765D3" w:rsidRDefault="00F657FF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卖家查看申请记录页：</w:t>
      </w:r>
    </w:p>
    <w:p w:rsidR="00F657FF" w:rsidRDefault="00F657FF" w:rsidP="00C73544">
      <w:pPr>
        <w:jc w:val="left"/>
      </w:pPr>
      <w:r>
        <w:rPr>
          <w:noProof/>
        </w:rPr>
        <w:lastRenderedPageBreak/>
        <w:drawing>
          <wp:inline distT="0" distB="0" distL="0" distR="0" wp14:anchorId="2D49CD24" wp14:editId="7954C56A">
            <wp:extent cx="6400800" cy="3463925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2" w:rsidRDefault="00093C12" w:rsidP="00C73544">
      <w:pPr>
        <w:jc w:val="left"/>
      </w:pPr>
    </w:p>
    <w:p w:rsidR="00093C12" w:rsidRPr="00D765D3" w:rsidRDefault="00093C12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卖家查看买家信息页：</w:t>
      </w:r>
    </w:p>
    <w:p w:rsidR="00093C12" w:rsidRDefault="00093C12" w:rsidP="00C73544">
      <w:pPr>
        <w:jc w:val="left"/>
      </w:pPr>
      <w:r>
        <w:rPr>
          <w:noProof/>
        </w:rPr>
        <w:drawing>
          <wp:inline distT="0" distB="0" distL="0" distR="0" wp14:anchorId="1C1040F1" wp14:editId="026FE6CA">
            <wp:extent cx="6400800" cy="3463925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9B" w:rsidRDefault="00E1439B" w:rsidP="00C73544">
      <w:pPr>
        <w:jc w:val="left"/>
      </w:pPr>
    </w:p>
    <w:p w:rsidR="00E1439B" w:rsidRPr="00D765D3" w:rsidRDefault="00E1439B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卖家修改密码页：</w:t>
      </w:r>
    </w:p>
    <w:p w:rsidR="00E1439B" w:rsidRDefault="00E1439B" w:rsidP="00C73544">
      <w:pPr>
        <w:jc w:val="left"/>
      </w:pPr>
      <w:r>
        <w:rPr>
          <w:noProof/>
        </w:rPr>
        <w:lastRenderedPageBreak/>
        <w:drawing>
          <wp:inline distT="0" distB="0" distL="0" distR="0" wp14:anchorId="3ADB5C9E" wp14:editId="39F9AE5B">
            <wp:extent cx="6400800" cy="3463925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F3" w:rsidRDefault="008F6BF3" w:rsidP="00C73544">
      <w:pPr>
        <w:jc w:val="left"/>
      </w:pPr>
    </w:p>
    <w:p w:rsidR="008F6BF3" w:rsidRPr="00D765D3" w:rsidRDefault="008F6BF3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卖家发布商品页：</w:t>
      </w:r>
    </w:p>
    <w:p w:rsidR="008F6BF3" w:rsidRDefault="008F6BF3" w:rsidP="00C73544">
      <w:pPr>
        <w:jc w:val="left"/>
      </w:pPr>
      <w:r>
        <w:rPr>
          <w:noProof/>
        </w:rPr>
        <w:drawing>
          <wp:inline distT="0" distB="0" distL="0" distR="0" wp14:anchorId="177F40F0" wp14:editId="613E386C">
            <wp:extent cx="6400800" cy="34639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45" w:rsidRDefault="00165F45" w:rsidP="00C73544">
      <w:pPr>
        <w:jc w:val="left"/>
      </w:pPr>
      <w:r>
        <w:rPr>
          <w:noProof/>
        </w:rPr>
        <w:lastRenderedPageBreak/>
        <w:drawing>
          <wp:inline distT="0" distB="0" distL="0" distR="0" wp14:anchorId="0B46E961" wp14:editId="6207B31D">
            <wp:extent cx="6400800" cy="3087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45" w:rsidRDefault="00165F45" w:rsidP="00C73544">
      <w:pPr>
        <w:jc w:val="left"/>
      </w:pPr>
    </w:p>
    <w:p w:rsidR="00165F45" w:rsidRPr="00D765D3" w:rsidRDefault="00165F45" w:rsidP="00D765D3">
      <w:pPr>
        <w:rPr>
          <w:b/>
          <w:bCs/>
          <w:sz w:val="28"/>
          <w:szCs w:val="36"/>
        </w:rPr>
      </w:pPr>
      <w:r w:rsidRPr="00D765D3">
        <w:rPr>
          <w:rFonts w:hint="eastAsia"/>
          <w:b/>
          <w:bCs/>
          <w:sz w:val="28"/>
          <w:szCs w:val="36"/>
        </w:rPr>
        <w:t>卖家商品类别管理页：</w:t>
      </w:r>
    </w:p>
    <w:p w:rsidR="00165F45" w:rsidRDefault="00165F45" w:rsidP="00C73544">
      <w:pPr>
        <w:jc w:val="left"/>
      </w:pPr>
      <w:r>
        <w:rPr>
          <w:noProof/>
        </w:rPr>
        <w:drawing>
          <wp:inline distT="0" distB="0" distL="0" distR="0" wp14:anchorId="231DF83F" wp14:editId="427990B3">
            <wp:extent cx="6400800" cy="34639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F45">
      <w:pgSz w:w="11906" w:h="16838"/>
      <w:pgMar w:top="1440" w:right="926" w:bottom="1440" w:left="9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352E3" w:rsidRDefault="00D352E3">
      <w:r>
        <w:separator/>
      </w:r>
    </w:p>
  </w:endnote>
  <w:endnote w:type="continuationSeparator" w:id="0">
    <w:p w:rsidR="00D352E3" w:rsidRDefault="00D352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rlito">
    <w:altName w:val="Calibri"/>
    <w:charset w:val="00"/>
    <w:family w:val="swiss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6AD9" w:rsidRDefault="00000000">
    <w:pPr>
      <w:pStyle w:val="a5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</w:rPr>
      <w:t>1</w:t>
    </w:r>
    <w:r>
      <w:rPr>
        <w:rStyle w:val="a8"/>
      </w:rPr>
      <w:fldChar w:fldCharType="end"/>
    </w:r>
  </w:p>
  <w:p w:rsidR="00626AD9" w:rsidRDefault="00626AD9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6AD9" w:rsidRDefault="00626AD9">
    <w:pPr>
      <w:pStyle w:val="a5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6AD9" w:rsidRDefault="00000000">
    <w:pPr>
      <w:pStyle w:val="a5"/>
      <w:ind w:right="360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352E3" w:rsidRDefault="00D352E3">
      <w:r>
        <w:separator/>
      </w:r>
    </w:p>
  </w:footnote>
  <w:footnote w:type="continuationSeparator" w:id="0">
    <w:p w:rsidR="00D352E3" w:rsidRDefault="00D352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6AD9" w:rsidRDefault="00626AD9">
    <w:pPr>
      <w:pStyle w:val="a6"/>
      <w:pBdr>
        <w:bottom w:val="none" w:sz="0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133736A"/>
    <w:multiLevelType w:val="singleLevel"/>
    <w:tmpl w:val="A133736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A7FBD73A"/>
    <w:multiLevelType w:val="singleLevel"/>
    <w:tmpl w:val="A7FBD73A"/>
    <w:lvl w:ilvl="0">
      <w:start w:val="1"/>
      <w:numFmt w:val="decimal"/>
      <w:lvlText w:val="%1."/>
      <w:lvlJc w:val="left"/>
      <w:pPr>
        <w:tabs>
          <w:tab w:val="left" w:pos="312"/>
        </w:tabs>
        <w:ind w:left="120" w:firstLine="0"/>
      </w:pPr>
    </w:lvl>
  </w:abstractNum>
  <w:abstractNum w:abstractNumId="2" w15:restartNumberingAfterBreak="0">
    <w:nsid w:val="AAF3227E"/>
    <w:multiLevelType w:val="singleLevel"/>
    <w:tmpl w:val="AAF3227E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B74C42F6"/>
    <w:multiLevelType w:val="singleLevel"/>
    <w:tmpl w:val="B74C42F6"/>
    <w:lvl w:ilvl="0">
      <w:start w:val="1"/>
      <w:numFmt w:val="decimal"/>
      <w:lvlText w:val="%1."/>
      <w:lvlJc w:val="left"/>
      <w:pPr>
        <w:tabs>
          <w:tab w:val="left" w:pos="312"/>
        </w:tabs>
        <w:ind w:left="120" w:firstLine="0"/>
      </w:pPr>
    </w:lvl>
  </w:abstractNum>
  <w:abstractNum w:abstractNumId="4" w15:restartNumberingAfterBreak="0">
    <w:nsid w:val="008A6068"/>
    <w:multiLevelType w:val="multilevel"/>
    <w:tmpl w:val="008A606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A14FDD"/>
    <w:multiLevelType w:val="multilevel"/>
    <w:tmpl w:val="00A14F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CC4400"/>
    <w:multiLevelType w:val="multilevel"/>
    <w:tmpl w:val="7C261D11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 w15:restartNumberingAfterBreak="0">
    <w:nsid w:val="15325D65"/>
    <w:multiLevelType w:val="multilevel"/>
    <w:tmpl w:val="15325D65"/>
    <w:lvl w:ilvl="0">
      <w:start w:val="1"/>
      <w:numFmt w:val="decimal"/>
      <w:lvlText w:val="%1."/>
      <w:lvlJc w:val="left"/>
      <w:pPr>
        <w:ind w:left="546" w:hanging="420"/>
      </w:pPr>
    </w:lvl>
    <w:lvl w:ilvl="1">
      <w:start w:val="1"/>
      <w:numFmt w:val="lowerLetter"/>
      <w:lvlText w:val="%2)"/>
      <w:lvlJc w:val="left"/>
      <w:pPr>
        <w:ind w:left="966" w:hanging="420"/>
      </w:pPr>
    </w:lvl>
    <w:lvl w:ilvl="2">
      <w:start w:val="1"/>
      <w:numFmt w:val="lowerRoman"/>
      <w:lvlText w:val="%3."/>
      <w:lvlJc w:val="right"/>
      <w:pPr>
        <w:ind w:left="1386" w:hanging="420"/>
      </w:pPr>
    </w:lvl>
    <w:lvl w:ilvl="3">
      <w:start w:val="1"/>
      <w:numFmt w:val="decimal"/>
      <w:lvlText w:val="%4."/>
      <w:lvlJc w:val="left"/>
      <w:pPr>
        <w:ind w:left="1806" w:hanging="420"/>
      </w:pPr>
    </w:lvl>
    <w:lvl w:ilvl="4">
      <w:start w:val="1"/>
      <w:numFmt w:val="lowerLetter"/>
      <w:lvlText w:val="%5)"/>
      <w:lvlJc w:val="left"/>
      <w:pPr>
        <w:ind w:left="2226" w:hanging="420"/>
      </w:pPr>
    </w:lvl>
    <w:lvl w:ilvl="5">
      <w:start w:val="1"/>
      <w:numFmt w:val="lowerRoman"/>
      <w:lvlText w:val="%6."/>
      <w:lvlJc w:val="right"/>
      <w:pPr>
        <w:ind w:left="2646" w:hanging="420"/>
      </w:pPr>
    </w:lvl>
    <w:lvl w:ilvl="6">
      <w:start w:val="1"/>
      <w:numFmt w:val="decimal"/>
      <w:lvlText w:val="%7."/>
      <w:lvlJc w:val="left"/>
      <w:pPr>
        <w:ind w:left="3066" w:hanging="420"/>
      </w:pPr>
    </w:lvl>
    <w:lvl w:ilvl="7">
      <w:start w:val="1"/>
      <w:numFmt w:val="lowerLetter"/>
      <w:lvlText w:val="%8)"/>
      <w:lvlJc w:val="left"/>
      <w:pPr>
        <w:ind w:left="3486" w:hanging="420"/>
      </w:pPr>
    </w:lvl>
    <w:lvl w:ilvl="8">
      <w:start w:val="1"/>
      <w:numFmt w:val="lowerRoman"/>
      <w:lvlText w:val="%9."/>
      <w:lvlJc w:val="right"/>
      <w:pPr>
        <w:ind w:left="3906" w:hanging="420"/>
      </w:pPr>
    </w:lvl>
  </w:abstractNum>
  <w:abstractNum w:abstractNumId="8" w15:restartNumberingAfterBreak="0">
    <w:nsid w:val="169C6A07"/>
    <w:multiLevelType w:val="singleLevel"/>
    <w:tmpl w:val="169C6A07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1B0955E9"/>
    <w:multiLevelType w:val="hybridMultilevel"/>
    <w:tmpl w:val="AEF0C5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123049"/>
    <w:multiLevelType w:val="multilevel"/>
    <w:tmpl w:val="1B12304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2A3847"/>
    <w:multiLevelType w:val="multilevel"/>
    <w:tmpl w:val="2E2A384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05B97AF"/>
    <w:multiLevelType w:val="singleLevel"/>
    <w:tmpl w:val="305B97A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327D28B8"/>
    <w:multiLevelType w:val="multilevel"/>
    <w:tmpl w:val="327D28B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75A4187"/>
    <w:multiLevelType w:val="multilevel"/>
    <w:tmpl w:val="375A4187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41253E"/>
    <w:multiLevelType w:val="multilevel"/>
    <w:tmpl w:val="3D41253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9A6F17B"/>
    <w:multiLevelType w:val="singleLevel"/>
    <w:tmpl w:val="49A6F1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4EC22A6F"/>
    <w:multiLevelType w:val="multilevel"/>
    <w:tmpl w:val="4EC22A6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444271"/>
    <w:multiLevelType w:val="multilevel"/>
    <w:tmpl w:val="59444271"/>
    <w:lvl w:ilvl="0">
      <w:start w:val="5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</w:abstractNum>
  <w:abstractNum w:abstractNumId="19" w15:restartNumberingAfterBreak="0">
    <w:nsid w:val="5A1E3613"/>
    <w:multiLevelType w:val="singleLevel"/>
    <w:tmpl w:val="5A1E3613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6431761E"/>
    <w:multiLevelType w:val="multilevel"/>
    <w:tmpl w:val="6431761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6D59FF"/>
    <w:multiLevelType w:val="multilevel"/>
    <w:tmpl w:val="686D59FF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CB17F22"/>
    <w:multiLevelType w:val="multilevel"/>
    <w:tmpl w:val="6CB17F2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4B539F"/>
    <w:multiLevelType w:val="multilevel"/>
    <w:tmpl w:val="6F4B539F"/>
    <w:lvl w:ilvl="0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</w:abstractNum>
  <w:abstractNum w:abstractNumId="24" w15:restartNumberingAfterBreak="0">
    <w:nsid w:val="773B0317"/>
    <w:multiLevelType w:val="singleLevel"/>
    <w:tmpl w:val="773B0317"/>
    <w:lvl w:ilvl="0">
      <w:start w:val="1"/>
      <w:numFmt w:val="decimal"/>
      <w:lvlText w:val="%1."/>
      <w:lvlJc w:val="left"/>
      <w:pPr>
        <w:tabs>
          <w:tab w:val="left" w:pos="312"/>
        </w:tabs>
        <w:ind w:left="240" w:firstLine="0"/>
      </w:pPr>
    </w:lvl>
  </w:abstractNum>
  <w:abstractNum w:abstractNumId="25" w15:restartNumberingAfterBreak="0">
    <w:nsid w:val="787571FC"/>
    <w:multiLevelType w:val="multilevel"/>
    <w:tmpl w:val="787571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C261D11"/>
    <w:multiLevelType w:val="multilevel"/>
    <w:tmpl w:val="7C261D11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 w16cid:durableId="707797295">
    <w:abstractNumId w:val="14"/>
  </w:num>
  <w:num w:numId="2" w16cid:durableId="1679575801">
    <w:abstractNumId w:val="11"/>
  </w:num>
  <w:num w:numId="3" w16cid:durableId="775249640">
    <w:abstractNumId w:val="26"/>
  </w:num>
  <w:num w:numId="4" w16cid:durableId="217134196">
    <w:abstractNumId w:val="7"/>
  </w:num>
  <w:num w:numId="5" w16cid:durableId="617956451">
    <w:abstractNumId w:val="23"/>
  </w:num>
  <w:num w:numId="6" w16cid:durableId="566769427">
    <w:abstractNumId w:val="18"/>
  </w:num>
  <w:num w:numId="7" w16cid:durableId="1019040062">
    <w:abstractNumId w:val="15"/>
  </w:num>
  <w:num w:numId="8" w16cid:durableId="1261140622">
    <w:abstractNumId w:val="1"/>
  </w:num>
  <w:num w:numId="9" w16cid:durableId="1296106718">
    <w:abstractNumId w:val="17"/>
  </w:num>
  <w:num w:numId="10" w16cid:durableId="715932617">
    <w:abstractNumId w:val="19"/>
  </w:num>
  <w:num w:numId="11" w16cid:durableId="203637379">
    <w:abstractNumId w:val="10"/>
  </w:num>
  <w:num w:numId="12" w16cid:durableId="620572768">
    <w:abstractNumId w:val="12"/>
  </w:num>
  <w:num w:numId="13" w16cid:durableId="520440111">
    <w:abstractNumId w:val="0"/>
  </w:num>
  <w:num w:numId="14" w16cid:durableId="730808081">
    <w:abstractNumId w:val="3"/>
  </w:num>
  <w:num w:numId="15" w16cid:durableId="1220894619">
    <w:abstractNumId w:val="4"/>
  </w:num>
  <w:num w:numId="16" w16cid:durableId="108010636">
    <w:abstractNumId w:val="2"/>
  </w:num>
  <w:num w:numId="17" w16cid:durableId="697589146">
    <w:abstractNumId w:val="20"/>
  </w:num>
  <w:num w:numId="18" w16cid:durableId="981420149">
    <w:abstractNumId w:val="13"/>
  </w:num>
  <w:num w:numId="19" w16cid:durableId="1859585471">
    <w:abstractNumId w:val="24"/>
  </w:num>
  <w:num w:numId="20" w16cid:durableId="321855309">
    <w:abstractNumId w:val="5"/>
  </w:num>
  <w:num w:numId="21" w16cid:durableId="184026536">
    <w:abstractNumId w:val="16"/>
  </w:num>
  <w:num w:numId="22" w16cid:durableId="1104426470">
    <w:abstractNumId w:val="25"/>
  </w:num>
  <w:num w:numId="23" w16cid:durableId="1322779253">
    <w:abstractNumId w:val="8"/>
  </w:num>
  <w:num w:numId="24" w16cid:durableId="1676885644">
    <w:abstractNumId w:val="22"/>
  </w:num>
  <w:num w:numId="25" w16cid:durableId="1375883445">
    <w:abstractNumId w:val="21"/>
  </w:num>
  <w:num w:numId="26" w16cid:durableId="1829008572">
    <w:abstractNumId w:val="6"/>
  </w:num>
  <w:num w:numId="27" w16cid:durableId="14918694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WJmNTAxYTA0NTllZTU0OWY5NWY0MWNlMzBjNGU2OTYifQ=="/>
  </w:docVars>
  <w:rsids>
    <w:rsidRoot w:val="00126C06"/>
    <w:rsid w:val="00001075"/>
    <w:rsid w:val="00007063"/>
    <w:rsid w:val="00013920"/>
    <w:rsid w:val="00014302"/>
    <w:rsid w:val="000179F6"/>
    <w:rsid w:val="00033E0F"/>
    <w:rsid w:val="000360A6"/>
    <w:rsid w:val="000419D8"/>
    <w:rsid w:val="0004216F"/>
    <w:rsid w:val="00045D60"/>
    <w:rsid w:val="000708E8"/>
    <w:rsid w:val="0007377F"/>
    <w:rsid w:val="00090F8D"/>
    <w:rsid w:val="0009177B"/>
    <w:rsid w:val="00092F1B"/>
    <w:rsid w:val="00093C12"/>
    <w:rsid w:val="000946C7"/>
    <w:rsid w:val="000A2F35"/>
    <w:rsid w:val="000B043C"/>
    <w:rsid w:val="000C016F"/>
    <w:rsid w:val="000C5BFF"/>
    <w:rsid w:val="000C7D1C"/>
    <w:rsid w:val="000D4C4D"/>
    <w:rsid w:val="000F4E70"/>
    <w:rsid w:val="001079A0"/>
    <w:rsid w:val="0012293B"/>
    <w:rsid w:val="00125726"/>
    <w:rsid w:val="00125740"/>
    <w:rsid w:val="00126C06"/>
    <w:rsid w:val="00133847"/>
    <w:rsid w:val="0015133E"/>
    <w:rsid w:val="0015671D"/>
    <w:rsid w:val="00164316"/>
    <w:rsid w:val="00164C37"/>
    <w:rsid w:val="00165F45"/>
    <w:rsid w:val="0016686A"/>
    <w:rsid w:val="001806BB"/>
    <w:rsid w:val="00183A33"/>
    <w:rsid w:val="001900C2"/>
    <w:rsid w:val="00197F61"/>
    <w:rsid w:val="001B30F7"/>
    <w:rsid w:val="001B3E96"/>
    <w:rsid w:val="001B5F4B"/>
    <w:rsid w:val="001C354E"/>
    <w:rsid w:val="001C7718"/>
    <w:rsid w:val="001D3EEE"/>
    <w:rsid w:val="001E15AE"/>
    <w:rsid w:val="00204760"/>
    <w:rsid w:val="00226013"/>
    <w:rsid w:val="002267FE"/>
    <w:rsid w:val="00232A65"/>
    <w:rsid w:val="0023363D"/>
    <w:rsid w:val="00240D83"/>
    <w:rsid w:val="002422D1"/>
    <w:rsid w:val="0024427E"/>
    <w:rsid w:val="00244F3F"/>
    <w:rsid w:val="00255C75"/>
    <w:rsid w:val="00261645"/>
    <w:rsid w:val="00282460"/>
    <w:rsid w:val="00283521"/>
    <w:rsid w:val="00283779"/>
    <w:rsid w:val="0029539C"/>
    <w:rsid w:val="002A329D"/>
    <w:rsid w:val="002C30BB"/>
    <w:rsid w:val="002E5C95"/>
    <w:rsid w:val="002F0B1E"/>
    <w:rsid w:val="00303A9A"/>
    <w:rsid w:val="003052F8"/>
    <w:rsid w:val="00310D26"/>
    <w:rsid w:val="00316FB0"/>
    <w:rsid w:val="00322D60"/>
    <w:rsid w:val="0032679C"/>
    <w:rsid w:val="00362AAD"/>
    <w:rsid w:val="00372031"/>
    <w:rsid w:val="00384C10"/>
    <w:rsid w:val="003A3AD0"/>
    <w:rsid w:val="003A3F57"/>
    <w:rsid w:val="003A56C8"/>
    <w:rsid w:val="003B75E3"/>
    <w:rsid w:val="003E114C"/>
    <w:rsid w:val="003F39D8"/>
    <w:rsid w:val="004051BC"/>
    <w:rsid w:val="00406D9A"/>
    <w:rsid w:val="0041100C"/>
    <w:rsid w:val="00430CFC"/>
    <w:rsid w:val="0043631E"/>
    <w:rsid w:val="00444714"/>
    <w:rsid w:val="00454BBD"/>
    <w:rsid w:val="00464584"/>
    <w:rsid w:val="00466003"/>
    <w:rsid w:val="00485169"/>
    <w:rsid w:val="0049126D"/>
    <w:rsid w:val="004B4B9B"/>
    <w:rsid w:val="004D78F1"/>
    <w:rsid w:val="004E3CF0"/>
    <w:rsid w:val="005044F9"/>
    <w:rsid w:val="0052195F"/>
    <w:rsid w:val="0052251A"/>
    <w:rsid w:val="0053509D"/>
    <w:rsid w:val="00541F01"/>
    <w:rsid w:val="00552375"/>
    <w:rsid w:val="00554076"/>
    <w:rsid w:val="005631D0"/>
    <w:rsid w:val="00566864"/>
    <w:rsid w:val="005768B1"/>
    <w:rsid w:val="005A6199"/>
    <w:rsid w:val="005E3D83"/>
    <w:rsid w:val="005E4FA7"/>
    <w:rsid w:val="00610BE4"/>
    <w:rsid w:val="0062199D"/>
    <w:rsid w:val="00624675"/>
    <w:rsid w:val="00626AD9"/>
    <w:rsid w:val="00633056"/>
    <w:rsid w:val="00635CE2"/>
    <w:rsid w:val="00664322"/>
    <w:rsid w:val="00677A8F"/>
    <w:rsid w:val="00686D29"/>
    <w:rsid w:val="006C1318"/>
    <w:rsid w:val="006D159A"/>
    <w:rsid w:val="00732AEF"/>
    <w:rsid w:val="00732C74"/>
    <w:rsid w:val="00744ABB"/>
    <w:rsid w:val="00751AE8"/>
    <w:rsid w:val="0075285E"/>
    <w:rsid w:val="0075750B"/>
    <w:rsid w:val="00766A6E"/>
    <w:rsid w:val="007707A0"/>
    <w:rsid w:val="007772FD"/>
    <w:rsid w:val="007840C4"/>
    <w:rsid w:val="00785A1F"/>
    <w:rsid w:val="0079473E"/>
    <w:rsid w:val="007A0CE4"/>
    <w:rsid w:val="007C483F"/>
    <w:rsid w:val="007E0D4D"/>
    <w:rsid w:val="007E4A90"/>
    <w:rsid w:val="007F78C2"/>
    <w:rsid w:val="0081724A"/>
    <w:rsid w:val="00832FD5"/>
    <w:rsid w:val="008349CA"/>
    <w:rsid w:val="0084569E"/>
    <w:rsid w:val="0085652A"/>
    <w:rsid w:val="0086012A"/>
    <w:rsid w:val="00867964"/>
    <w:rsid w:val="00882F6B"/>
    <w:rsid w:val="0089139D"/>
    <w:rsid w:val="008969FD"/>
    <w:rsid w:val="008B05B5"/>
    <w:rsid w:val="008B2BE1"/>
    <w:rsid w:val="008B37F1"/>
    <w:rsid w:val="008B5D3B"/>
    <w:rsid w:val="008B6E08"/>
    <w:rsid w:val="008C1521"/>
    <w:rsid w:val="008C3899"/>
    <w:rsid w:val="008D0A98"/>
    <w:rsid w:val="008E759D"/>
    <w:rsid w:val="008F0DFA"/>
    <w:rsid w:val="008F3DDE"/>
    <w:rsid w:val="008F6174"/>
    <w:rsid w:val="008F6BF3"/>
    <w:rsid w:val="00925D3E"/>
    <w:rsid w:val="009355D6"/>
    <w:rsid w:val="0093611F"/>
    <w:rsid w:val="00962B55"/>
    <w:rsid w:val="0096700A"/>
    <w:rsid w:val="00976E7A"/>
    <w:rsid w:val="00986A68"/>
    <w:rsid w:val="00994FAE"/>
    <w:rsid w:val="009A153F"/>
    <w:rsid w:val="009D4B44"/>
    <w:rsid w:val="009E633A"/>
    <w:rsid w:val="00A04437"/>
    <w:rsid w:val="00A04894"/>
    <w:rsid w:val="00A30F66"/>
    <w:rsid w:val="00A37F02"/>
    <w:rsid w:val="00A41584"/>
    <w:rsid w:val="00A5584A"/>
    <w:rsid w:val="00A71FB9"/>
    <w:rsid w:val="00A77EAD"/>
    <w:rsid w:val="00A84A50"/>
    <w:rsid w:val="00A8597B"/>
    <w:rsid w:val="00A92086"/>
    <w:rsid w:val="00AA41D0"/>
    <w:rsid w:val="00AB44B4"/>
    <w:rsid w:val="00AB476A"/>
    <w:rsid w:val="00AC1A8F"/>
    <w:rsid w:val="00AC5E61"/>
    <w:rsid w:val="00AD454C"/>
    <w:rsid w:val="00B13C74"/>
    <w:rsid w:val="00B313CD"/>
    <w:rsid w:val="00B343B3"/>
    <w:rsid w:val="00B43B00"/>
    <w:rsid w:val="00B77296"/>
    <w:rsid w:val="00B84480"/>
    <w:rsid w:val="00B92572"/>
    <w:rsid w:val="00B949DE"/>
    <w:rsid w:val="00BB4889"/>
    <w:rsid w:val="00BB5825"/>
    <w:rsid w:val="00BC01E3"/>
    <w:rsid w:val="00BC1417"/>
    <w:rsid w:val="00BD5611"/>
    <w:rsid w:val="00BD7507"/>
    <w:rsid w:val="00BE2520"/>
    <w:rsid w:val="00BE3E43"/>
    <w:rsid w:val="00BE4CA6"/>
    <w:rsid w:val="00BF0420"/>
    <w:rsid w:val="00C26D88"/>
    <w:rsid w:val="00C31183"/>
    <w:rsid w:val="00C36DA1"/>
    <w:rsid w:val="00C42C97"/>
    <w:rsid w:val="00C46698"/>
    <w:rsid w:val="00C612DE"/>
    <w:rsid w:val="00C65887"/>
    <w:rsid w:val="00C73544"/>
    <w:rsid w:val="00C73A2E"/>
    <w:rsid w:val="00C74AB3"/>
    <w:rsid w:val="00C91A33"/>
    <w:rsid w:val="00C96B59"/>
    <w:rsid w:val="00C96EF9"/>
    <w:rsid w:val="00CA4CCF"/>
    <w:rsid w:val="00CA6E94"/>
    <w:rsid w:val="00CB13E8"/>
    <w:rsid w:val="00CB4BA6"/>
    <w:rsid w:val="00CB67EC"/>
    <w:rsid w:val="00CB74F7"/>
    <w:rsid w:val="00CE4995"/>
    <w:rsid w:val="00CF2359"/>
    <w:rsid w:val="00CF6C5A"/>
    <w:rsid w:val="00D008BE"/>
    <w:rsid w:val="00D12417"/>
    <w:rsid w:val="00D235DA"/>
    <w:rsid w:val="00D27C70"/>
    <w:rsid w:val="00D352E3"/>
    <w:rsid w:val="00D45064"/>
    <w:rsid w:val="00D7102D"/>
    <w:rsid w:val="00D765D3"/>
    <w:rsid w:val="00D9443E"/>
    <w:rsid w:val="00DB27C1"/>
    <w:rsid w:val="00DB7293"/>
    <w:rsid w:val="00DC1874"/>
    <w:rsid w:val="00DC5C00"/>
    <w:rsid w:val="00DD12C6"/>
    <w:rsid w:val="00DE757E"/>
    <w:rsid w:val="00E00BB7"/>
    <w:rsid w:val="00E015D1"/>
    <w:rsid w:val="00E07073"/>
    <w:rsid w:val="00E10FE3"/>
    <w:rsid w:val="00E1439B"/>
    <w:rsid w:val="00E3296A"/>
    <w:rsid w:val="00E336D0"/>
    <w:rsid w:val="00E36162"/>
    <w:rsid w:val="00E4251F"/>
    <w:rsid w:val="00E60DFD"/>
    <w:rsid w:val="00E670BB"/>
    <w:rsid w:val="00E716A1"/>
    <w:rsid w:val="00E90903"/>
    <w:rsid w:val="00E96DC7"/>
    <w:rsid w:val="00EA04F6"/>
    <w:rsid w:val="00EA0BD4"/>
    <w:rsid w:val="00EA2035"/>
    <w:rsid w:val="00EA3231"/>
    <w:rsid w:val="00EA508D"/>
    <w:rsid w:val="00ED6D69"/>
    <w:rsid w:val="00EF52BE"/>
    <w:rsid w:val="00EF7F18"/>
    <w:rsid w:val="00F000F5"/>
    <w:rsid w:val="00F2787C"/>
    <w:rsid w:val="00F45E25"/>
    <w:rsid w:val="00F57326"/>
    <w:rsid w:val="00F61D1A"/>
    <w:rsid w:val="00F657FF"/>
    <w:rsid w:val="00F70D19"/>
    <w:rsid w:val="00F71533"/>
    <w:rsid w:val="00F760BE"/>
    <w:rsid w:val="00F77486"/>
    <w:rsid w:val="00F87733"/>
    <w:rsid w:val="00FA0B3B"/>
    <w:rsid w:val="00FA1791"/>
    <w:rsid w:val="00FB566E"/>
    <w:rsid w:val="00FB5B5F"/>
    <w:rsid w:val="00FC44D9"/>
    <w:rsid w:val="00FE5840"/>
    <w:rsid w:val="00FE60EC"/>
    <w:rsid w:val="00FE72B7"/>
    <w:rsid w:val="00FF0419"/>
    <w:rsid w:val="00FF3708"/>
    <w:rsid w:val="01371678"/>
    <w:rsid w:val="03B5544B"/>
    <w:rsid w:val="04DD59F8"/>
    <w:rsid w:val="05B47C39"/>
    <w:rsid w:val="05FA2684"/>
    <w:rsid w:val="0727265E"/>
    <w:rsid w:val="09265A07"/>
    <w:rsid w:val="09F33006"/>
    <w:rsid w:val="0A752127"/>
    <w:rsid w:val="0CED37B5"/>
    <w:rsid w:val="0D671EEF"/>
    <w:rsid w:val="0EAE7D95"/>
    <w:rsid w:val="12C369BD"/>
    <w:rsid w:val="14D042F3"/>
    <w:rsid w:val="151C2BA5"/>
    <w:rsid w:val="1B4E6ABD"/>
    <w:rsid w:val="1C1E01EA"/>
    <w:rsid w:val="1C7022A1"/>
    <w:rsid w:val="21A41439"/>
    <w:rsid w:val="224E6634"/>
    <w:rsid w:val="226A3A06"/>
    <w:rsid w:val="23D729C0"/>
    <w:rsid w:val="246D0A09"/>
    <w:rsid w:val="24BD2E6D"/>
    <w:rsid w:val="26F036F7"/>
    <w:rsid w:val="27112982"/>
    <w:rsid w:val="276B340C"/>
    <w:rsid w:val="27F6101A"/>
    <w:rsid w:val="28D2502F"/>
    <w:rsid w:val="2BBD2BCE"/>
    <w:rsid w:val="2DEB43FA"/>
    <w:rsid w:val="2E422CC1"/>
    <w:rsid w:val="2E8D1BD9"/>
    <w:rsid w:val="314D6446"/>
    <w:rsid w:val="317D4F24"/>
    <w:rsid w:val="32EF451A"/>
    <w:rsid w:val="35D0760A"/>
    <w:rsid w:val="36476D47"/>
    <w:rsid w:val="36BE465E"/>
    <w:rsid w:val="37E92835"/>
    <w:rsid w:val="38673C95"/>
    <w:rsid w:val="39554CFC"/>
    <w:rsid w:val="395A0B1D"/>
    <w:rsid w:val="39FD298F"/>
    <w:rsid w:val="3B6758B6"/>
    <w:rsid w:val="3B682C44"/>
    <w:rsid w:val="41755300"/>
    <w:rsid w:val="423C3E44"/>
    <w:rsid w:val="42AB156D"/>
    <w:rsid w:val="43E17D38"/>
    <w:rsid w:val="4429222E"/>
    <w:rsid w:val="450D7736"/>
    <w:rsid w:val="455F2180"/>
    <w:rsid w:val="45F964F2"/>
    <w:rsid w:val="47BD1288"/>
    <w:rsid w:val="49E77A6D"/>
    <w:rsid w:val="4A6C5266"/>
    <w:rsid w:val="4B675515"/>
    <w:rsid w:val="4E561299"/>
    <w:rsid w:val="511D23DB"/>
    <w:rsid w:val="53F81F78"/>
    <w:rsid w:val="550E5F9B"/>
    <w:rsid w:val="58DC27B5"/>
    <w:rsid w:val="59E5577C"/>
    <w:rsid w:val="5C447CC6"/>
    <w:rsid w:val="5CB27B67"/>
    <w:rsid w:val="5CF236FC"/>
    <w:rsid w:val="5E914C61"/>
    <w:rsid w:val="62730A40"/>
    <w:rsid w:val="638214EC"/>
    <w:rsid w:val="66BA36FE"/>
    <w:rsid w:val="67FA175F"/>
    <w:rsid w:val="68705D5C"/>
    <w:rsid w:val="68F0176C"/>
    <w:rsid w:val="68FD5D45"/>
    <w:rsid w:val="6AD7428D"/>
    <w:rsid w:val="6AEF0E91"/>
    <w:rsid w:val="6B5417DE"/>
    <w:rsid w:val="6D562CFF"/>
    <w:rsid w:val="6F674C02"/>
    <w:rsid w:val="6FD15666"/>
    <w:rsid w:val="746F4F2C"/>
    <w:rsid w:val="74B40396"/>
    <w:rsid w:val="757E3EEB"/>
    <w:rsid w:val="769A0405"/>
    <w:rsid w:val="76C11115"/>
    <w:rsid w:val="780717A8"/>
    <w:rsid w:val="790F64EF"/>
    <w:rsid w:val="79961BE5"/>
    <w:rsid w:val="79CE551B"/>
    <w:rsid w:val="7DCF6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62521E9"/>
  <w15:docId w15:val="{F77AFEAE-8777-4C79-9F6D-EA61642FA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qFormat="1"/>
    <w:lsdException w:name="toc 2" w:semiHidden="1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/>
    <w:lsdException w:name="toc 8" w:semiHidden="1" w:qFormat="1"/>
    <w:lsdException w:name="toc 9" w:semiHidden="1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semiHidden/>
    <w:pPr>
      <w:ind w:left="1260"/>
      <w:jc w:val="left"/>
    </w:pPr>
    <w:rPr>
      <w:sz w:val="18"/>
      <w:szCs w:val="18"/>
    </w:rPr>
  </w:style>
  <w:style w:type="paragraph" w:styleId="TOC5">
    <w:name w:val="toc 5"/>
    <w:basedOn w:val="a"/>
    <w:next w:val="a"/>
    <w:semiHidden/>
    <w:qFormat/>
    <w:pPr>
      <w:ind w:left="840"/>
      <w:jc w:val="left"/>
    </w:pPr>
    <w:rPr>
      <w:sz w:val="18"/>
      <w:szCs w:val="18"/>
    </w:rPr>
  </w:style>
  <w:style w:type="paragraph" w:styleId="TOC3">
    <w:name w:val="toc 3"/>
    <w:basedOn w:val="a"/>
    <w:next w:val="a"/>
    <w:semiHidden/>
    <w:qFormat/>
    <w:pPr>
      <w:ind w:left="420"/>
      <w:jc w:val="left"/>
    </w:pPr>
    <w:rPr>
      <w:i/>
      <w:iCs/>
      <w:sz w:val="20"/>
      <w:szCs w:val="20"/>
    </w:rPr>
  </w:style>
  <w:style w:type="paragraph" w:styleId="TOC8">
    <w:name w:val="toc 8"/>
    <w:basedOn w:val="a"/>
    <w:next w:val="a"/>
    <w:semiHidden/>
    <w:qFormat/>
    <w:pPr>
      <w:ind w:left="1470"/>
      <w:jc w:val="left"/>
    </w:pPr>
    <w:rPr>
      <w:sz w:val="18"/>
      <w:szCs w:val="18"/>
    </w:rPr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semiHidden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TOC4">
    <w:name w:val="toc 4"/>
    <w:basedOn w:val="a"/>
    <w:next w:val="a"/>
    <w:semiHidden/>
    <w:qFormat/>
    <w:pPr>
      <w:ind w:left="630"/>
      <w:jc w:val="left"/>
    </w:pPr>
    <w:rPr>
      <w:sz w:val="18"/>
      <w:szCs w:val="18"/>
    </w:rPr>
  </w:style>
  <w:style w:type="paragraph" w:styleId="TOC6">
    <w:name w:val="toc 6"/>
    <w:basedOn w:val="a"/>
    <w:next w:val="a"/>
    <w:semiHidden/>
    <w:qFormat/>
    <w:pPr>
      <w:ind w:left="1050"/>
      <w:jc w:val="left"/>
    </w:pPr>
    <w:rPr>
      <w:sz w:val="18"/>
      <w:szCs w:val="18"/>
    </w:rPr>
  </w:style>
  <w:style w:type="paragraph" w:styleId="TOC2">
    <w:name w:val="toc 2"/>
    <w:basedOn w:val="a"/>
    <w:next w:val="a"/>
    <w:semiHidden/>
    <w:qFormat/>
    <w:pPr>
      <w:ind w:left="210"/>
      <w:jc w:val="left"/>
    </w:pPr>
    <w:rPr>
      <w:smallCaps/>
      <w:sz w:val="20"/>
      <w:szCs w:val="20"/>
    </w:rPr>
  </w:style>
  <w:style w:type="paragraph" w:styleId="TOC9">
    <w:name w:val="toc 9"/>
    <w:basedOn w:val="a"/>
    <w:next w:val="a"/>
    <w:semiHidden/>
    <w:qFormat/>
    <w:pPr>
      <w:ind w:left="1680"/>
      <w:jc w:val="left"/>
    </w:pPr>
    <w:rPr>
      <w:sz w:val="18"/>
      <w:szCs w:val="18"/>
    </w:rPr>
  </w:style>
  <w:style w:type="table" w:styleId="a7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0"/>
    <w:qFormat/>
  </w:style>
  <w:style w:type="character" w:styleId="a9">
    <w:name w:val="Hyperlink"/>
    <w:basedOn w:val="a0"/>
    <w:qFormat/>
    <w:rPr>
      <w:color w:val="0000FF"/>
      <w:u w:val="single"/>
    </w:rPr>
  </w:style>
  <w:style w:type="paragraph" w:customStyle="1" w:styleId="p0">
    <w:name w:val="p0"/>
    <w:basedOn w:val="a"/>
    <w:qFormat/>
    <w:pPr>
      <w:widowControl/>
      <w:jc w:val="left"/>
    </w:pPr>
    <w:rPr>
      <w:kern w:val="0"/>
      <w:sz w:val="24"/>
    </w:rPr>
  </w:style>
  <w:style w:type="character" w:customStyle="1" w:styleId="a4">
    <w:name w:val="批注框文本 字符"/>
    <w:basedOn w:val="a0"/>
    <w:link w:val="a3"/>
    <w:qFormat/>
    <w:rPr>
      <w:kern w:val="2"/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50">
    <w:name w:val="标题 5 字符"/>
    <w:basedOn w:val="a0"/>
    <w:link w:val="5"/>
    <w:rPr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semiHidden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table" w:customStyle="1" w:styleId="TableGrid">
    <w:name w:val="TableGrid"/>
    <w:rPr>
      <w:rFonts w:asciiTheme="minorHAnsi" w:eastAsiaTheme="minorEastAsia" w:hAnsiTheme="minorHAnsi" w:cstheme="minorBidi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标题 2 字符"/>
    <w:basedOn w:val="a0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Pr>
      <w:rFonts w:ascii="Arial" w:eastAsia="黑体" w:hAnsi="Arial"/>
      <w:b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6719;&#20214;&#24037;&#31243;&#23454;&#36341;&#31532;1&#23398;&#26399;&#39033;&#30446;&#24635;&#32467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软件工程实践第1学期项目总结.dot</Template>
  <TotalTime>356</TotalTime>
  <Pages>41</Pages>
  <Words>1037</Words>
  <Characters>5912</Characters>
  <Application>Microsoft Office Word</Application>
  <DocSecurity>0</DocSecurity>
  <Lines>49</Lines>
  <Paragraphs>13</Paragraphs>
  <ScaleCrop>false</ScaleCrop>
  <Company/>
  <LinksUpToDate>false</LinksUpToDate>
  <CharactersWithSpaces>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mkisme</dc:creator>
  <cp:lastModifiedBy>周 天成</cp:lastModifiedBy>
  <cp:revision>73</cp:revision>
  <cp:lastPrinted>2113-01-01T00:00:00Z</cp:lastPrinted>
  <dcterms:created xsi:type="dcterms:W3CDTF">2013-01-07T05:06:00Z</dcterms:created>
  <dcterms:modified xsi:type="dcterms:W3CDTF">2023-01-26T03:36:00Z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6C7C56CDC00A4DC48D754C78A9CE8D01</vt:lpwstr>
  </property>
</Properties>
</file>