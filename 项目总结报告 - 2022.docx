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F57" w:rsidRDefault="00F87733">
      <w:pPr>
        <w:pStyle w:val="p0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4552950" cy="857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57" w:rsidRDefault="00F87733">
      <w:pPr>
        <w:jc w:val="center"/>
      </w:pPr>
      <w:r>
        <w:rPr>
          <w:noProof/>
        </w:rPr>
        <w:drawing>
          <wp:inline distT="0" distB="0" distL="0" distR="0">
            <wp:extent cx="1209675" cy="1076325"/>
            <wp:effectExtent l="19050" t="0" r="9525" b="0"/>
            <wp:docPr id="2" name="图片 2" descr="学校校标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校校标下载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0422" t="14980" r="33421" b="4854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F57" w:rsidRDefault="00F87733">
      <w:pPr>
        <w:spacing w:before="100" w:beforeAutospacing="1" w:after="100" w:afterAutospacing="1"/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《软件工程实践》项目总结报告</w:t>
      </w:r>
    </w:p>
    <w:p w:rsidR="003A3F57" w:rsidRDefault="003A3F57">
      <w:pPr>
        <w:jc w:val="center"/>
      </w:pPr>
    </w:p>
    <w:p w:rsidR="003A3F57" w:rsidRDefault="00F87733">
      <w:pPr>
        <w:jc w:val="center"/>
        <w:rPr>
          <w:sz w:val="30"/>
          <w:szCs w:val="30"/>
        </w:rPr>
      </w:pPr>
      <w:r>
        <w:rPr>
          <w:sz w:val="30"/>
          <w:szCs w:val="30"/>
        </w:rPr>
        <w:t>（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2</w:t>
      </w:r>
      <w:r w:rsidR="001C7718">
        <w:rPr>
          <w:sz w:val="30"/>
          <w:szCs w:val="30"/>
        </w:rPr>
        <w:t>2</w:t>
      </w:r>
      <w:r>
        <w:rPr>
          <w:sz w:val="30"/>
          <w:szCs w:val="30"/>
        </w:rPr>
        <w:t>/20</w:t>
      </w:r>
      <w:r>
        <w:rPr>
          <w:rFonts w:hint="eastAsia"/>
          <w:sz w:val="30"/>
          <w:szCs w:val="30"/>
        </w:rPr>
        <w:t>2</w:t>
      </w:r>
      <w:r w:rsidR="001C7718">
        <w:rPr>
          <w:sz w:val="30"/>
          <w:szCs w:val="30"/>
        </w:rPr>
        <w:t>3</w:t>
      </w:r>
      <w:r>
        <w:rPr>
          <w:sz w:val="30"/>
          <w:szCs w:val="30"/>
        </w:rPr>
        <w:t>学年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学期）</w:t>
      </w:r>
    </w:p>
    <w:p w:rsidR="003A3F57" w:rsidRDefault="003A3F57">
      <w:pPr>
        <w:jc w:val="center"/>
      </w:pPr>
    </w:p>
    <w:p w:rsidR="004D78F1" w:rsidRDefault="00F87733" w:rsidP="004D78F1">
      <w:pPr>
        <w:spacing w:before="100" w:beforeAutospacing="1" w:after="100" w:afterAutospacing="1" w:line="480" w:lineRule="auto"/>
        <w:ind w:leftChars="857" w:left="1800"/>
        <w:rPr>
          <w:b/>
          <w:sz w:val="32"/>
          <w:u w:val="thick"/>
        </w:rPr>
      </w:pPr>
      <w:r>
        <w:rPr>
          <w:sz w:val="32"/>
          <w:szCs w:val="32"/>
        </w:rPr>
        <w:t>项目</w:t>
      </w:r>
      <w:r>
        <w:rPr>
          <w:rFonts w:hint="eastAsia"/>
          <w:sz w:val="32"/>
          <w:szCs w:val="32"/>
        </w:rPr>
        <w:t>名称</w:t>
      </w:r>
      <w:r>
        <w:rPr>
          <w:sz w:val="32"/>
          <w:szCs w:val="32"/>
        </w:rPr>
        <w:t>：</w:t>
      </w:r>
      <w:r w:rsidR="007772FD">
        <w:rPr>
          <w:rFonts w:hint="eastAsia"/>
          <w:b/>
          <w:sz w:val="32"/>
          <w:u w:val="thick"/>
        </w:rPr>
        <w:t xml:space="preserve"> </w:t>
      </w:r>
      <w:r w:rsidR="007772FD">
        <w:rPr>
          <w:b/>
          <w:sz w:val="32"/>
          <w:u w:val="thick"/>
        </w:rPr>
        <w:t xml:space="preserve">  </w:t>
      </w:r>
      <w:r w:rsidR="007772FD">
        <w:rPr>
          <w:rFonts w:hint="eastAsia"/>
          <w:b/>
          <w:sz w:val="32"/>
          <w:u w:val="thick"/>
        </w:rPr>
        <w:t>在</w:t>
      </w:r>
      <w:r w:rsidR="004D78F1">
        <w:rPr>
          <w:rFonts w:hint="eastAsia"/>
          <w:b/>
          <w:sz w:val="32"/>
          <w:u w:val="thick"/>
        </w:rPr>
        <w:t>线购物——文具</w:t>
      </w:r>
      <w:r w:rsidR="007772FD">
        <w:rPr>
          <w:rFonts w:hint="eastAsia"/>
          <w:b/>
          <w:sz w:val="32"/>
          <w:u w:val="thick"/>
        </w:rPr>
        <w:t xml:space="preserve"> </w:t>
      </w:r>
      <w:r w:rsidR="007772FD">
        <w:rPr>
          <w:b/>
          <w:sz w:val="32"/>
          <w:u w:val="thick"/>
        </w:rPr>
        <w:t xml:space="preserve"> </w:t>
      </w:r>
      <w:r w:rsidR="004D78F1">
        <w:rPr>
          <w:b/>
          <w:sz w:val="32"/>
          <w:u w:val="thick"/>
        </w:rPr>
        <w:tab/>
      </w:r>
    </w:p>
    <w:p w:rsidR="004D78F1" w:rsidRDefault="00F87733" w:rsidP="00E90903">
      <w:pPr>
        <w:spacing w:before="100" w:beforeAutospacing="1" w:after="100" w:afterAutospacing="1" w:line="480" w:lineRule="auto"/>
        <w:ind w:leftChars="857" w:left="1800"/>
        <w:rPr>
          <w:b/>
          <w:sz w:val="32"/>
          <w:u w:val="thick"/>
        </w:rPr>
      </w:pPr>
      <w:r>
        <w:rPr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sz w:val="32"/>
          <w:szCs w:val="32"/>
        </w:rPr>
        <w:t>级：</w:t>
      </w:r>
      <w:r w:rsidR="007772FD">
        <w:rPr>
          <w:rFonts w:hint="eastAsia"/>
          <w:b/>
          <w:sz w:val="32"/>
          <w:u w:val="thick"/>
        </w:rPr>
        <w:t xml:space="preserve"> </w:t>
      </w:r>
      <w:r w:rsidR="007772FD">
        <w:rPr>
          <w:b/>
          <w:sz w:val="32"/>
          <w:u w:val="thick"/>
        </w:rPr>
        <w:t xml:space="preserve">  </w:t>
      </w:r>
      <w:r w:rsidR="004D78F1">
        <w:rPr>
          <w:rFonts w:hint="eastAsia"/>
          <w:b/>
          <w:sz w:val="32"/>
          <w:u w:val="thick"/>
        </w:rPr>
        <w:t>软件</w:t>
      </w:r>
      <w:r w:rsidR="004D78F1">
        <w:rPr>
          <w:rFonts w:hint="eastAsia"/>
          <w:b/>
          <w:sz w:val="32"/>
          <w:u w:val="thick"/>
        </w:rPr>
        <w:t>2001</w:t>
      </w:r>
      <w:r w:rsidR="004D78F1">
        <w:rPr>
          <w:rFonts w:hint="eastAsia"/>
          <w:b/>
          <w:sz w:val="32"/>
          <w:u w:val="thick"/>
        </w:rPr>
        <w:t>、软件</w:t>
      </w:r>
      <w:r w:rsidR="004D78F1">
        <w:rPr>
          <w:rFonts w:hint="eastAsia"/>
          <w:b/>
          <w:sz w:val="32"/>
          <w:u w:val="thick"/>
        </w:rPr>
        <w:t>2002</w:t>
      </w:r>
      <w:r w:rsidR="004D78F1">
        <w:rPr>
          <w:b/>
          <w:sz w:val="32"/>
          <w:u w:val="thick"/>
        </w:rPr>
        <w:tab/>
      </w:r>
    </w:p>
    <w:p w:rsidR="00E90903" w:rsidRDefault="00F87733" w:rsidP="00E90903">
      <w:pPr>
        <w:spacing w:before="100" w:beforeAutospacing="1" w:after="100" w:afterAutospacing="1" w:line="480" w:lineRule="auto"/>
        <w:ind w:leftChars="857" w:left="1800"/>
        <w:rPr>
          <w:rFonts w:eastAsia="楷体_GB2312"/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sz w:val="32"/>
          <w:szCs w:val="32"/>
        </w:rPr>
        <w:t>成员：</w:t>
      </w:r>
      <w:r w:rsidR="007772FD">
        <w:rPr>
          <w:rFonts w:hint="eastAsia"/>
          <w:b/>
          <w:sz w:val="32"/>
          <w:u w:val="thick"/>
        </w:rPr>
        <w:t xml:space="preserve"> </w:t>
      </w:r>
      <w:r w:rsidR="007772FD"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>软件</w:t>
      </w:r>
      <w:r w:rsidR="00E90903">
        <w:rPr>
          <w:b/>
          <w:spacing w:val="8"/>
          <w:sz w:val="32"/>
          <w:u w:val="thick"/>
        </w:rPr>
        <w:t xml:space="preserve"> </w:t>
      </w:r>
      <w:r w:rsidR="00E90903">
        <w:rPr>
          <w:rFonts w:ascii="Carlito" w:eastAsia="Carlito"/>
          <w:b/>
          <w:sz w:val="32"/>
          <w:u w:val="thick"/>
        </w:rPr>
        <w:t>200</w:t>
      </w:r>
      <w:r w:rsidR="00A71FB9">
        <w:rPr>
          <w:rFonts w:ascii="Carlito" w:eastAsia="Carlito"/>
          <w:b/>
          <w:sz w:val="32"/>
          <w:u w:val="thick"/>
        </w:rPr>
        <w:t>1</w:t>
      </w:r>
      <w:r w:rsidR="00E90903">
        <w:rPr>
          <w:rFonts w:ascii="Carlito" w:eastAsia="Carlito"/>
          <w:b/>
          <w:spacing w:val="8"/>
          <w:sz w:val="32"/>
          <w:u w:val="thick"/>
        </w:rPr>
        <w:t xml:space="preserve"> </w:t>
      </w:r>
      <w:r w:rsidR="00E00BB7" w:rsidRPr="00E00BB7">
        <w:rPr>
          <w:rFonts w:ascii="宋体" w:hAnsi="宋体" w:cs="宋体" w:hint="eastAsia"/>
          <w:b/>
          <w:spacing w:val="8"/>
          <w:sz w:val="32"/>
          <w:u w:val="thick"/>
        </w:rPr>
        <w:t>陈旭杰</w:t>
      </w:r>
      <w:r w:rsidR="00E90903">
        <w:rPr>
          <w:b/>
          <w:sz w:val="32"/>
          <w:u w:val="thick"/>
        </w:rPr>
        <w:tab/>
      </w:r>
      <w:r w:rsidR="001C354E">
        <w:rPr>
          <w:b/>
          <w:sz w:val="32"/>
          <w:u w:val="thick"/>
        </w:rPr>
        <w:t xml:space="preserve">   </w:t>
      </w:r>
    </w:p>
    <w:p w:rsidR="00E90903" w:rsidRPr="00E90903" w:rsidRDefault="007772FD" w:rsidP="00E90903">
      <w:pPr>
        <w:spacing w:before="100" w:beforeAutospacing="1" w:after="100" w:afterAutospacing="1" w:line="480" w:lineRule="auto"/>
        <w:ind w:leftChars="857" w:left="1800" w:firstLineChars="500" w:firstLine="1606"/>
        <w:rPr>
          <w:rFonts w:eastAsia="楷体_GB2312"/>
          <w:sz w:val="32"/>
          <w:szCs w:val="32"/>
        </w:rPr>
      </w:pPr>
      <w:r>
        <w:rPr>
          <w:rFonts w:hint="eastAsia"/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>软件</w:t>
      </w:r>
      <w:r w:rsidR="00E90903">
        <w:rPr>
          <w:b/>
          <w:spacing w:val="8"/>
          <w:sz w:val="32"/>
          <w:u w:val="thick"/>
        </w:rPr>
        <w:t xml:space="preserve"> </w:t>
      </w:r>
      <w:r w:rsidR="00E90903">
        <w:rPr>
          <w:rFonts w:ascii="Carlito" w:eastAsia="Carlito"/>
          <w:b/>
          <w:sz w:val="32"/>
          <w:u w:val="thick"/>
        </w:rPr>
        <w:t>2002</w:t>
      </w:r>
      <w:r w:rsidR="00E90903">
        <w:rPr>
          <w:rFonts w:ascii="Carlito" w:eastAsia="Carlito"/>
          <w:b/>
          <w:spacing w:val="8"/>
          <w:sz w:val="32"/>
          <w:u w:val="thick"/>
        </w:rPr>
        <w:t xml:space="preserve"> </w:t>
      </w:r>
      <w:r w:rsidR="007E4A90" w:rsidRPr="007E4A90">
        <w:rPr>
          <w:rFonts w:hint="eastAsia"/>
          <w:b/>
          <w:sz w:val="32"/>
          <w:u w:val="thick"/>
        </w:rPr>
        <w:t>周天成</w:t>
      </w:r>
      <w:r w:rsidR="00E90903">
        <w:rPr>
          <w:b/>
          <w:sz w:val="32"/>
          <w:u w:val="thick"/>
        </w:rPr>
        <w:tab/>
      </w:r>
      <w:r w:rsidR="001C354E">
        <w:rPr>
          <w:b/>
          <w:sz w:val="32"/>
          <w:u w:val="thick"/>
        </w:rPr>
        <w:t xml:space="preserve">   </w:t>
      </w:r>
    </w:p>
    <w:p w:rsidR="00E90903" w:rsidRPr="00E90903" w:rsidRDefault="007772FD" w:rsidP="00E90903">
      <w:pPr>
        <w:spacing w:before="100" w:beforeAutospacing="1" w:after="100" w:afterAutospacing="1" w:line="480" w:lineRule="auto"/>
        <w:ind w:leftChars="857" w:left="1800" w:firstLineChars="500" w:firstLine="1606"/>
        <w:rPr>
          <w:b/>
          <w:sz w:val="32"/>
          <w:u w:val="thick"/>
        </w:rPr>
      </w:pPr>
      <w:r>
        <w:rPr>
          <w:rFonts w:hint="eastAsia"/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>软件</w:t>
      </w:r>
      <w:r w:rsidR="00E90903" w:rsidRPr="00E90903">
        <w:rPr>
          <w:b/>
          <w:sz w:val="32"/>
          <w:u w:val="thick"/>
        </w:rPr>
        <w:t xml:space="preserve"> 200</w:t>
      </w:r>
      <w:r w:rsidR="00A71FB9">
        <w:rPr>
          <w:b/>
          <w:sz w:val="32"/>
          <w:u w:val="thick"/>
        </w:rPr>
        <w:t>1</w:t>
      </w:r>
      <w:r w:rsidR="00E90903" w:rsidRPr="00E90903">
        <w:rPr>
          <w:b/>
          <w:sz w:val="32"/>
          <w:u w:val="thick"/>
        </w:rPr>
        <w:t xml:space="preserve"> </w:t>
      </w:r>
      <w:r w:rsidR="007E4A90" w:rsidRPr="007E4A90">
        <w:rPr>
          <w:rFonts w:hint="eastAsia"/>
          <w:b/>
          <w:sz w:val="32"/>
          <w:u w:val="thick"/>
        </w:rPr>
        <w:t>庞桂翔</w:t>
      </w:r>
      <w:r w:rsidR="00E90903">
        <w:rPr>
          <w:b/>
          <w:sz w:val="32"/>
          <w:u w:val="thick"/>
        </w:rPr>
        <w:tab/>
      </w:r>
      <w:r w:rsidR="001C354E">
        <w:rPr>
          <w:b/>
          <w:sz w:val="32"/>
          <w:u w:val="thick"/>
        </w:rPr>
        <w:t xml:space="preserve">   </w:t>
      </w:r>
    </w:p>
    <w:p w:rsidR="00E90903" w:rsidRPr="00E90903" w:rsidRDefault="007772FD" w:rsidP="00E90903">
      <w:pPr>
        <w:spacing w:before="100" w:beforeAutospacing="1" w:after="100" w:afterAutospacing="1" w:line="480" w:lineRule="auto"/>
        <w:ind w:leftChars="857" w:left="1800" w:firstLineChars="500" w:firstLine="1606"/>
        <w:rPr>
          <w:b/>
          <w:sz w:val="32"/>
          <w:u w:val="thick"/>
        </w:rPr>
      </w:pPr>
      <w:r>
        <w:rPr>
          <w:rFonts w:hint="eastAsia"/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>软件</w:t>
      </w:r>
      <w:r w:rsidR="00E90903" w:rsidRPr="00E90903">
        <w:rPr>
          <w:b/>
          <w:sz w:val="32"/>
          <w:u w:val="thick"/>
        </w:rPr>
        <w:t xml:space="preserve"> 200</w:t>
      </w:r>
      <w:r w:rsidR="00A71FB9">
        <w:rPr>
          <w:b/>
          <w:sz w:val="32"/>
          <w:u w:val="thick"/>
        </w:rPr>
        <w:t>1</w:t>
      </w:r>
      <w:r w:rsidR="00E90903" w:rsidRPr="00E90903">
        <w:rPr>
          <w:b/>
          <w:sz w:val="32"/>
          <w:u w:val="thick"/>
        </w:rPr>
        <w:t xml:space="preserve"> </w:t>
      </w:r>
      <w:r w:rsidR="007E4A90" w:rsidRPr="007E4A90">
        <w:rPr>
          <w:rFonts w:hint="eastAsia"/>
          <w:b/>
          <w:sz w:val="32"/>
          <w:u w:val="thick"/>
        </w:rPr>
        <w:t>罗正丁</w:t>
      </w:r>
      <w:r w:rsidR="001C354E">
        <w:rPr>
          <w:rFonts w:hint="eastAsia"/>
          <w:b/>
          <w:sz w:val="32"/>
          <w:u w:val="thick"/>
        </w:rPr>
        <w:t xml:space="preserve"> </w:t>
      </w:r>
      <w:r w:rsidR="001C354E"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ab/>
      </w:r>
    </w:p>
    <w:p w:rsidR="003A3F57" w:rsidRPr="0023363D" w:rsidRDefault="007772FD" w:rsidP="0023363D">
      <w:pPr>
        <w:spacing w:before="100" w:beforeAutospacing="1" w:after="100" w:afterAutospacing="1" w:line="480" w:lineRule="auto"/>
        <w:ind w:leftChars="857" w:left="1800" w:firstLineChars="500" w:firstLine="1606"/>
        <w:rPr>
          <w:b/>
          <w:sz w:val="32"/>
          <w:u w:val="thick"/>
        </w:rPr>
      </w:pPr>
      <w:r>
        <w:rPr>
          <w:rFonts w:hint="eastAsia"/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 </w:t>
      </w:r>
      <w:r w:rsidR="00E90903">
        <w:rPr>
          <w:b/>
          <w:sz w:val="32"/>
          <w:u w:val="thick"/>
        </w:rPr>
        <w:t>软件</w:t>
      </w:r>
      <w:r w:rsidR="00E90903" w:rsidRPr="00E90903">
        <w:rPr>
          <w:b/>
          <w:sz w:val="32"/>
          <w:u w:val="thick"/>
        </w:rPr>
        <w:t xml:space="preserve"> 200</w:t>
      </w:r>
      <w:r w:rsidR="00A71FB9">
        <w:rPr>
          <w:b/>
          <w:sz w:val="32"/>
          <w:u w:val="thick"/>
        </w:rPr>
        <w:t>1</w:t>
      </w:r>
      <w:r w:rsidR="00E90903" w:rsidRPr="00E90903">
        <w:rPr>
          <w:b/>
          <w:sz w:val="32"/>
          <w:u w:val="thick"/>
        </w:rPr>
        <w:t xml:space="preserve"> </w:t>
      </w:r>
      <w:r w:rsidR="007E4A90" w:rsidRPr="007E4A90">
        <w:rPr>
          <w:rFonts w:hint="eastAsia"/>
          <w:b/>
          <w:sz w:val="32"/>
          <w:u w:val="thick"/>
        </w:rPr>
        <w:t>刘道俊</w:t>
      </w:r>
      <w:r w:rsidR="00E90903">
        <w:rPr>
          <w:b/>
          <w:sz w:val="32"/>
          <w:u w:val="thick"/>
        </w:rPr>
        <w:tab/>
      </w:r>
      <w:r w:rsidR="001C354E">
        <w:rPr>
          <w:b/>
          <w:sz w:val="32"/>
          <w:u w:val="thick"/>
        </w:rPr>
        <w:t xml:space="preserve">   </w:t>
      </w:r>
      <w:r w:rsidR="00282460">
        <w:rPr>
          <w:sz w:val="32"/>
          <w:szCs w:val="32"/>
        </w:rPr>
        <w:tab/>
      </w:r>
    </w:p>
    <w:p w:rsidR="003A3F57" w:rsidRDefault="003A3F57">
      <w:pPr>
        <w:jc w:val="center"/>
      </w:pPr>
    </w:p>
    <w:p w:rsidR="003A3F57" w:rsidRDefault="00F87733">
      <w:pPr>
        <w:jc w:val="center"/>
        <w:rPr>
          <w:sz w:val="28"/>
          <w:szCs w:val="28"/>
        </w:rPr>
        <w:sectPr w:rsidR="003A3F57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DATE  \@ "yyyy'</w:instrText>
      </w:r>
      <w:r>
        <w:rPr>
          <w:rFonts w:hint="eastAsia"/>
          <w:sz w:val="28"/>
          <w:szCs w:val="28"/>
        </w:rPr>
        <w:instrText>年</w:instrText>
      </w:r>
      <w:r>
        <w:rPr>
          <w:rFonts w:hint="eastAsia"/>
          <w:sz w:val="28"/>
          <w:szCs w:val="28"/>
        </w:rPr>
        <w:instrText>'M'</w:instrText>
      </w:r>
      <w:r>
        <w:rPr>
          <w:rFonts w:hint="eastAsia"/>
          <w:sz w:val="28"/>
          <w:szCs w:val="28"/>
        </w:rPr>
        <w:instrText>月</w:instrText>
      </w:r>
      <w:r>
        <w:rPr>
          <w:rFonts w:hint="eastAsia"/>
          <w:sz w:val="28"/>
          <w:szCs w:val="28"/>
        </w:rPr>
        <w:instrText>'"  \* 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3800D1">
        <w:rPr>
          <w:rFonts w:hint="eastAsia"/>
          <w:noProof/>
          <w:sz w:val="28"/>
          <w:szCs w:val="28"/>
        </w:rPr>
        <w:t>2022</w:t>
      </w:r>
      <w:r w:rsidR="003800D1">
        <w:rPr>
          <w:rFonts w:hint="eastAsia"/>
          <w:noProof/>
          <w:sz w:val="28"/>
          <w:szCs w:val="28"/>
        </w:rPr>
        <w:t>年</w:t>
      </w:r>
      <w:r w:rsidR="003800D1">
        <w:rPr>
          <w:rFonts w:hint="eastAsia"/>
          <w:noProof/>
          <w:sz w:val="28"/>
          <w:szCs w:val="28"/>
        </w:rPr>
        <w:t>12</w:t>
      </w:r>
      <w:r w:rsidR="003800D1">
        <w:rPr>
          <w:rFonts w:hint="eastAsia"/>
          <w:noProof/>
          <w:sz w:val="28"/>
          <w:szCs w:val="28"/>
        </w:rPr>
        <w:t>月</w:t>
      </w:r>
      <w:r>
        <w:rPr>
          <w:sz w:val="28"/>
          <w:szCs w:val="28"/>
        </w:rPr>
        <w:fldChar w:fldCharType="end"/>
      </w:r>
    </w:p>
    <w:tbl>
      <w:tblPr>
        <w:tblStyle w:val="a7"/>
        <w:tblW w:w="10296" w:type="dxa"/>
        <w:tblLayout w:type="fixed"/>
        <w:tblLook w:val="04A0" w:firstRow="1" w:lastRow="0" w:firstColumn="1" w:lastColumn="0" w:noHBand="0" w:noVBand="1"/>
      </w:tblPr>
      <w:tblGrid>
        <w:gridCol w:w="1426"/>
        <w:gridCol w:w="1774"/>
        <w:gridCol w:w="1774"/>
        <w:gridCol w:w="1774"/>
        <w:gridCol w:w="1774"/>
        <w:gridCol w:w="1774"/>
      </w:tblGrid>
      <w:tr w:rsidR="003A3F57">
        <w:trPr>
          <w:trHeight w:val="479"/>
        </w:trPr>
        <w:tc>
          <w:tcPr>
            <w:tcW w:w="1426" w:type="dxa"/>
            <w:vMerge w:val="restart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项目成员</w:t>
            </w:r>
          </w:p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贡献排名</w:t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74" w:type="dxa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3800D1">
        <w:trPr>
          <w:trHeight w:val="884"/>
        </w:trPr>
        <w:tc>
          <w:tcPr>
            <w:tcW w:w="1426" w:type="dxa"/>
            <w:vMerge/>
            <w:vAlign w:val="center"/>
          </w:tcPr>
          <w:p w:rsidR="003800D1" w:rsidRDefault="003800D1" w:rsidP="003800D1">
            <w:pPr>
              <w:jc w:val="center"/>
              <w:rPr>
                <w:b/>
                <w:bCs/>
              </w:rPr>
            </w:pPr>
          </w:p>
        </w:tc>
        <w:tc>
          <w:tcPr>
            <w:tcW w:w="1774" w:type="dxa"/>
            <w:vAlign w:val="center"/>
          </w:tcPr>
          <w:p w:rsidR="003800D1" w:rsidRDefault="003800D1" w:rsidP="003800D1">
            <w:pPr>
              <w:jc w:val="center"/>
            </w:pPr>
            <w:r>
              <w:rPr>
                <w:rFonts w:hint="eastAsia"/>
              </w:rPr>
              <w:t>陈旭杰</w:t>
            </w:r>
          </w:p>
        </w:tc>
        <w:tc>
          <w:tcPr>
            <w:tcW w:w="1774" w:type="dxa"/>
            <w:vAlign w:val="center"/>
          </w:tcPr>
          <w:p w:rsidR="003800D1" w:rsidRDefault="003800D1" w:rsidP="003800D1">
            <w:pPr>
              <w:jc w:val="center"/>
            </w:pPr>
            <w:r>
              <w:rPr>
                <w:rFonts w:hint="eastAsia"/>
              </w:rPr>
              <w:t>周天成</w:t>
            </w:r>
          </w:p>
        </w:tc>
        <w:tc>
          <w:tcPr>
            <w:tcW w:w="1774" w:type="dxa"/>
            <w:vAlign w:val="center"/>
          </w:tcPr>
          <w:p w:rsidR="003800D1" w:rsidRDefault="003800D1" w:rsidP="003800D1">
            <w:pPr>
              <w:jc w:val="center"/>
            </w:pPr>
            <w:r>
              <w:rPr>
                <w:rFonts w:hint="eastAsia"/>
              </w:rPr>
              <w:t>罗正丁</w:t>
            </w:r>
          </w:p>
        </w:tc>
        <w:tc>
          <w:tcPr>
            <w:tcW w:w="1774" w:type="dxa"/>
            <w:vAlign w:val="center"/>
          </w:tcPr>
          <w:p w:rsidR="003800D1" w:rsidRDefault="003800D1" w:rsidP="003800D1">
            <w:pPr>
              <w:jc w:val="center"/>
            </w:pPr>
            <w:r>
              <w:rPr>
                <w:rFonts w:hint="eastAsia"/>
              </w:rPr>
              <w:t>刘道俊</w:t>
            </w:r>
          </w:p>
        </w:tc>
        <w:tc>
          <w:tcPr>
            <w:tcW w:w="1774" w:type="dxa"/>
            <w:vAlign w:val="center"/>
          </w:tcPr>
          <w:p w:rsidR="003800D1" w:rsidRDefault="003800D1" w:rsidP="003800D1">
            <w:pPr>
              <w:jc w:val="center"/>
            </w:pPr>
            <w:r>
              <w:rPr>
                <w:rFonts w:hint="eastAsia"/>
              </w:rPr>
              <w:t>庞桂翔</w:t>
            </w:r>
          </w:p>
        </w:tc>
      </w:tr>
      <w:tr w:rsidR="003A3F57">
        <w:trPr>
          <w:trHeight w:val="568"/>
        </w:trPr>
        <w:tc>
          <w:tcPr>
            <w:tcW w:w="10296" w:type="dxa"/>
            <w:gridSpan w:val="6"/>
            <w:vAlign w:val="center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项目成员主要工作简介</w:t>
            </w:r>
          </w:p>
        </w:tc>
      </w:tr>
      <w:tr w:rsidR="003800D1" w:rsidTr="001C7718">
        <w:trPr>
          <w:trHeight w:val="2319"/>
        </w:trPr>
        <w:tc>
          <w:tcPr>
            <w:tcW w:w="1426" w:type="dxa"/>
            <w:vAlign w:val="center"/>
          </w:tcPr>
          <w:p w:rsidR="003800D1" w:rsidRDefault="003800D1" w:rsidP="003800D1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陈旭杰</w:t>
            </w:r>
          </w:p>
        </w:tc>
        <w:tc>
          <w:tcPr>
            <w:tcW w:w="8870" w:type="dxa"/>
            <w:gridSpan w:val="5"/>
          </w:tcPr>
          <w:p w:rsidR="003800D1" w:rsidRDefault="003800D1" w:rsidP="003800D1">
            <w:r>
              <w:rPr>
                <w:rFonts w:hint="eastAsia"/>
              </w:rPr>
              <w:t>基线需求后端开发，客户登录注册及客户信息查看，登录检测，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配置，项目合并。</w:t>
            </w:r>
          </w:p>
        </w:tc>
      </w:tr>
      <w:tr w:rsidR="003800D1" w:rsidTr="001C7718">
        <w:trPr>
          <w:trHeight w:val="2319"/>
        </w:trPr>
        <w:tc>
          <w:tcPr>
            <w:tcW w:w="1426" w:type="dxa"/>
            <w:vAlign w:val="center"/>
          </w:tcPr>
          <w:p w:rsidR="003800D1" w:rsidRDefault="003800D1" w:rsidP="003800D1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周天成</w:t>
            </w:r>
          </w:p>
        </w:tc>
        <w:tc>
          <w:tcPr>
            <w:tcW w:w="8870" w:type="dxa"/>
            <w:gridSpan w:val="5"/>
          </w:tcPr>
          <w:p w:rsidR="003800D1" w:rsidRDefault="003800D1" w:rsidP="003800D1">
            <w:r>
              <w:rPr>
                <w:rFonts w:hint="eastAsia"/>
              </w:rPr>
              <w:t>项目测试及约束，需求分析及文档撰写，商品库存管理，</w:t>
            </w:r>
            <w:r>
              <w:rPr>
                <w:rFonts w:hint="eastAsia"/>
              </w:rPr>
              <w:t>SQLite</w:t>
            </w:r>
            <w:r>
              <w:rPr>
                <w:rFonts w:hint="eastAsia"/>
              </w:rPr>
              <w:t>。</w:t>
            </w:r>
          </w:p>
        </w:tc>
      </w:tr>
      <w:tr w:rsidR="003800D1" w:rsidTr="001C7718">
        <w:trPr>
          <w:trHeight w:val="2319"/>
        </w:trPr>
        <w:tc>
          <w:tcPr>
            <w:tcW w:w="1426" w:type="dxa"/>
            <w:vAlign w:val="center"/>
          </w:tcPr>
          <w:p w:rsidR="003800D1" w:rsidRDefault="003800D1" w:rsidP="003800D1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罗正丁</w:t>
            </w:r>
          </w:p>
        </w:tc>
        <w:tc>
          <w:tcPr>
            <w:tcW w:w="8870" w:type="dxa"/>
            <w:gridSpan w:val="5"/>
          </w:tcPr>
          <w:p w:rsidR="003800D1" w:rsidRDefault="003800D1" w:rsidP="003800D1">
            <w:r>
              <w:rPr>
                <w:rFonts w:hint="eastAsia"/>
              </w:rPr>
              <w:t>基线需求前端开发及页面美化，商品类别管理。</w:t>
            </w:r>
          </w:p>
        </w:tc>
      </w:tr>
      <w:tr w:rsidR="003800D1" w:rsidTr="001C7718">
        <w:trPr>
          <w:trHeight w:val="2319"/>
        </w:trPr>
        <w:tc>
          <w:tcPr>
            <w:tcW w:w="1426" w:type="dxa"/>
            <w:vAlign w:val="center"/>
          </w:tcPr>
          <w:p w:rsidR="003800D1" w:rsidRDefault="003800D1" w:rsidP="003800D1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刘道俊</w:t>
            </w:r>
          </w:p>
        </w:tc>
        <w:tc>
          <w:tcPr>
            <w:tcW w:w="8870" w:type="dxa"/>
            <w:gridSpan w:val="5"/>
          </w:tcPr>
          <w:p w:rsidR="003800D1" w:rsidRDefault="003800D1" w:rsidP="003800D1">
            <w:r>
              <w:rPr>
                <w:rFonts w:hint="eastAsia"/>
              </w:rPr>
              <w:t>基线需求前端开发，轮播图及富媒体。</w:t>
            </w:r>
          </w:p>
        </w:tc>
      </w:tr>
      <w:tr w:rsidR="003800D1" w:rsidTr="001C7718">
        <w:trPr>
          <w:trHeight w:val="2319"/>
        </w:trPr>
        <w:tc>
          <w:tcPr>
            <w:tcW w:w="1426" w:type="dxa"/>
            <w:vAlign w:val="center"/>
          </w:tcPr>
          <w:p w:rsidR="003800D1" w:rsidRDefault="003800D1" w:rsidP="003800D1">
            <w:pPr>
              <w:jc w:val="center"/>
            </w:pPr>
            <w:r>
              <w:rPr>
                <w:rFonts w:hint="eastAsia"/>
              </w:rPr>
              <w:t>庞桂翔</w:t>
            </w:r>
          </w:p>
        </w:tc>
        <w:tc>
          <w:tcPr>
            <w:tcW w:w="8870" w:type="dxa"/>
            <w:gridSpan w:val="5"/>
          </w:tcPr>
          <w:p w:rsidR="003800D1" w:rsidRDefault="003800D1" w:rsidP="003800D1">
            <w:r>
              <w:rPr>
                <w:rFonts w:hint="eastAsia"/>
              </w:rPr>
              <w:t>基线需求的前后端连接，商品分页和搜索。</w:t>
            </w:r>
          </w:p>
        </w:tc>
      </w:tr>
    </w:tbl>
    <w:p w:rsidR="003A3F57" w:rsidRDefault="003A3F57">
      <w:pPr>
        <w:jc w:val="center"/>
        <w:sectPr w:rsidR="003A3F57">
          <w:headerReference w:type="default" r:id="rId12"/>
          <w:footerReference w:type="default" r:id="rId13"/>
          <w:pgSz w:w="11906" w:h="16838"/>
          <w:pgMar w:top="1440" w:right="926" w:bottom="1440" w:left="900" w:header="851" w:footer="992" w:gutter="0"/>
          <w:cols w:space="425"/>
          <w:docGrid w:type="lines" w:linePitch="312"/>
        </w:sectPr>
      </w:pPr>
    </w:p>
    <w:p w:rsidR="00232A65" w:rsidRDefault="00232A65" w:rsidP="008349CA">
      <w:pPr>
        <w:pStyle w:val="2"/>
        <w:numPr>
          <w:ilvl w:val="0"/>
          <w:numId w:val="24"/>
        </w:numPr>
      </w:pPr>
      <w:bookmarkStart w:id="0" w:name="_Toc40270"/>
      <w:r>
        <w:lastRenderedPageBreak/>
        <w:t>功能性需求及用例描述</w:t>
      </w:r>
      <w:bookmarkEnd w:id="0"/>
    </w:p>
    <w:p w:rsidR="003A3F57" w:rsidRDefault="00F87733">
      <w:pPr>
        <w:pStyle w:val="1"/>
        <w:jc w:val="center"/>
      </w:pPr>
      <w:r>
        <w:rPr>
          <w:rFonts w:hint="eastAsia"/>
        </w:rPr>
        <w:t>功能性需求</w:t>
      </w:r>
    </w:p>
    <w:tbl>
      <w:tblPr>
        <w:tblStyle w:val="a7"/>
        <w:tblW w:w="10180" w:type="dxa"/>
        <w:tblLayout w:type="fixed"/>
        <w:tblLook w:val="04A0" w:firstRow="1" w:lastRow="0" w:firstColumn="1" w:lastColumn="0" w:noHBand="0" w:noVBand="1"/>
      </w:tblPr>
      <w:tblGrid>
        <w:gridCol w:w="1123"/>
        <w:gridCol w:w="2145"/>
        <w:gridCol w:w="6912"/>
      </w:tblGrid>
      <w:tr w:rsidR="003A3F57">
        <w:tc>
          <w:tcPr>
            <w:tcW w:w="1123" w:type="dxa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功能编号</w:t>
            </w:r>
          </w:p>
        </w:tc>
        <w:tc>
          <w:tcPr>
            <w:tcW w:w="2145" w:type="dxa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6912" w:type="dxa"/>
          </w:tcPr>
          <w:p w:rsidR="003A3F57" w:rsidRDefault="00F8773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 w:rsidR="00DE757E" w:rsidTr="005011DF">
        <w:tc>
          <w:tcPr>
            <w:tcW w:w="1123" w:type="dxa"/>
          </w:tcPr>
          <w:p w:rsidR="00DE75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366"/>
            </w:pPr>
            <w:r>
              <w:rPr>
                <w:rFonts w:ascii="宋体" w:hAnsi="宋体" w:cs="宋体"/>
                <w:sz w:val="24"/>
              </w:rPr>
              <w:t>买家</w:t>
            </w:r>
            <w:r>
              <w:rPr>
                <w:rFonts w:ascii="宋体" w:hAnsi="宋体" w:cs="宋体" w:hint="eastAsia"/>
                <w:sz w:val="24"/>
              </w:rPr>
              <w:t>注册</w:t>
            </w:r>
          </w:p>
        </w:tc>
        <w:tc>
          <w:tcPr>
            <w:tcW w:w="6912" w:type="dxa"/>
          </w:tcPr>
          <w:p w:rsidR="00DE757E" w:rsidRDefault="00DE757E" w:rsidP="00DE757E">
            <w:r>
              <w:rPr>
                <w:rFonts w:ascii="宋体" w:hAnsi="宋体" w:cs="宋体"/>
                <w:sz w:val="24"/>
              </w:rPr>
              <w:t>买家</w:t>
            </w:r>
            <w:r>
              <w:rPr>
                <w:rFonts w:ascii="宋体" w:hAnsi="宋体" w:cs="宋体" w:hint="eastAsia"/>
                <w:sz w:val="24"/>
              </w:rPr>
              <w:t>填写信息注册账号</w:t>
            </w:r>
          </w:p>
        </w:tc>
      </w:tr>
      <w:tr w:rsidR="00DE757E" w:rsidTr="005011DF">
        <w:tc>
          <w:tcPr>
            <w:tcW w:w="1123" w:type="dxa"/>
          </w:tcPr>
          <w:p w:rsidR="00DE75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366"/>
            </w:pPr>
            <w:r>
              <w:rPr>
                <w:rFonts w:ascii="宋体" w:hAnsi="宋体" w:cs="宋体"/>
                <w:sz w:val="24"/>
              </w:rPr>
              <w:t>买家</w:t>
            </w: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  <w:tc>
          <w:tcPr>
            <w:tcW w:w="6912" w:type="dxa"/>
          </w:tcPr>
          <w:p w:rsidR="00DE757E" w:rsidRDefault="00DE757E" w:rsidP="00DE757E">
            <w:r>
              <w:rPr>
                <w:rFonts w:ascii="宋体" w:hAnsi="宋体" w:cs="宋体" w:hint="eastAsia"/>
                <w:sz w:val="24"/>
              </w:rPr>
              <w:t>买</w:t>
            </w:r>
            <w:r>
              <w:rPr>
                <w:rFonts w:ascii="宋体" w:hAnsi="宋体" w:cs="宋体"/>
                <w:sz w:val="24"/>
              </w:rPr>
              <w:t>家输入</w:t>
            </w:r>
            <w:r>
              <w:rPr>
                <w:rFonts w:ascii="宋体" w:hAnsi="宋体" w:cs="宋体" w:hint="eastAsia"/>
                <w:sz w:val="24"/>
              </w:rPr>
              <w:t>正确的</w:t>
            </w:r>
            <w:r>
              <w:rPr>
                <w:rFonts w:ascii="宋体" w:hAnsi="宋体" w:cs="宋体"/>
                <w:sz w:val="24"/>
              </w:rPr>
              <w:t>用户名和密码后</w:t>
            </w:r>
            <w:r>
              <w:rPr>
                <w:rFonts w:ascii="宋体" w:hAnsi="宋体" w:cs="宋体" w:hint="eastAsia"/>
                <w:sz w:val="24"/>
              </w:rPr>
              <w:t>登录</w:t>
            </w:r>
          </w:p>
        </w:tc>
      </w:tr>
      <w:tr w:rsidR="00DE757E" w:rsidTr="005011DF">
        <w:tc>
          <w:tcPr>
            <w:tcW w:w="1123" w:type="dxa"/>
          </w:tcPr>
          <w:p w:rsidR="00DE75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126"/>
            </w:pPr>
            <w:r>
              <w:rPr>
                <w:rFonts w:ascii="宋体" w:hAnsi="宋体" w:cs="宋体" w:hint="eastAsia"/>
                <w:sz w:val="24"/>
              </w:rPr>
              <w:t>买家</w:t>
            </w:r>
            <w:r>
              <w:rPr>
                <w:rFonts w:ascii="宋体" w:hAnsi="宋体" w:cs="宋体"/>
                <w:sz w:val="24"/>
              </w:rPr>
              <w:t>查看</w:t>
            </w:r>
            <w:r>
              <w:rPr>
                <w:rFonts w:ascii="宋体" w:hAnsi="宋体" w:cs="宋体" w:hint="eastAsia"/>
                <w:sz w:val="24"/>
              </w:rPr>
              <w:t>历史订单</w:t>
            </w:r>
          </w:p>
        </w:tc>
        <w:tc>
          <w:tcPr>
            <w:tcW w:w="6912" w:type="dxa"/>
          </w:tcPr>
          <w:p w:rsidR="00DE757E" w:rsidRDefault="00DE757E" w:rsidP="00DE757E">
            <w:r>
              <w:rPr>
                <w:rFonts w:ascii="宋体" w:hAnsi="宋体" w:cs="宋体" w:hint="eastAsia"/>
                <w:sz w:val="24"/>
              </w:rPr>
              <w:t>买</w:t>
            </w:r>
            <w:r>
              <w:rPr>
                <w:rFonts w:ascii="宋体" w:hAnsi="宋体" w:cs="宋体"/>
                <w:sz w:val="24"/>
              </w:rPr>
              <w:t>家可以查看</w:t>
            </w:r>
            <w:r>
              <w:rPr>
                <w:rFonts w:ascii="宋体" w:hAnsi="宋体" w:cs="宋体" w:hint="eastAsia"/>
                <w:sz w:val="24"/>
              </w:rPr>
              <w:t>购买的订单信息</w:t>
            </w:r>
          </w:p>
        </w:tc>
      </w:tr>
      <w:tr w:rsidR="00DE757E" w:rsidTr="005011DF">
        <w:tc>
          <w:tcPr>
            <w:tcW w:w="1123" w:type="dxa"/>
          </w:tcPr>
          <w:p w:rsidR="00DE757E" w:rsidRPr="002442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366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买家</w:t>
            </w:r>
            <w:r w:rsidRPr="0049753C">
              <w:rPr>
                <w:rFonts w:ascii="宋体" w:hAnsi="宋体" w:cs="宋体" w:hint="eastAsia"/>
                <w:sz w:val="24"/>
              </w:rPr>
              <w:t>查找商品</w:t>
            </w:r>
          </w:p>
        </w:tc>
        <w:tc>
          <w:tcPr>
            <w:tcW w:w="6912" w:type="dxa"/>
          </w:tcPr>
          <w:p w:rsidR="00DE757E" w:rsidRPr="00083AA7" w:rsidRDefault="00DE757E" w:rsidP="00DE757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买家可通过搜索栏进行关键词检索商品，</w:t>
            </w:r>
            <w:r>
              <w:rPr>
                <w:rFonts w:ascii="宋体" w:hAnsi="宋体" w:cs="宋体" w:hint="eastAsia"/>
              </w:rPr>
              <w:t>可以通过分类筛选商品</w:t>
            </w:r>
          </w:p>
        </w:tc>
      </w:tr>
      <w:tr w:rsidR="00DE757E" w:rsidTr="005011DF">
        <w:tc>
          <w:tcPr>
            <w:tcW w:w="1123" w:type="dxa"/>
          </w:tcPr>
          <w:p w:rsidR="00DE757E" w:rsidRPr="002442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366"/>
            </w:pPr>
            <w:r>
              <w:rPr>
                <w:rFonts w:ascii="宋体" w:hAnsi="宋体" w:cs="宋体"/>
                <w:sz w:val="24"/>
              </w:rPr>
              <w:t>买家</w:t>
            </w:r>
            <w:r>
              <w:rPr>
                <w:rFonts w:ascii="宋体" w:hAnsi="宋体" w:cs="宋体" w:hint="eastAsia"/>
                <w:sz w:val="24"/>
              </w:rPr>
              <w:t>浏览商品</w:t>
            </w:r>
          </w:p>
        </w:tc>
        <w:tc>
          <w:tcPr>
            <w:tcW w:w="6912" w:type="dxa"/>
          </w:tcPr>
          <w:p w:rsidR="00DE757E" w:rsidRPr="004366DC" w:rsidRDefault="00DE757E" w:rsidP="00DE757E">
            <w:r w:rsidRPr="004366DC">
              <w:rPr>
                <w:rFonts w:ascii="宋体" w:hAnsi="宋体" w:cs="宋体" w:hint="eastAsia"/>
                <w:sz w:val="24"/>
              </w:rPr>
              <w:t>买家在商城</w:t>
            </w:r>
            <w:r>
              <w:rPr>
                <w:rFonts w:ascii="宋体" w:hAnsi="宋体" w:cs="宋体" w:hint="eastAsia"/>
                <w:sz w:val="24"/>
              </w:rPr>
              <w:t>主页</w:t>
            </w:r>
            <w:r w:rsidRPr="004366DC">
              <w:rPr>
                <w:rFonts w:ascii="宋体" w:hAnsi="宋体" w:cs="宋体" w:hint="eastAsia"/>
                <w:sz w:val="24"/>
              </w:rPr>
              <w:t>浏览商品。</w:t>
            </w:r>
          </w:p>
        </w:tc>
      </w:tr>
      <w:tr w:rsidR="00DE757E" w:rsidTr="005011DF">
        <w:tc>
          <w:tcPr>
            <w:tcW w:w="1123" w:type="dxa"/>
          </w:tcPr>
          <w:p w:rsidR="00DE757E" w:rsidRPr="0024427E" w:rsidRDefault="00DE75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DE757E" w:rsidRDefault="00DE757E" w:rsidP="00DE757E">
            <w:pPr>
              <w:ind w:left="366"/>
            </w:pPr>
            <w:r>
              <w:rPr>
                <w:rFonts w:ascii="宋体" w:hAnsi="宋体" w:cs="宋体"/>
                <w:sz w:val="24"/>
              </w:rPr>
              <w:t>买家</w:t>
            </w:r>
            <w:r>
              <w:rPr>
                <w:rFonts w:ascii="宋体" w:hAnsi="宋体" w:cs="宋体" w:hint="eastAsia"/>
                <w:sz w:val="24"/>
              </w:rPr>
              <w:t>购买商品</w:t>
            </w:r>
          </w:p>
        </w:tc>
        <w:tc>
          <w:tcPr>
            <w:tcW w:w="6912" w:type="dxa"/>
          </w:tcPr>
          <w:p w:rsidR="00DE757E" w:rsidRDefault="00DE757E" w:rsidP="00DE757E">
            <w:r>
              <w:rPr>
                <w:rFonts w:ascii="宋体" w:hAnsi="宋体" w:cs="宋体" w:hint="eastAsia"/>
                <w:sz w:val="24"/>
              </w:rPr>
              <w:t>买</w:t>
            </w:r>
            <w:r>
              <w:rPr>
                <w:rFonts w:ascii="宋体" w:hAnsi="宋体" w:cs="宋体"/>
                <w:sz w:val="24"/>
              </w:rPr>
              <w:t>家</w:t>
            </w:r>
            <w:r>
              <w:rPr>
                <w:rFonts w:ascii="宋体" w:hAnsi="宋体" w:cs="宋体" w:hint="eastAsia"/>
                <w:sz w:val="24"/>
              </w:rPr>
              <w:t>选定商品后填入个人信息提交交易申请</w:t>
            </w:r>
          </w:p>
        </w:tc>
      </w:tr>
      <w:tr w:rsidR="0024427E" w:rsidTr="0024427E">
        <w:trPr>
          <w:trHeight w:val="543"/>
        </w:trPr>
        <w:tc>
          <w:tcPr>
            <w:tcW w:w="1123" w:type="dxa"/>
          </w:tcPr>
          <w:p w:rsidR="0024427E" w:rsidRPr="0024427E" w:rsidRDefault="002442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24427E" w:rsidRDefault="0024427E" w:rsidP="0024427E">
            <w:pPr>
              <w:ind w:left="126" w:firstLineChars="100" w:firstLine="240"/>
            </w:pPr>
            <w:r w:rsidRPr="00313518">
              <w:rPr>
                <w:rFonts w:ascii="宋体" w:hAnsi="宋体" w:cs="宋体" w:hint="eastAsia"/>
                <w:sz w:val="24"/>
              </w:rPr>
              <w:t>卖家登录账号</w:t>
            </w:r>
          </w:p>
        </w:tc>
        <w:tc>
          <w:tcPr>
            <w:tcW w:w="6912" w:type="dxa"/>
          </w:tcPr>
          <w:p w:rsidR="0024427E" w:rsidRDefault="0024427E" w:rsidP="0024427E">
            <w:r>
              <w:rPr>
                <w:rFonts w:ascii="宋体" w:hAnsi="宋体" w:cs="宋体" w:hint="eastAsia"/>
              </w:rPr>
              <w:t>卖家填写合法用户名和密码后进入商家后台系统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卖家修改用户信息</w:t>
            </w:r>
          </w:p>
        </w:tc>
        <w:tc>
          <w:tcPr>
            <w:tcW w:w="6912" w:type="dxa"/>
          </w:tcPr>
          <w:p w:rsidR="000B043C" w:rsidRPr="00083AA7" w:rsidRDefault="000B043C" w:rsidP="000B043C">
            <w:pPr>
              <w:rPr>
                <w:rFonts w:eastAsiaTheme="minorEastAsia"/>
              </w:rPr>
            </w:pPr>
            <w:r>
              <w:rPr>
                <w:rFonts w:ascii="宋体" w:hAnsi="宋体" w:cs="宋体" w:hint="eastAsia"/>
                <w:sz w:val="24"/>
              </w:rPr>
              <w:t>已注册卖家输入正确旧密码可更新自己账号的密码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</w:pPr>
            <w:r>
              <w:rPr>
                <w:rFonts w:ascii="宋体" w:hAnsi="宋体" w:cs="宋体" w:hint="eastAsia"/>
                <w:sz w:val="24"/>
              </w:rPr>
              <w:t>卖家发布商品</w:t>
            </w:r>
          </w:p>
        </w:tc>
        <w:tc>
          <w:tcPr>
            <w:tcW w:w="6912" w:type="dxa"/>
          </w:tcPr>
          <w:p w:rsidR="000B043C" w:rsidRDefault="000B043C" w:rsidP="000B043C"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发布出售的商品在商城主页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</w:pPr>
            <w:r>
              <w:rPr>
                <w:rFonts w:ascii="宋体" w:hAnsi="宋体" w:cs="宋体" w:hint="eastAsia"/>
                <w:sz w:val="24"/>
              </w:rPr>
              <w:t>卖家冻结商品</w:t>
            </w:r>
          </w:p>
        </w:tc>
        <w:tc>
          <w:tcPr>
            <w:tcW w:w="6912" w:type="dxa"/>
          </w:tcPr>
          <w:p w:rsidR="000B043C" w:rsidRPr="003F50F6" w:rsidRDefault="000B043C" w:rsidP="000B043C">
            <w:pPr>
              <w:rPr>
                <w:rFonts w:ascii="宋体" w:hAnsi="宋体" w:cs="宋体"/>
                <w:sz w:val="24"/>
              </w:rPr>
            </w:pPr>
            <w:r w:rsidRPr="003F50F6">
              <w:rPr>
                <w:rFonts w:ascii="宋体" w:hAnsi="宋体" w:cs="宋体" w:hint="eastAsia"/>
                <w:sz w:val="24"/>
              </w:rPr>
              <w:t>卖家</w:t>
            </w:r>
            <w:r>
              <w:rPr>
                <w:rFonts w:ascii="宋体" w:hAnsi="宋体" w:cs="宋体" w:hint="eastAsia"/>
                <w:sz w:val="24"/>
              </w:rPr>
              <w:t>选定交易对象后对对应数量的商品</w:t>
            </w:r>
            <w:r w:rsidRPr="003F50F6">
              <w:rPr>
                <w:rFonts w:ascii="宋体" w:hAnsi="宋体" w:cs="宋体" w:hint="eastAsia"/>
                <w:sz w:val="24"/>
              </w:rPr>
              <w:t>进行冻结操作。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卖家解冻商品</w:t>
            </w:r>
          </w:p>
        </w:tc>
        <w:tc>
          <w:tcPr>
            <w:tcW w:w="6912" w:type="dxa"/>
          </w:tcPr>
          <w:p w:rsidR="000B043C" w:rsidRPr="003F50F6" w:rsidRDefault="000B043C" w:rsidP="000B043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卖家对交易失败对应数量的商品恢复上架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</w:pPr>
            <w:r>
              <w:rPr>
                <w:rFonts w:ascii="宋体" w:hAnsi="宋体" w:cs="宋体" w:hint="eastAsia"/>
                <w:sz w:val="24"/>
              </w:rPr>
              <w:t>卖家下架商品</w:t>
            </w:r>
          </w:p>
        </w:tc>
        <w:tc>
          <w:tcPr>
            <w:tcW w:w="6912" w:type="dxa"/>
          </w:tcPr>
          <w:p w:rsidR="000B043C" w:rsidRDefault="000B043C" w:rsidP="000B043C">
            <w:r>
              <w:rPr>
                <w:rFonts w:ascii="宋体" w:hAnsi="宋体" w:cs="宋体" w:hint="eastAsia"/>
              </w:rPr>
              <w:t>卖家完成订单，线下交易成功</w:t>
            </w:r>
          </w:p>
        </w:tc>
      </w:tr>
      <w:tr w:rsidR="000B043C" w:rsidTr="005011DF">
        <w:tc>
          <w:tcPr>
            <w:tcW w:w="1123" w:type="dxa"/>
          </w:tcPr>
          <w:p w:rsidR="000B043C" w:rsidRPr="0024427E" w:rsidRDefault="000B043C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0B043C" w:rsidRDefault="000B043C" w:rsidP="000B043C">
            <w:pPr>
              <w:ind w:left="366"/>
              <w:rPr>
                <w:rFonts w:ascii="宋体" w:hAnsi="宋体" w:cs="宋体"/>
                <w:sz w:val="24"/>
              </w:rPr>
            </w:pPr>
            <w:r w:rsidRPr="00BD0BEC">
              <w:rPr>
                <w:rFonts w:ascii="宋体" w:hAnsi="宋体" w:cs="宋体" w:hint="eastAsia"/>
                <w:sz w:val="24"/>
              </w:rPr>
              <w:t>卖家查看</w:t>
            </w:r>
            <w:r>
              <w:rPr>
                <w:rFonts w:ascii="宋体" w:hAnsi="宋体" w:cs="宋体" w:hint="eastAsia"/>
                <w:sz w:val="24"/>
              </w:rPr>
              <w:t>交易记录</w:t>
            </w:r>
          </w:p>
        </w:tc>
        <w:tc>
          <w:tcPr>
            <w:tcW w:w="6912" w:type="dxa"/>
          </w:tcPr>
          <w:p w:rsidR="000B043C" w:rsidRDefault="000B043C" w:rsidP="000B043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卖家可以查看已售出商品信息。</w:t>
            </w:r>
          </w:p>
        </w:tc>
      </w:tr>
      <w:tr w:rsidR="0024427E" w:rsidTr="005011DF">
        <w:tc>
          <w:tcPr>
            <w:tcW w:w="1123" w:type="dxa"/>
          </w:tcPr>
          <w:p w:rsidR="0024427E" w:rsidRPr="0024427E" w:rsidRDefault="002442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24427E" w:rsidRDefault="0024427E" w:rsidP="0024427E">
            <w:pPr>
              <w:ind w:left="366"/>
            </w:pPr>
            <w:r>
              <w:rPr>
                <w:rFonts w:ascii="宋体" w:hAnsi="宋体" w:cs="宋体"/>
                <w:sz w:val="24"/>
              </w:rPr>
              <w:t>卖家</w:t>
            </w:r>
            <w:r>
              <w:rPr>
                <w:rFonts w:ascii="宋体" w:hAnsi="宋体" w:cs="宋体" w:hint="eastAsia"/>
                <w:sz w:val="24"/>
              </w:rPr>
              <w:t>查看客户信息</w:t>
            </w:r>
          </w:p>
        </w:tc>
        <w:tc>
          <w:tcPr>
            <w:tcW w:w="6912" w:type="dxa"/>
          </w:tcPr>
          <w:p w:rsidR="0024427E" w:rsidRDefault="0024427E" w:rsidP="0024427E">
            <w:r w:rsidRPr="00083AA7">
              <w:rPr>
                <w:rFonts w:eastAsiaTheme="minorEastAsia" w:hint="eastAsia"/>
              </w:rPr>
              <w:t>卖家可以</w:t>
            </w:r>
            <w:r w:rsidRPr="00083AA7">
              <w:rPr>
                <w:rFonts w:ascii="宋体" w:hAnsi="宋体" w:cs="宋体" w:hint="eastAsia"/>
              </w:rPr>
              <w:t>查看所有注册的客户信息，以及他们的购买历史</w:t>
            </w:r>
          </w:p>
        </w:tc>
      </w:tr>
      <w:tr w:rsidR="0024427E" w:rsidTr="005011DF">
        <w:tc>
          <w:tcPr>
            <w:tcW w:w="1123" w:type="dxa"/>
          </w:tcPr>
          <w:p w:rsidR="0024427E" w:rsidRPr="0024427E" w:rsidRDefault="002442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24427E" w:rsidRDefault="0024427E" w:rsidP="0024427E">
            <w:pPr>
              <w:ind w:left="366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卖家管理</w:t>
            </w:r>
            <w:r w:rsidRPr="0087636D">
              <w:rPr>
                <w:rFonts w:ascii="宋体" w:hAnsi="宋体" w:cs="宋体" w:hint="eastAsia"/>
                <w:sz w:val="24"/>
              </w:rPr>
              <w:t>商品分类</w:t>
            </w:r>
          </w:p>
        </w:tc>
        <w:tc>
          <w:tcPr>
            <w:tcW w:w="6912" w:type="dxa"/>
          </w:tcPr>
          <w:p w:rsidR="0024427E" w:rsidRDefault="0024427E" w:rsidP="0024427E">
            <w:pPr>
              <w:rPr>
                <w:rFonts w:ascii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对</w:t>
            </w:r>
            <w:r w:rsidRPr="00083AA7">
              <w:rPr>
                <w:rFonts w:eastAsiaTheme="minorEastAsia" w:hint="eastAsia"/>
              </w:rPr>
              <w:t>自己商品的类别查看、创建、</w:t>
            </w:r>
            <w:r w:rsidR="00F04F0E">
              <w:rPr>
                <w:rFonts w:eastAsiaTheme="minorEastAsia" w:hint="eastAsia"/>
              </w:rPr>
              <w:t>修改、</w:t>
            </w:r>
            <w:r w:rsidRPr="00083AA7">
              <w:rPr>
                <w:rFonts w:eastAsiaTheme="minorEastAsia" w:hint="eastAsia"/>
              </w:rPr>
              <w:t>删除</w:t>
            </w:r>
            <w:r>
              <w:rPr>
                <w:rFonts w:eastAsiaTheme="minorEastAsia" w:hint="eastAsia"/>
              </w:rPr>
              <w:t>。</w:t>
            </w:r>
          </w:p>
        </w:tc>
      </w:tr>
      <w:tr w:rsidR="0024427E" w:rsidTr="005011DF">
        <w:tc>
          <w:tcPr>
            <w:tcW w:w="1123" w:type="dxa"/>
          </w:tcPr>
          <w:p w:rsidR="0024427E" w:rsidRPr="0024427E" w:rsidRDefault="0024427E" w:rsidP="0024427E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145" w:type="dxa"/>
          </w:tcPr>
          <w:p w:rsidR="0024427E" w:rsidRDefault="0024427E" w:rsidP="0024427E">
            <w:pPr>
              <w:ind w:left="366"/>
            </w:pPr>
            <w:r>
              <w:rPr>
                <w:rFonts w:ascii="宋体" w:hAnsi="宋体" w:cs="宋体" w:hint="eastAsia"/>
                <w:sz w:val="24"/>
              </w:rPr>
              <w:t>系统</w:t>
            </w:r>
            <w:r>
              <w:rPr>
                <w:rFonts w:ascii="宋体" w:hAnsi="宋体" w:cs="宋体"/>
                <w:sz w:val="24"/>
              </w:rPr>
              <w:t>下架商品</w:t>
            </w:r>
          </w:p>
        </w:tc>
        <w:tc>
          <w:tcPr>
            <w:tcW w:w="6912" w:type="dxa"/>
          </w:tcPr>
          <w:p w:rsidR="0024427E" w:rsidRDefault="0024427E" w:rsidP="0024427E">
            <w:r w:rsidRPr="00083AA7">
              <w:rPr>
                <w:rFonts w:ascii="宋体" w:hAnsi="宋体" w:cs="宋体" w:hint="eastAsia"/>
                <w:sz w:val="24"/>
              </w:rPr>
              <w:t>库存为0时</w:t>
            </w:r>
            <w:r w:rsidR="00554076">
              <w:rPr>
                <w:rFonts w:ascii="宋体" w:hAnsi="宋体" w:cs="宋体" w:hint="eastAsia"/>
                <w:sz w:val="24"/>
              </w:rPr>
              <w:t>的</w:t>
            </w:r>
            <w:r w:rsidRPr="00083AA7">
              <w:rPr>
                <w:rFonts w:ascii="宋体" w:hAnsi="宋体" w:cs="宋体" w:hint="eastAsia"/>
                <w:sz w:val="24"/>
              </w:rPr>
              <w:t>商品自动下架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</w:tbl>
    <w:p w:rsidR="003A3F57" w:rsidRDefault="003A3F57" w:rsidP="00232A65">
      <w:pPr>
        <w:sectPr w:rsidR="003A3F57">
          <w:pgSz w:w="11906" w:h="16838"/>
          <w:pgMar w:top="1440" w:right="926" w:bottom="1440" w:left="900" w:header="851" w:footer="992" w:gutter="0"/>
          <w:cols w:space="425"/>
          <w:docGrid w:type="lines" w:linePitch="312"/>
        </w:sectPr>
      </w:pPr>
    </w:p>
    <w:p w:rsidR="003A3F57" w:rsidRDefault="00B313CD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买</w:t>
      </w:r>
      <w:r>
        <w:t>家注册</w:t>
      </w:r>
    </w:p>
    <w:p w:rsidR="003A3F57" w:rsidRDefault="00F87733">
      <w:pPr>
        <w:pStyle w:val="4"/>
      </w:pPr>
      <w:r>
        <w:rPr>
          <w:rFonts w:hint="eastAsia"/>
        </w:rPr>
        <w:t>用例描述：</w:t>
      </w:r>
    </w:p>
    <w:tbl>
      <w:tblPr>
        <w:tblStyle w:val="TableGrid"/>
        <w:tblW w:w="8732" w:type="dxa"/>
        <w:jc w:val="center"/>
        <w:tblInd w:w="0" w:type="dxa"/>
        <w:tblCellMar>
          <w:top w:w="7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84"/>
        <w:gridCol w:w="6048"/>
      </w:tblGrid>
      <w:tr w:rsidR="00B313CD" w:rsidRPr="00B25A71" w:rsidTr="008969FD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描述项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说明</w:t>
            </w:r>
          </w:p>
        </w:tc>
      </w:tr>
      <w:tr w:rsidR="00B313CD" w:rsidRPr="00B25A71" w:rsidTr="008969FD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家注册账号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家注册</w:t>
            </w:r>
            <w:r w:rsidRPr="00B25A71">
              <w:rPr>
                <w:rFonts w:ascii="宋体" w:eastAsia="宋体" w:hAnsi="宋体" w:cs="宋体" w:hint="eastAsia"/>
                <w:sz w:val="24"/>
              </w:rPr>
              <w:t>平台</w:t>
            </w:r>
            <w:r w:rsidRPr="00B25A71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用户未注册。</w:t>
            </w:r>
          </w:p>
        </w:tc>
      </w:tr>
      <w:tr w:rsidR="00B313CD" w:rsidRPr="00C11E0B" w:rsidTr="008969FD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C11E0B" w:rsidRDefault="00B313CD" w:rsidP="00B313CD">
            <w:pPr>
              <w:pStyle w:val="aa"/>
              <w:widowControl/>
              <w:numPr>
                <w:ilvl w:val="0"/>
                <w:numId w:val="10"/>
              </w:numPr>
              <w:spacing w:after="59"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 w:hint="eastAsia"/>
                <w:sz w:val="24"/>
              </w:rPr>
              <w:t>系统记录买家账号信息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  <w:p w:rsidR="00B313CD" w:rsidRPr="00C11E0B" w:rsidRDefault="00B313CD" w:rsidP="00B313CD">
            <w:pPr>
              <w:pStyle w:val="aa"/>
              <w:widowControl/>
              <w:numPr>
                <w:ilvl w:val="0"/>
                <w:numId w:val="10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注册成功的</w:t>
            </w:r>
            <w:r w:rsidRPr="00C11E0B">
              <w:rPr>
                <w:rFonts w:ascii="宋体" w:eastAsia="宋体" w:hAnsi="宋体" w:cs="宋体" w:hint="eastAsia"/>
                <w:sz w:val="24"/>
              </w:rPr>
              <w:t>用户登录得到成功提示</w:t>
            </w:r>
            <w:r w:rsidRPr="00C11E0B">
              <w:rPr>
                <w:rFonts w:ascii="宋体" w:eastAsia="宋体" w:hAnsi="宋体" w:cs="宋体"/>
                <w:sz w:val="24"/>
              </w:rPr>
              <w:t>，注册失败</w:t>
            </w:r>
            <w:r w:rsidRPr="00C11E0B">
              <w:rPr>
                <w:rFonts w:ascii="宋体" w:eastAsia="宋体" w:hAnsi="宋体" w:cs="宋体" w:hint="eastAsia"/>
                <w:sz w:val="24"/>
              </w:rPr>
              <w:t>的用户得到失败提示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B313CD" w:rsidRPr="00B25A71" w:rsidTr="008969FD">
        <w:trPr>
          <w:trHeight w:val="1258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8AB" w:rsidRDefault="006A08AB" w:rsidP="006A08AB">
            <w:pPr>
              <w:widowControl/>
              <w:numPr>
                <w:ilvl w:val="0"/>
                <w:numId w:val="8"/>
              </w:numPr>
              <w:spacing w:after="79" w:line="259" w:lineRule="auto"/>
              <w:ind w:left="126" w:hanging="36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</w:t>
            </w:r>
            <w:r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eastAsia="宋体" w:hAnsi="宋体" w:cs="宋体"/>
                <w:sz w:val="24"/>
              </w:rPr>
              <w:t>填</w:t>
            </w:r>
            <w:r>
              <w:rPr>
                <w:rFonts w:ascii="宋体" w:eastAsia="宋体" w:hAnsi="宋体" w:cs="宋体" w:hint="eastAsia"/>
                <w:sz w:val="24"/>
              </w:rPr>
              <w:t>写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  <w:p w:rsidR="006A08AB" w:rsidRDefault="006A08AB" w:rsidP="006A08AB">
            <w:pPr>
              <w:widowControl/>
              <w:numPr>
                <w:ilvl w:val="0"/>
                <w:numId w:val="8"/>
              </w:numPr>
              <w:spacing w:after="79" w:line="259" w:lineRule="auto"/>
              <w:ind w:left="126" w:hanging="36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2.系统判断是否合法</w:t>
            </w:r>
          </w:p>
          <w:p w:rsidR="006A08AB" w:rsidRDefault="006A08AB" w:rsidP="006A08AB">
            <w:pPr>
              <w:widowControl/>
              <w:numPr>
                <w:ilvl w:val="0"/>
                <w:numId w:val="8"/>
              </w:numPr>
              <w:spacing w:line="259" w:lineRule="auto"/>
              <w:ind w:left="126" w:hanging="36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3.</w:t>
            </w:r>
            <w:r>
              <w:rPr>
                <w:rFonts w:ascii="宋体" w:hAnsi="宋体" w:cs="宋体" w:hint="eastAsia"/>
                <w:sz w:val="24"/>
              </w:rPr>
              <w:t>系统将合法的信息存入数据库中</w:t>
            </w:r>
          </w:p>
          <w:p w:rsidR="00B313CD" w:rsidRPr="00B25A71" w:rsidRDefault="006A08AB" w:rsidP="006A08AB">
            <w:pPr>
              <w:widowControl/>
              <w:numPr>
                <w:ilvl w:val="0"/>
                <w:numId w:val="8"/>
              </w:numPr>
              <w:spacing w:line="259" w:lineRule="auto"/>
              <w:ind w:left="126" w:hanging="3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4.系统为成功的用户跳转到登录页面，为失败的用户重定向到注册页面</w:t>
            </w:r>
          </w:p>
        </w:tc>
      </w:tr>
      <w:tr w:rsidR="00B313CD" w:rsidRPr="00B25A71" w:rsidTr="008969FD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313CD">
            <w:pPr>
              <w:widowControl/>
              <w:numPr>
                <w:ilvl w:val="0"/>
                <w:numId w:val="9"/>
              </w:numPr>
              <w:spacing w:after="78" w:line="259" w:lineRule="auto"/>
              <w:ind w:left="126" w:hanging="36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系统提示错误信息</w:t>
            </w:r>
          </w:p>
          <w:p w:rsidR="00B313CD" w:rsidRPr="00B25A71" w:rsidRDefault="00B313CD" w:rsidP="00B91644">
            <w:pPr>
              <w:ind w:left="-234"/>
              <w:rPr>
                <w:rFonts w:ascii="宋体" w:eastAsia="宋体" w:hAnsi="宋体" w:cs="宋体"/>
                <w:sz w:val="24"/>
              </w:rPr>
            </w:pP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5B5ABC"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 w:rsidRPr="005B5ABC"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B313CD" w:rsidRPr="00B25A71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3CD" w:rsidRPr="00B25A71" w:rsidRDefault="00B313C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3A3AD0" w:rsidRPr="003A3AD0" w:rsidRDefault="003A3AD0" w:rsidP="003A3AD0">
      <w:pPr>
        <w:pStyle w:val="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D2B102" wp14:editId="60DD72BD">
            <wp:simplePos x="0" y="0"/>
            <wp:positionH relativeFrom="margin">
              <wp:posOffset>0</wp:posOffset>
            </wp:positionH>
            <wp:positionV relativeFrom="paragraph">
              <wp:posOffset>880745</wp:posOffset>
            </wp:positionV>
            <wp:extent cx="3139440" cy="11855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D0">
        <w:t>用例图：</w:t>
      </w:r>
    </w:p>
    <w:p w:rsidR="003A3AD0" w:rsidRPr="003A3AD0" w:rsidRDefault="003A3AD0" w:rsidP="003A3AD0">
      <w:pPr>
        <w:spacing w:after="65" w:line="265" w:lineRule="auto"/>
        <w:ind w:left="-5" w:hanging="10"/>
      </w:pPr>
      <w:r>
        <w:lastRenderedPageBreak/>
        <w:t xml:space="preserve"> </w:t>
      </w:r>
    </w:p>
    <w:p w:rsidR="003A3AD0" w:rsidRDefault="003A3AD0" w:rsidP="003A3AD0">
      <w:pPr>
        <w:pStyle w:val="4"/>
      </w:pPr>
      <w:r>
        <w:t>活动图：</w:t>
      </w:r>
    </w:p>
    <w:p w:rsidR="003A3AD0" w:rsidRDefault="003A3AD0" w:rsidP="003A3AD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3F903CE8" wp14:editId="1B7D6E8B">
            <wp:extent cx="3855720" cy="39931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590" cy="3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FD" w:rsidRPr="008969FD" w:rsidRDefault="008969FD" w:rsidP="008349CA">
      <w:pPr>
        <w:pStyle w:val="3"/>
        <w:numPr>
          <w:ilvl w:val="0"/>
          <w:numId w:val="21"/>
        </w:numPr>
      </w:pPr>
      <w:r w:rsidRPr="008969FD">
        <w:rPr>
          <w:rFonts w:hint="eastAsia"/>
        </w:rPr>
        <w:t>买家登录</w:t>
      </w:r>
    </w:p>
    <w:p w:rsidR="008969FD" w:rsidRDefault="008969FD" w:rsidP="008969FD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969FD" w:rsidTr="008969FD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969FD" w:rsidTr="008969FD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家登录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登录平台</w:t>
            </w:r>
            <w:r w:rsidRPr="00C11E0B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用户未登录</w:t>
            </w:r>
            <w:r>
              <w:rPr>
                <w:rFonts w:ascii="宋体" w:eastAsia="宋体" w:hAnsi="宋体" w:cs="宋体" w:hint="eastAsia"/>
                <w:sz w:val="24"/>
              </w:rPr>
              <w:t>，用户已注册</w:t>
            </w:r>
          </w:p>
        </w:tc>
      </w:tr>
      <w:tr w:rsidR="008969FD" w:rsidTr="008969FD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登录成功的用户</w:t>
            </w:r>
            <w:r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Pr="00C11E0B">
              <w:rPr>
                <w:rFonts w:ascii="宋体" w:eastAsia="宋体" w:hAnsi="宋体" w:cs="宋体"/>
                <w:sz w:val="24"/>
              </w:rPr>
              <w:t>，登录失败的用户返回</w:t>
            </w:r>
            <w:r>
              <w:rPr>
                <w:rFonts w:ascii="宋体" w:eastAsia="宋体" w:hAnsi="宋体" w:cs="宋体" w:hint="eastAsia"/>
                <w:sz w:val="24"/>
              </w:rPr>
              <w:t>错误信息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8969FD" w:rsidTr="008969FD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Default="008969FD" w:rsidP="008969FD">
            <w:pPr>
              <w:widowControl/>
              <w:numPr>
                <w:ilvl w:val="0"/>
                <w:numId w:val="11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用户输入用户名和密码。</w:t>
            </w:r>
          </w:p>
          <w:p w:rsidR="008969FD" w:rsidRPr="00C11E0B" w:rsidRDefault="008969FD" w:rsidP="008969FD">
            <w:pPr>
              <w:widowControl/>
              <w:numPr>
                <w:ilvl w:val="0"/>
                <w:numId w:val="11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系统判断是否正确。</w:t>
            </w:r>
          </w:p>
          <w:p w:rsidR="008969FD" w:rsidRPr="00211D10" w:rsidRDefault="008969FD" w:rsidP="008969FD">
            <w:pPr>
              <w:pStyle w:val="aa"/>
              <w:widowControl/>
              <w:numPr>
                <w:ilvl w:val="0"/>
                <w:numId w:val="11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/>
                <w:sz w:val="24"/>
              </w:rPr>
              <w:t>登录的用户</w:t>
            </w:r>
            <w:r w:rsidRPr="00211D10"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Pr="00211D10">
              <w:rPr>
                <w:rFonts w:ascii="宋体" w:eastAsia="宋体" w:hAnsi="宋体" w:cs="宋体"/>
                <w:sz w:val="24"/>
              </w:rPr>
              <w:t>，登录失败的用户返回</w:t>
            </w:r>
            <w:r w:rsidRPr="00211D10">
              <w:rPr>
                <w:rFonts w:ascii="宋体" w:eastAsia="宋体" w:hAnsi="宋体" w:cs="宋体" w:hint="eastAsia"/>
                <w:sz w:val="24"/>
              </w:rPr>
              <w:t>错误信息。</w:t>
            </w:r>
          </w:p>
        </w:tc>
      </w:tr>
      <w:tr w:rsidR="008969FD" w:rsidTr="008969FD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738" w:rsidRPr="004C5738" w:rsidRDefault="004C5738" w:rsidP="004C5738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宋体" w:hAnsi="宋体" w:cs="宋体"/>
                <w:sz w:val="24"/>
              </w:rPr>
            </w:pPr>
            <w:r w:rsidRPr="004C5738">
              <w:rPr>
                <w:rFonts w:ascii="宋体" w:hAnsi="宋体" w:cs="宋体" w:hint="eastAsia"/>
                <w:sz w:val="24"/>
              </w:rPr>
              <w:t>用户登录失败</w:t>
            </w:r>
          </w:p>
          <w:p w:rsidR="004C5738" w:rsidRPr="004C5738" w:rsidRDefault="004C5738" w:rsidP="004C5738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宋体" w:hAnsi="宋体" w:cs="宋体"/>
                <w:sz w:val="24"/>
              </w:rPr>
            </w:pPr>
            <w:r w:rsidRPr="004C5738">
              <w:rPr>
                <w:rFonts w:ascii="宋体" w:hAnsi="宋体" w:cs="宋体" w:hint="eastAsia"/>
                <w:sz w:val="24"/>
              </w:rPr>
              <w:t>用户选择注册</w:t>
            </w:r>
          </w:p>
          <w:p w:rsidR="008969FD" w:rsidRPr="004C5738" w:rsidRDefault="004C5738" w:rsidP="004C5738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4C5738">
              <w:rPr>
                <w:rFonts w:ascii="宋体" w:hAnsi="宋体" w:cs="宋体" w:hint="eastAsia"/>
                <w:sz w:val="24"/>
              </w:rPr>
              <w:t>重定向页面到注册页面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C11E0B">
              <w:rPr>
                <w:rFonts w:ascii="宋体" w:eastAsia="宋体" w:hAnsi="宋体" w:cs="宋体"/>
                <w:sz w:val="24"/>
              </w:rPr>
              <w:t>密码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969FD" w:rsidRDefault="008969FD" w:rsidP="008969FD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8969FD" w:rsidRDefault="008969FD" w:rsidP="008969FD">
      <w:pPr>
        <w:pStyle w:val="4"/>
      </w:pPr>
      <w:r>
        <w:t>用例图：</w:t>
      </w:r>
    </w:p>
    <w:p w:rsidR="008969FD" w:rsidRDefault="008969FD" w:rsidP="008969FD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415FD787" wp14:editId="14DC2638">
            <wp:extent cx="2682240" cy="10762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000" cy="10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FD" w:rsidRDefault="008969FD" w:rsidP="008969FD">
      <w:pPr>
        <w:pStyle w:val="4"/>
        <w:rPr>
          <w:noProof/>
        </w:rPr>
      </w:pPr>
      <w:r>
        <w:lastRenderedPageBreak/>
        <w:t>活动图：</w:t>
      </w:r>
    </w:p>
    <w:p w:rsidR="008969FD" w:rsidRPr="008969FD" w:rsidRDefault="008969FD" w:rsidP="008969FD">
      <w:pPr>
        <w:spacing w:after="493"/>
        <w:ind w:left="1339"/>
      </w:pPr>
      <w:r>
        <w:rPr>
          <w:noProof/>
        </w:rPr>
        <w:drawing>
          <wp:inline distT="0" distB="0" distL="0" distR="0" wp14:anchorId="5CB2F374" wp14:editId="5832A36C">
            <wp:extent cx="3140562" cy="33142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178" cy="33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69FD" w:rsidRDefault="008969FD" w:rsidP="008349CA">
      <w:pPr>
        <w:pStyle w:val="3"/>
        <w:numPr>
          <w:ilvl w:val="0"/>
          <w:numId w:val="21"/>
        </w:numPr>
      </w:pPr>
      <w:r w:rsidRPr="0055566C">
        <w:rPr>
          <w:rFonts w:hint="eastAsia"/>
        </w:rPr>
        <w:t>买家</w:t>
      </w:r>
      <w:r>
        <w:rPr>
          <w:rFonts w:hint="eastAsia"/>
        </w:rPr>
        <w:t>查看历史订单</w:t>
      </w:r>
    </w:p>
    <w:p w:rsidR="008969FD" w:rsidRDefault="008969FD" w:rsidP="008969FD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969FD" w:rsidTr="008969FD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969FD" w:rsidTr="008969FD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查看历史订单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/>
                <w:sz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</w:rPr>
              <w:t>购买的商品订单信息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8969FD" w:rsidTr="008969FD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BF6557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买家可以看到自己的</w:t>
            </w:r>
            <w:r w:rsidR="008969FD">
              <w:rPr>
                <w:rFonts w:ascii="宋体" w:eastAsia="宋体" w:hAnsi="宋体" w:cs="宋体" w:hint="eastAsia"/>
                <w:sz w:val="24"/>
              </w:rPr>
              <w:t>全部历史订单信息</w:t>
            </w:r>
          </w:p>
        </w:tc>
      </w:tr>
      <w:tr w:rsidR="008969FD" w:rsidTr="008969FD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738" w:rsidRDefault="004C5738" w:rsidP="004C5738">
            <w:pPr>
              <w:pStyle w:val="aa"/>
              <w:widowControl/>
              <w:numPr>
                <w:ilvl w:val="0"/>
                <w:numId w:val="12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</w:t>
            </w:r>
            <w:r>
              <w:rPr>
                <w:rFonts w:ascii="宋体" w:eastAsia="宋体" w:hAnsi="宋体" w:cs="宋体" w:hint="eastAsia"/>
                <w:sz w:val="24"/>
              </w:rPr>
              <w:t>户选择</w:t>
            </w:r>
            <w:r>
              <w:rPr>
                <w:rFonts w:ascii="宋体" w:hAnsi="宋体" w:cs="宋体" w:hint="eastAsia"/>
                <w:sz w:val="24"/>
              </w:rPr>
              <w:t>进入个人页面</w:t>
            </w:r>
          </w:p>
          <w:p w:rsidR="004C5738" w:rsidRDefault="004C5738" w:rsidP="004C5738">
            <w:pPr>
              <w:pStyle w:val="aa"/>
              <w:widowControl/>
              <w:numPr>
                <w:ilvl w:val="0"/>
                <w:numId w:val="12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系统检测用户是否登录</w:t>
            </w:r>
          </w:p>
          <w:p w:rsidR="008969FD" w:rsidRPr="004C5738" w:rsidRDefault="004C5738" w:rsidP="00B91644">
            <w:pPr>
              <w:pStyle w:val="aa"/>
              <w:widowControl/>
              <w:numPr>
                <w:ilvl w:val="0"/>
                <w:numId w:val="12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为已登录的用户展示历史订单</w:t>
            </w:r>
          </w:p>
        </w:tc>
      </w:tr>
      <w:tr w:rsidR="008969FD" w:rsidTr="008969FD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738" w:rsidRPr="004C5738" w:rsidRDefault="004C5738" w:rsidP="004C5738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宋体" w:hAnsi="宋体" w:cs="宋体"/>
                <w:sz w:val="24"/>
              </w:rPr>
            </w:pPr>
            <w:r w:rsidRPr="004C5738">
              <w:rPr>
                <w:rFonts w:ascii="宋体" w:eastAsia="宋体" w:hAnsi="宋体" w:cs="宋体" w:hint="eastAsia"/>
                <w:sz w:val="24"/>
              </w:rPr>
              <w:t>未登录用户</w:t>
            </w:r>
            <w:r w:rsidRPr="004C5738">
              <w:rPr>
                <w:rFonts w:ascii="宋体" w:hAnsi="宋体" w:cs="宋体" w:hint="eastAsia"/>
                <w:sz w:val="24"/>
              </w:rPr>
              <w:t>重定向到登录页面</w:t>
            </w:r>
          </w:p>
          <w:p w:rsidR="008969FD" w:rsidRPr="004C5738" w:rsidRDefault="004C5738" w:rsidP="004C5738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4C5738">
              <w:rPr>
                <w:rFonts w:ascii="宋体" w:hAnsi="宋体" w:cs="宋体" w:hint="eastAsia"/>
                <w:sz w:val="24"/>
              </w:rPr>
              <w:t>成功登录后跳转到个人页面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969FD" w:rsidTr="008969FD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9FD" w:rsidRPr="00C11E0B" w:rsidRDefault="008969F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969FD" w:rsidRDefault="008969FD" w:rsidP="008969FD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8969FD" w:rsidRDefault="008969FD" w:rsidP="008969FD">
      <w:pPr>
        <w:pStyle w:val="4"/>
      </w:pPr>
      <w:r>
        <w:t>用例图：</w:t>
      </w:r>
    </w:p>
    <w:p w:rsidR="008969FD" w:rsidRDefault="008969FD" w:rsidP="008969F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7C5C9EF2" wp14:editId="084AB6DC">
            <wp:extent cx="3381375" cy="1304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FD" w:rsidRDefault="008969FD" w:rsidP="008969FD">
      <w:pPr>
        <w:pStyle w:val="4"/>
      </w:pPr>
      <w:r>
        <w:t>活动图：</w:t>
      </w:r>
    </w:p>
    <w:p w:rsidR="003A3F57" w:rsidRDefault="008969FD" w:rsidP="008969FD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3555BCA9" wp14:editId="353375B7">
            <wp:extent cx="3790950" cy="2000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65" w:rsidRDefault="00232A65" w:rsidP="008349CA">
      <w:pPr>
        <w:pStyle w:val="3"/>
        <w:numPr>
          <w:ilvl w:val="0"/>
          <w:numId w:val="21"/>
        </w:numPr>
      </w:pPr>
      <w:r>
        <w:t>买家</w:t>
      </w:r>
      <w:r>
        <w:rPr>
          <w:rFonts w:hint="eastAsia"/>
        </w:rPr>
        <w:t>查找商品</w:t>
      </w:r>
    </w:p>
    <w:p w:rsidR="00232A65" w:rsidRDefault="00232A65" w:rsidP="00232A65">
      <w:pPr>
        <w:pStyle w:val="4"/>
      </w:pPr>
      <w:r>
        <w:t>用例描述：</w:t>
      </w:r>
    </w:p>
    <w:tbl>
      <w:tblPr>
        <w:tblStyle w:val="TableGrid"/>
        <w:tblW w:w="8482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232A65" w:rsidTr="00232A6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232A65" w:rsidTr="00232A6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t>买家</w:t>
            </w:r>
            <w:r>
              <w:rPr>
                <w:rFonts w:hint="eastAsia"/>
              </w:rPr>
              <w:t>查找商品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 w:rsidRPr="009E2E16">
              <w:rPr>
                <w:rFonts w:ascii="宋体" w:eastAsia="宋体" w:hAnsi="宋体" w:cs="宋体" w:hint="eastAsia"/>
                <w:sz w:val="24"/>
              </w:rPr>
              <w:t>通过在搜索框内关键词</w:t>
            </w:r>
            <w:r>
              <w:rPr>
                <w:rFonts w:ascii="宋体" w:eastAsia="宋体" w:hAnsi="宋体" w:cs="宋体" w:hint="eastAsia"/>
                <w:sz w:val="24"/>
              </w:rPr>
              <w:t>和分类筛选</w:t>
            </w:r>
            <w:r w:rsidRPr="009E2E16">
              <w:rPr>
                <w:rFonts w:ascii="宋体" w:eastAsia="宋体" w:hAnsi="宋体" w:cs="宋体" w:hint="eastAsia"/>
                <w:sz w:val="24"/>
              </w:rPr>
              <w:t>查找商品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</w:tc>
      </w:tr>
      <w:tr w:rsidR="00232A65" w:rsidTr="00232A6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D6960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买家可以看到</w:t>
            </w:r>
            <w:r w:rsidR="00232A65">
              <w:rPr>
                <w:rFonts w:ascii="宋体" w:eastAsia="宋体" w:hAnsi="宋体" w:cs="宋体" w:hint="eastAsia"/>
                <w:sz w:val="24"/>
              </w:rPr>
              <w:t>若干页相关商品</w:t>
            </w: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738" w:rsidRDefault="004C5738" w:rsidP="004C5738">
            <w:pPr>
              <w:pStyle w:val="aa"/>
              <w:widowControl/>
              <w:numPr>
                <w:ilvl w:val="0"/>
                <w:numId w:val="13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用户在搜索栏</w:t>
            </w:r>
            <w:r>
              <w:rPr>
                <w:rFonts w:ascii="宋体" w:hAnsi="宋体" w:cs="宋体" w:hint="eastAsia"/>
                <w:sz w:val="24"/>
              </w:rPr>
              <w:t>中输入关键词并点击搜索</w:t>
            </w:r>
          </w:p>
          <w:p w:rsidR="004C5738" w:rsidRDefault="004C5738" w:rsidP="004C5738">
            <w:pPr>
              <w:pStyle w:val="aa"/>
              <w:widowControl/>
              <w:numPr>
                <w:ilvl w:val="0"/>
                <w:numId w:val="13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系统在数据库中搜索相关商品</w:t>
            </w:r>
          </w:p>
          <w:p w:rsidR="004C5738" w:rsidRDefault="004C5738" w:rsidP="004C5738">
            <w:pPr>
              <w:pStyle w:val="aa"/>
              <w:widowControl/>
              <w:numPr>
                <w:ilvl w:val="0"/>
                <w:numId w:val="13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>
              <w:rPr>
                <w:rFonts w:ascii="宋体" w:hAnsi="宋体" w:cs="宋体" w:hint="eastAsia"/>
                <w:sz w:val="24"/>
              </w:rPr>
              <w:t>显示相关商品，不显示多余商品</w:t>
            </w:r>
          </w:p>
          <w:p w:rsidR="00232A65" w:rsidRPr="004C5738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738" w:rsidRPr="004C5738" w:rsidRDefault="004C5738" w:rsidP="004C5738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宋体" w:hAnsi="宋体" w:cs="宋体"/>
                <w:sz w:val="24"/>
              </w:rPr>
            </w:pPr>
            <w:r w:rsidRPr="004C5738">
              <w:rPr>
                <w:rFonts w:ascii="宋体" w:hAnsi="宋体" w:cs="宋体" w:hint="eastAsia"/>
                <w:sz w:val="24"/>
              </w:rPr>
              <w:t>用户在搜索栏空白时搜索</w:t>
            </w:r>
          </w:p>
          <w:p w:rsidR="00232A65" w:rsidRPr="004C5738" w:rsidRDefault="004C5738" w:rsidP="004C5738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4C5738">
              <w:rPr>
                <w:rFonts w:ascii="宋体" w:hAnsi="宋体" w:cs="宋体" w:hint="eastAsia"/>
                <w:sz w:val="24"/>
              </w:rPr>
              <w:t>系统显示所有商品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232A65" w:rsidRDefault="00232A65" w:rsidP="00232A65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232A65" w:rsidRDefault="00232A65" w:rsidP="00232A65">
      <w:pPr>
        <w:pStyle w:val="4"/>
      </w:pPr>
      <w:r>
        <w:t>用例图：</w:t>
      </w:r>
    </w:p>
    <w:p w:rsidR="00232A65" w:rsidRDefault="00232A65" w:rsidP="00232A65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61A08A2D" wp14:editId="66E1D9CE">
            <wp:extent cx="3505200" cy="1209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2A65" w:rsidRDefault="00232A65" w:rsidP="00232A65">
      <w:pPr>
        <w:pStyle w:val="4"/>
      </w:pPr>
      <w:r>
        <w:lastRenderedPageBreak/>
        <w:t>活动图：</w:t>
      </w:r>
    </w:p>
    <w:p w:rsidR="00232A65" w:rsidRDefault="00232A65" w:rsidP="00232A65">
      <w:pPr>
        <w:spacing w:after="493"/>
        <w:ind w:left="1339"/>
      </w:pPr>
      <w:r>
        <w:rPr>
          <w:noProof/>
        </w:rPr>
        <w:drawing>
          <wp:inline distT="0" distB="0" distL="0" distR="0" wp14:anchorId="016D9E8A" wp14:editId="6567BA6B">
            <wp:extent cx="2581275" cy="3038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65" w:rsidRDefault="00232A65" w:rsidP="008349CA">
      <w:pPr>
        <w:pStyle w:val="3"/>
        <w:numPr>
          <w:ilvl w:val="0"/>
          <w:numId w:val="21"/>
        </w:numPr>
      </w:pPr>
      <w:r>
        <w:rPr>
          <w:rFonts w:hint="eastAsia"/>
        </w:rPr>
        <w:t>买家浏览商品</w:t>
      </w:r>
    </w:p>
    <w:p w:rsidR="00232A65" w:rsidRDefault="00232A65" w:rsidP="00232A6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232A65" w:rsidTr="00232A6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232A65" w:rsidTr="00232A6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买家浏览商品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7E0D63">
              <w:rPr>
                <w:rFonts w:ascii="宋体" w:eastAsia="宋体" w:hAnsi="宋体" w:cs="宋体" w:hint="eastAsia"/>
                <w:sz w:val="24"/>
              </w:rPr>
              <w:t>买家浏览商品（包括商品图片、商品名称、商品价格），点击某一商品后查看该商品的商品详情。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买家进入商城</w:t>
            </w:r>
          </w:p>
        </w:tc>
      </w:tr>
      <w:tr w:rsidR="00232A65" w:rsidTr="00232A6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243A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买家可以看到商品的详情信息</w:t>
            </w: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9AA" w:rsidRDefault="007F39AA" w:rsidP="007F39AA">
            <w:pPr>
              <w:widowControl/>
              <w:numPr>
                <w:ilvl w:val="0"/>
                <w:numId w:val="28"/>
              </w:numPr>
              <w:spacing w:line="259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</w:t>
            </w: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  <w:p w:rsidR="007F39AA" w:rsidRDefault="007F39AA" w:rsidP="007F39AA">
            <w:pPr>
              <w:widowControl/>
              <w:numPr>
                <w:ilvl w:val="0"/>
                <w:numId w:val="28"/>
              </w:numPr>
              <w:spacing w:line="259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系统显示商品的基本信息</w:t>
            </w:r>
          </w:p>
          <w:p w:rsidR="007F39AA" w:rsidRDefault="007F39AA" w:rsidP="007F39AA">
            <w:pPr>
              <w:widowControl/>
              <w:numPr>
                <w:ilvl w:val="0"/>
                <w:numId w:val="28"/>
              </w:numPr>
              <w:spacing w:line="259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用户点击商品</w:t>
            </w:r>
          </w:p>
          <w:p w:rsidR="00232A65" w:rsidRPr="007F39AA" w:rsidRDefault="007F39AA" w:rsidP="007F39AA">
            <w:pPr>
              <w:widowControl/>
              <w:numPr>
                <w:ilvl w:val="0"/>
                <w:numId w:val="28"/>
              </w:numPr>
              <w:spacing w:line="259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系统跳转到商品详情页面并显示详细信息</w:t>
            </w: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9AA" w:rsidRPr="007F39AA" w:rsidRDefault="007F39AA" w:rsidP="007F39AA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="宋体" w:hAnsi="宋体" w:cs="宋体"/>
                <w:sz w:val="24"/>
              </w:rPr>
            </w:pPr>
            <w:r w:rsidRPr="007F39AA">
              <w:rPr>
                <w:rFonts w:ascii="宋体" w:hAnsi="宋体" w:cs="宋体" w:hint="eastAsia"/>
                <w:sz w:val="24"/>
              </w:rPr>
              <w:t>系统检测到无可售商品</w:t>
            </w:r>
          </w:p>
          <w:p w:rsidR="00232A65" w:rsidRPr="007F39AA" w:rsidRDefault="007F39AA" w:rsidP="007F39AA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7F39AA">
              <w:rPr>
                <w:rFonts w:ascii="宋体" w:hAnsi="宋体" w:cs="宋体" w:hint="eastAsia"/>
                <w:sz w:val="24"/>
              </w:rPr>
              <w:t>系统在界面显示商品已售完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232A65" w:rsidRDefault="00232A65" w:rsidP="00232A65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232A65" w:rsidRDefault="00232A65" w:rsidP="00232A65">
      <w:pPr>
        <w:pStyle w:val="4"/>
      </w:pPr>
      <w:r>
        <w:t>用例图：</w:t>
      </w:r>
    </w:p>
    <w:p w:rsidR="00232A65" w:rsidRDefault="00232A65" w:rsidP="00232A65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5043A654" wp14:editId="4E50D369">
            <wp:extent cx="4362301" cy="16078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8872" cy="16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2A65" w:rsidRDefault="00232A65" w:rsidP="00232A65">
      <w:pPr>
        <w:spacing w:after="65" w:line="265" w:lineRule="auto"/>
        <w:ind w:left="-5" w:hanging="10"/>
        <w:rPr>
          <w:rFonts w:eastAsiaTheme="minorEastAsia"/>
        </w:rPr>
      </w:pPr>
    </w:p>
    <w:p w:rsidR="00232A65" w:rsidRDefault="00232A65" w:rsidP="00232A65">
      <w:pPr>
        <w:pStyle w:val="4"/>
      </w:pPr>
      <w:r>
        <w:lastRenderedPageBreak/>
        <w:t>活动图：</w:t>
      </w:r>
    </w:p>
    <w:p w:rsidR="00232A65" w:rsidRDefault="00232A65" w:rsidP="00232A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0DCB3665" wp14:editId="47F26C99">
            <wp:extent cx="3108960" cy="45022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096" cy="45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65" w:rsidRDefault="00232A65" w:rsidP="008349CA">
      <w:pPr>
        <w:pStyle w:val="3"/>
        <w:numPr>
          <w:ilvl w:val="0"/>
          <w:numId w:val="21"/>
        </w:numPr>
      </w:pPr>
      <w:r>
        <w:rPr>
          <w:rFonts w:hint="eastAsia"/>
        </w:rPr>
        <w:t>买家购买商品</w:t>
      </w:r>
    </w:p>
    <w:p w:rsidR="00232A65" w:rsidRDefault="00232A65" w:rsidP="00232A6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232A65" w:rsidTr="00232A6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232A65" w:rsidTr="00232A6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买家购买商品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7E0D63"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提交选定的商品的交易申请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买家进入商城</w:t>
            </w:r>
          </w:p>
        </w:tc>
      </w:tr>
      <w:tr w:rsidR="00232A65" w:rsidTr="00232A6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52231D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返回</w:t>
            </w:r>
            <w:r w:rsidR="008A016F">
              <w:rPr>
                <w:rFonts w:ascii="宋体" w:eastAsia="宋体" w:hAnsi="宋体" w:cs="宋体" w:hint="eastAsia"/>
                <w:sz w:val="24"/>
              </w:rPr>
              <w:t>该商品</w:t>
            </w:r>
            <w:r>
              <w:rPr>
                <w:rFonts w:ascii="宋体" w:eastAsia="宋体" w:hAnsi="宋体" w:cs="宋体" w:hint="eastAsia"/>
                <w:sz w:val="24"/>
              </w:rPr>
              <w:t>购买页面</w:t>
            </w:r>
            <w:r w:rsidR="0020673B">
              <w:rPr>
                <w:rFonts w:ascii="宋体" w:eastAsia="宋体" w:hAnsi="宋体" w:cs="宋体" w:hint="eastAsia"/>
                <w:sz w:val="24"/>
              </w:rPr>
              <w:t>，卖家可以看到申请记录</w:t>
            </w: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B24" w:rsidRDefault="00513B24" w:rsidP="00513B24">
            <w:pPr>
              <w:widowControl/>
              <w:numPr>
                <w:ilvl w:val="0"/>
                <w:numId w:val="14"/>
              </w:numPr>
              <w:spacing w:line="259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买家点击购买</w:t>
            </w:r>
          </w:p>
          <w:p w:rsidR="00513B24" w:rsidRDefault="00513B24" w:rsidP="00513B24">
            <w:pPr>
              <w:widowControl/>
              <w:numPr>
                <w:ilvl w:val="0"/>
                <w:numId w:val="14"/>
              </w:numPr>
              <w:spacing w:line="259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买家填入购买</w:t>
            </w:r>
            <w:r>
              <w:rPr>
                <w:rFonts w:ascii="宋体" w:hAnsi="宋体" w:cs="宋体" w:hint="eastAsia"/>
                <w:sz w:val="24"/>
              </w:rPr>
              <w:t>数量</w:t>
            </w:r>
          </w:p>
          <w:p w:rsidR="00232A65" w:rsidRPr="00013475" w:rsidRDefault="00513B24" w:rsidP="00513B24">
            <w:pPr>
              <w:widowControl/>
              <w:numPr>
                <w:ilvl w:val="0"/>
                <w:numId w:val="14"/>
              </w:numPr>
              <w:spacing w:line="259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系统记录交易申请</w:t>
            </w:r>
          </w:p>
        </w:tc>
      </w:tr>
      <w:tr w:rsidR="00232A65" w:rsidTr="00232A6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B24" w:rsidRDefault="00513B24" w:rsidP="00513B24">
            <w:pPr>
              <w:numPr>
                <w:ilvl w:val="0"/>
                <w:numId w:val="40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买家未登录</w:t>
            </w:r>
          </w:p>
          <w:p w:rsidR="00513B24" w:rsidRDefault="00513B24" w:rsidP="00513B24">
            <w:pPr>
              <w:numPr>
                <w:ilvl w:val="0"/>
                <w:numId w:val="40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买家填入数量，地址电话等信息</w:t>
            </w:r>
          </w:p>
          <w:p w:rsidR="00232A65" w:rsidRPr="00513B24" w:rsidRDefault="00513B24" w:rsidP="00513B24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513B24">
              <w:rPr>
                <w:rFonts w:ascii="宋体" w:hAnsi="宋体" w:cs="宋体" w:hint="eastAsia"/>
                <w:sz w:val="24"/>
              </w:rPr>
              <w:t>系统记录申请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用户名，交易地址，联系电话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232A65" w:rsidTr="00232A6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65" w:rsidRPr="00C11E0B" w:rsidRDefault="00232A6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232A65" w:rsidRDefault="00232A65" w:rsidP="00232A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232A65" w:rsidRDefault="00232A65" w:rsidP="00232A65">
      <w:pPr>
        <w:pStyle w:val="4"/>
      </w:pPr>
      <w:r>
        <w:t>用例图：</w:t>
      </w:r>
    </w:p>
    <w:p w:rsidR="00232A65" w:rsidRDefault="00232A65" w:rsidP="00232A65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2FA76021" wp14:editId="431FAE4D">
            <wp:extent cx="3048000" cy="11811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2A65" w:rsidRDefault="00232A65" w:rsidP="00232A65">
      <w:pPr>
        <w:pStyle w:val="4"/>
      </w:pPr>
      <w:r>
        <w:t>活动图：</w:t>
      </w:r>
    </w:p>
    <w:p w:rsidR="00232A65" w:rsidRDefault="00232A65" w:rsidP="00232A65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316E916C" wp14:editId="79CDA0B7">
            <wp:extent cx="1760220" cy="283453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924" cy="28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卖</w:t>
      </w:r>
      <w:r w:rsidRPr="0055566C">
        <w:rPr>
          <w:rFonts w:hint="eastAsia"/>
        </w:rPr>
        <w:t>家登录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家登录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登录后台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用户未登录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登录成功的用户</w:t>
            </w:r>
            <w:r>
              <w:rPr>
                <w:rFonts w:ascii="宋体" w:eastAsia="宋体" w:hAnsi="宋体" w:cs="宋体" w:hint="eastAsia"/>
                <w:sz w:val="24"/>
              </w:rPr>
              <w:t>进入商家后台</w:t>
            </w:r>
            <w:r w:rsidRPr="00C11E0B">
              <w:rPr>
                <w:rFonts w:ascii="宋体" w:eastAsia="宋体" w:hAnsi="宋体" w:cs="宋体"/>
                <w:sz w:val="24"/>
              </w:rPr>
              <w:t>，登录失败的用户返回</w:t>
            </w:r>
            <w:r>
              <w:rPr>
                <w:rFonts w:ascii="宋体" w:eastAsia="宋体" w:hAnsi="宋体" w:cs="宋体" w:hint="eastAsia"/>
                <w:sz w:val="24"/>
              </w:rPr>
              <w:t>错误信息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C2" w:rsidRDefault="00B14AC2" w:rsidP="00B14AC2">
            <w:pPr>
              <w:widowControl/>
              <w:numPr>
                <w:ilvl w:val="0"/>
                <w:numId w:val="19"/>
              </w:numPr>
              <w:spacing w:line="259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用户输入用户名和密码。</w:t>
            </w:r>
          </w:p>
          <w:p w:rsidR="00B14AC2" w:rsidRDefault="00B14AC2" w:rsidP="00B14AC2">
            <w:pPr>
              <w:widowControl/>
              <w:numPr>
                <w:ilvl w:val="0"/>
                <w:numId w:val="19"/>
              </w:numPr>
              <w:spacing w:line="259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系统判断</w:t>
            </w:r>
            <w:r>
              <w:rPr>
                <w:rFonts w:ascii="宋体" w:hAnsi="宋体" w:cs="宋体" w:hint="eastAsia"/>
                <w:sz w:val="24"/>
              </w:rPr>
              <w:t>用户名和密码是否合法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  <w:p w:rsidR="00962B55" w:rsidRPr="00211D10" w:rsidRDefault="00B14AC2" w:rsidP="00B14AC2">
            <w:pPr>
              <w:pStyle w:val="aa"/>
              <w:widowControl/>
              <w:numPr>
                <w:ilvl w:val="0"/>
                <w:numId w:val="19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系统让合法</w:t>
            </w:r>
            <w:r>
              <w:rPr>
                <w:rFonts w:ascii="宋体" w:eastAsia="宋体" w:hAnsi="宋体" w:cs="宋体"/>
                <w:sz w:val="24"/>
              </w:rPr>
              <w:t>的用户</w:t>
            </w:r>
            <w:r>
              <w:rPr>
                <w:rFonts w:ascii="宋体" w:eastAsia="宋体" w:hAnsi="宋体" w:cs="宋体" w:hint="eastAsia"/>
                <w:sz w:val="24"/>
              </w:rPr>
              <w:t>进入商家后台</w:t>
            </w:r>
            <w:r>
              <w:rPr>
                <w:rFonts w:ascii="宋体" w:eastAsia="宋体" w:hAnsi="宋体" w:cs="宋体"/>
                <w:sz w:val="24"/>
              </w:rPr>
              <w:t>，</w:t>
            </w:r>
            <w:r>
              <w:rPr>
                <w:rFonts w:ascii="宋体" w:hAnsi="宋体" w:cs="宋体" w:hint="eastAsia"/>
                <w:sz w:val="24"/>
              </w:rPr>
              <w:t>让</w:t>
            </w:r>
            <w:r>
              <w:rPr>
                <w:rFonts w:ascii="宋体" w:eastAsia="宋体" w:hAnsi="宋体" w:cs="宋体"/>
                <w:sz w:val="24"/>
              </w:rPr>
              <w:t>登录失败的用户</w:t>
            </w:r>
            <w:r>
              <w:rPr>
                <w:rFonts w:ascii="宋体" w:hAnsi="宋体" w:cs="宋体" w:hint="eastAsia"/>
                <w:sz w:val="24"/>
              </w:rPr>
              <w:t>重定向到登录页面并显示错误提升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C11E0B">
              <w:rPr>
                <w:rFonts w:ascii="宋体" w:eastAsia="宋体" w:hAnsi="宋体" w:cs="宋体"/>
                <w:sz w:val="24"/>
              </w:rPr>
              <w:t>密码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3EFEDE25" wp14:editId="529D10F9">
            <wp:extent cx="3660913" cy="1295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3952" cy="12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</w:p>
    <w:p w:rsidR="00962B55" w:rsidRDefault="00962B55" w:rsidP="00962B55">
      <w:pPr>
        <w:pStyle w:val="4"/>
        <w:rPr>
          <w:noProof/>
        </w:rPr>
      </w:pPr>
      <w:r>
        <w:lastRenderedPageBreak/>
        <w:t>活动图：</w:t>
      </w:r>
    </w:p>
    <w:p w:rsidR="00962B55" w:rsidRDefault="00962B55" w:rsidP="00962B55">
      <w:pPr>
        <w:spacing w:after="493"/>
        <w:ind w:left="1339"/>
      </w:pPr>
      <w:r>
        <w:rPr>
          <w:noProof/>
        </w:rPr>
        <w:drawing>
          <wp:inline distT="0" distB="0" distL="0" distR="0" wp14:anchorId="6EA110FF" wp14:editId="34160019">
            <wp:extent cx="3737979" cy="31318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1636" cy="31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8349CA">
      <w:pPr>
        <w:pStyle w:val="3"/>
        <w:numPr>
          <w:ilvl w:val="0"/>
          <w:numId w:val="21"/>
        </w:numPr>
      </w:pPr>
      <w:bookmarkStart w:id="1" w:name="_Toc40274"/>
      <w:r>
        <w:rPr>
          <w:rFonts w:hint="eastAsia"/>
        </w:rPr>
        <w:t>卖家修改用户信息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卖家修改用户信息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卖家修改密码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系统更新用户的登录密码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785E" w:rsidRDefault="0084785E" w:rsidP="0084785E">
            <w:pPr>
              <w:pStyle w:val="aa"/>
              <w:widowControl/>
              <w:spacing w:line="259" w:lineRule="auto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>
              <w:rPr>
                <w:rFonts w:ascii="宋体" w:eastAsia="宋体" w:hAnsi="宋体" w:cs="宋体"/>
                <w:sz w:val="24"/>
              </w:rPr>
              <w:t>用</w:t>
            </w:r>
            <w:r>
              <w:rPr>
                <w:rFonts w:ascii="宋体" w:eastAsia="宋体" w:hAnsi="宋体" w:cs="宋体" w:hint="eastAsia"/>
                <w:sz w:val="24"/>
              </w:rPr>
              <w:t>户填写旧密码，新密码，确认密码</w:t>
            </w:r>
          </w:p>
          <w:p w:rsidR="0084785E" w:rsidRDefault="0084785E" w:rsidP="0084785E">
            <w:pPr>
              <w:pStyle w:val="aa"/>
              <w:widowControl/>
              <w:spacing w:line="259" w:lineRule="auto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</w:t>
            </w:r>
            <w:r>
              <w:rPr>
                <w:rFonts w:ascii="宋体" w:eastAsia="宋体" w:hAnsi="宋体" w:cs="宋体" w:hint="eastAsia"/>
                <w:sz w:val="24"/>
              </w:rPr>
              <w:t>系统判断</w:t>
            </w:r>
            <w:r>
              <w:rPr>
                <w:rFonts w:ascii="宋体" w:hAnsi="宋体" w:cs="宋体" w:hint="eastAsia"/>
                <w:sz w:val="24"/>
              </w:rPr>
              <w:t>旧密码和新密码是否合法</w:t>
            </w:r>
          </w:p>
          <w:p w:rsidR="0084785E" w:rsidRDefault="0084785E" w:rsidP="0084785E">
            <w:pPr>
              <w:pStyle w:val="aa"/>
              <w:widowControl/>
              <w:spacing w:line="259" w:lineRule="auto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</w:t>
            </w: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>
              <w:rPr>
                <w:rFonts w:ascii="宋体" w:hAnsi="宋体" w:cs="宋体" w:hint="eastAsia"/>
                <w:sz w:val="24"/>
              </w:rPr>
              <w:t>让正确的用户跳转到</w:t>
            </w:r>
            <w:r>
              <w:rPr>
                <w:rFonts w:ascii="宋体" w:eastAsia="宋体" w:hAnsi="宋体" w:cs="宋体" w:hint="eastAsia"/>
                <w:sz w:val="24"/>
              </w:rPr>
              <w:t>商家后台；</w:t>
            </w:r>
            <w:r>
              <w:rPr>
                <w:rFonts w:ascii="宋体" w:hAnsi="宋体" w:cs="宋体" w:hint="eastAsia"/>
                <w:sz w:val="24"/>
              </w:rPr>
              <w:t>为错误的用户重定向到原页面</w:t>
            </w:r>
          </w:p>
          <w:p w:rsidR="00962B55" w:rsidRPr="0084785E" w:rsidRDefault="00962B55" w:rsidP="00B9164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旧密码，新密码，确认密码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4B0E837E" wp14:editId="06D74C66">
            <wp:extent cx="3048000" cy="1095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962B55">
      <w:pPr>
        <w:pStyle w:val="4"/>
      </w:pPr>
      <w:r>
        <w:t>活动图：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0C9A8D72" wp14:editId="2030FE38">
            <wp:extent cx="2902495" cy="32080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8710" cy="32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  <w:bookmarkStart w:id="2" w:name="_Toc40275"/>
      <w:bookmarkEnd w:id="1"/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卖家发布商品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482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卖家发布商品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卖填写信息后发布商品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0447B6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商城</w:t>
            </w:r>
            <w:r w:rsidR="002B0CBD">
              <w:rPr>
                <w:rFonts w:ascii="宋体" w:eastAsia="宋体" w:hAnsi="宋体" w:cs="宋体" w:hint="eastAsia"/>
                <w:sz w:val="24"/>
              </w:rPr>
              <w:t>主页</w:t>
            </w:r>
            <w:r>
              <w:rPr>
                <w:rFonts w:ascii="宋体" w:eastAsia="宋体" w:hAnsi="宋体" w:cs="宋体" w:hint="eastAsia"/>
                <w:sz w:val="24"/>
              </w:rPr>
              <w:t>中</w:t>
            </w:r>
            <w:r w:rsidR="0059580B">
              <w:rPr>
                <w:rFonts w:ascii="宋体" w:eastAsia="宋体" w:hAnsi="宋体" w:cs="宋体" w:hint="eastAsia"/>
                <w:sz w:val="24"/>
              </w:rPr>
              <w:t>展示</w:t>
            </w:r>
            <w:r>
              <w:rPr>
                <w:rFonts w:ascii="宋体" w:eastAsia="宋体" w:hAnsi="宋体" w:cs="宋体" w:hint="eastAsia"/>
                <w:sz w:val="24"/>
              </w:rPr>
              <w:t>该商品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Default="00962B55" w:rsidP="00962B55">
            <w:pPr>
              <w:pStyle w:val="aa"/>
              <w:widowControl/>
              <w:numPr>
                <w:ilvl w:val="0"/>
                <w:numId w:val="16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卖家填写</w:t>
            </w:r>
            <w:r w:rsidRPr="00083AA7">
              <w:rPr>
                <w:rFonts w:ascii="宋体" w:eastAsia="宋体" w:hAnsi="宋体" w:cs="宋体"/>
                <w:sz w:val="24"/>
              </w:rPr>
              <w:t>商品名称、商品图片、商品价格、</w:t>
            </w:r>
            <w:r>
              <w:rPr>
                <w:rFonts w:ascii="宋体" w:eastAsia="宋体" w:hAnsi="宋体" w:cs="宋体" w:hint="eastAsia"/>
                <w:sz w:val="24"/>
              </w:rPr>
              <w:t>商品库存、</w:t>
            </w:r>
            <w:r w:rsidR="008D6E26">
              <w:rPr>
                <w:rFonts w:ascii="宋体" w:eastAsia="宋体" w:hAnsi="宋体" w:cs="宋体" w:hint="eastAsia"/>
                <w:sz w:val="24"/>
              </w:rPr>
              <w:t>商品类别、</w:t>
            </w:r>
            <w:r w:rsidRPr="00083AA7">
              <w:rPr>
                <w:rFonts w:ascii="宋体" w:eastAsia="宋体" w:hAnsi="宋体" w:cs="宋体"/>
                <w:sz w:val="24"/>
              </w:rPr>
              <w:t>商品描述</w:t>
            </w:r>
          </w:p>
          <w:p w:rsidR="00962B55" w:rsidRDefault="00962B55" w:rsidP="00962B55">
            <w:pPr>
              <w:pStyle w:val="aa"/>
              <w:widowControl/>
              <w:numPr>
                <w:ilvl w:val="0"/>
                <w:numId w:val="16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系统判断信息的合法性</w:t>
            </w:r>
          </w:p>
          <w:p w:rsidR="00962B55" w:rsidRPr="00C11E0B" w:rsidRDefault="00A50C6A" w:rsidP="00962B55">
            <w:pPr>
              <w:pStyle w:val="aa"/>
              <w:widowControl/>
              <w:numPr>
                <w:ilvl w:val="0"/>
                <w:numId w:val="16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>
              <w:rPr>
                <w:rFonts w:ascii="宋体" w:hAnsi="宋体" w:cs="宋体" w:hint="eastAsia"/>
                <w:sz w:val="24"/>
              </w:rPr>
              <w:t>将合法的</w:t>
            </w:r>
            <w:r>
              <w:rPr>
                <w:rFonts w:ascii="宋体" w:eastAsia="宋体" w:hAnsi="宋体" w:cs="宋体" w:hint="eastAsia"/>
                <w:sz w:val="24"/>
              </w:rPr>
              <w:t>商品</w:t>
            </w:r>
            <w:r>
              <w:rPr>
                <w:rFonts w:ascii="宋体" w:hAnsi="宋体" w:cs="宋体" w:hint="eastAsia"/>
                <w:sz w:val="24"/>
              </w:rPr>
              <w:t>存入数据库，在不合法的情况重定向到原页面并显示错误信息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C6A" w:rsidRDefault="00A50C6A" w:rsidP="00A50C6A">
            <w:pPr>
              <w:numPr>
                <w:ilvl w:val="0"/>
                <w:numId w:val="42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卖家商品的类别不在显示的类别中</w:t>
            </w:r>
          </w:p>
          <w:p w:rsidR="00962B55" w:rsidRPr="00A50C6A" w:rsidRDefault="00A50C6A" w:rsidP="00A50C6A">
            <w:pPr>
              <w:pStyle w:val="aa"/>
              <w:numPr>
                <w:ilvl w:val="0"/>
                <w:numId w:val="42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A50C6A">
              <w:rPr>
                <w:rFonts w:ascii="宋体" w:hAnsi="宋体" w:cs="宋体" w:hint="eastAsia"/>
                <w:sz w:val="24"/>
              </w:rPr>
              <w:t>卖家进入类别管理页面增加类别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1F3931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 w:rsidRPr="001F3931">
              <w:rPr>
                <w:rFonts w:ascii="宋体" w:eastAsia="宋体" w:hAnsi="宋体" w:cs="宋体" w:hint="eastAsia"/>
                <w:sz w:val="24"/>
              </w:rPr>
              <w:t>商品名称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1F3931">
              <w:rPr>
                <w:rFonts w:ascii="宋体" w:eastAsia="宋体" w:hAnsi="宋体" w:cs="宋体"/>
                <w:sz w:val="24"/>
              </w:rPr>
              <w:t>商品图片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1F3931">
              <w:rPr>
                <w:rFonts w:ascii="宋体" w:eastAsia="宋体" w:hAnsi="宋体" w:cs="宋体"/>
                <w:sz w:val="24"/>
              </w:rPr>
              <w:t>商品价格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="00A84A50">
              <w:rPr>
                <w:rFonts w:ascii="宋体" w:eastAsia="宋体" w:hAnsi="宋体" w:cs="宋体" w:hint="eastAsia"/>
                <w:sz w:val="24"/>
              </w:rPr>
              <w:t>商品库存</w:t>
            </w:r>
            <w:r w:rsidR="008D6E26">
              <w:rPr>
                <w:rFonts w:ascii="宋体" w:eastAsia="宋体" w:hAnsi="宋体" w:cs="宋体" w:hint="eastAsia"/>
                <w:sz w:val="24"/>
              </w:rPr>
              <w:t>，商品类别</w:t>
            </w:r>
            <w:r w:rsidR="00A84A50">
              <w:rPr>
                <w:rFonts w:ascii="宋体" w:eastAsia="宋体" w:hAnsi="宋体" w:cs="宋体" w:hint="eastAsia"/>
                <w:sz w:val="24"/>
              </w:rPr>
              <w:t>，</w:t>
            </w:r>
            <w:r w:rsidRPr="001F3931">
              <w:rPr>
                <w:rFonts w:ascii="宋体" w:eastAsia="宋体" w:hAnsi="宋体" w:cs="宋体"/>
                <w:sz w:val="24"/>
              </w:rPr>
              <w:t>商品描述</w:t>
            </w:r>
          </w:p>
          <w:p w:rsidR="00962B55" w:rsidRPr="001F3931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12957FD7" wp14:editId="0C561840">
            <wp:extent cx="3063240" cy="135541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0069" cy="135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962B55" w:rsidRPr="00837594" w:rsidRDefault="00962B55" w:rsidP="00962B55">
      <w:pPr>
        <w:spacing w:after="65" w:line="265" w:lineRule="auto"/>
        <w:rPr>
          <w:rFonts w:eastAsiaTheme="minorEastAsia"/>
        </w:rPr>
      </w:pPr>
    </w:p>
    <w:p w:rsidR="00962B55" w:rsidRDefault="00962B55" w:rsidP="00962B55">
      <w:pPr>
        <w:spacing w:after="465"/>
      </w:pPr>
    </w:p>
    <w:p w:rsidR="00962B55" w:rsidRPr="00F8501C" w:rsidRDefault="00962B55" w:rsidP="00962B55">
      <w:pPr>
        <w:pStyle w:val="4"/>
      </w:pPr>
      <w:r>
        <w:t>活动图：</w:t>
      </w:r>
    </w:p>
    <w:p w:rsidR="00962B55" w:rsidRPr="00962B55" w:rsidRDefault="00962B55" w:rsidP="00962B55">
      <w:pPr>
        <w:spacing w:after="493"/>
        <w:ind w:left="1339"/>
      </w:pPr>
      <w:r>
        <w:rPr>
          <w:noProof/>
        </w:rPr>
        <w:drawing>
          <wp:inline distT="0" distB="0" distL="0" distR="0" wp14:anchorId="5DED0B1E" wp14:editId="69D05CC1">
            <wp:extent cx="3307080" cy="3968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7132" r="6858"/>
                    <a:stretch/>
                  </pic:blipFill>
                  <pic:spPr bwMode="auto">
                    <a:xfrm>
                      <a:off x="0" y="0"/>
                      <a:ext cx="3309259" cy="397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t>卖家冻结商品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卖家冻结商品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hint="eastAsia"/>
              </w:rPr>
              <w:t>卖家可以</w:t>
            </w:r>
            <w:r>
              <w:rPr>
                <w:rFonts w:hint="eastAsia"/>
              </w:rPr>
              <w:t>选择交易对象，并把相应</w:t>
            </w:r>
            <w:r w:rsidR="00E3296A">
              <w:rPr>
                <w:rFonts w:hint="eastAsia"/>
              </w:rPr>
              <w:t>库存</w:t>
            </w:r>
            <w:r>
              <w:rPr>
                <w:rFonts w:hint="eastAsia"/>
              </w:rPr>
              <w:t>的商品冻结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8B5D3B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若库存为0，</w:t>
            </w:r>
            <w:r w:rsidR="00962B55">
              <w:rPr>
                <w:rFonts w:ascii="宋体" w:eastAsia="宋体" w:hAnsi="宋体" w:cs="宋体" w:hint="eastAsia"/>
                <w:sz w:val="24"/>
              </w:rPr>
              <w:t>商城中商品状态为已冻结</w:t>
            </w:r>
            <w:r w:rsidR="00962B55" w:rsidRPr="0033495A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3F4" w:rsidRDefault="001A13F4" w:rsidP="001A13F4">
            <w:pPr>
              <w:pStyle w:val="aa"/>
              <w:widowControl/>
              <w:numPr>
                <w:ilvl w:val="0"/>
                <w:numId w:val="15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卖家选择交易对象</w:t>
            </w:r>
            <w:r>
              <w:rPr>
                <w:rFonts w:ascii="宋体" w:hAnsi="宋体" w:cs="宋体" w:hint="eastAsia"/>
                <w:sz w:val="24"/>
              </w:rPr>
              <w:t>并导致库存为0</w:t>
            </w:r>
          </w:p>
          <w:p w:rsidR="001A13F4" w:rsidRDefault="001A13F4" w:rsidP="001A13F4">
            <w:pPr>
              <w:pStyle w:val="aa"/>
              <w:widowControl/>
              <w:numPr>
                <w:ilvl w:val="0"/>
                <w:numId w:val="15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系统记录</w:t>
            </w:r>
            <w:r>
              <w:rPr>
                <w:rFonts w:ascii="宋体" w:hAnsi="宋体" w:cs="宋体" w:hint="eastAsia"/>
                <w:sz w:val="24"/>
              </w:rPr>
              <w:t>信息并修改商品状态和申请记录</w:t>
            </w:r>
          </w:p>
          <w:p w:rsidR="00962B55" w:rsidRPr="00B52A43" w:rsidRDefault="001A13F4" w:rsidP="001A13F4">
            <w:pPr>
              <w:pStyle w:val="aa"/>
              <w:widowControl/>
              <w:numPr>
                <w:ilvl w:val="0"/>
                <w:numId w:val="15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系统暂时关闭商品的购买按钮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3F4" w:rsidRDefault="001A13F4" w:rsidP="001A13F4">
            <w:pPr>
              <w:numPr>
                <w:ilvl w:val="0"/>
                <w:numId w:val="44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卖家选择交易对象但库存还有剩余</w:t>
            </w:r>
          </w:p>
          <w:p w:rsidR="00962B55" w:rsidRPr="001A13F4" w:rsidRDefault="001A13F4" w:rsidP="001A13F4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1A13F4">
              <w:rPr>
                <w:rFonts w:ascii="宋体" w:hAnsi="宋体" w:cs="宋体" w:hint="eastAsia"/>
                <w:sz w:val="24"/>
              </w:rPr>
              <w:t>系统记录信息，修改申请记录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798356AA" wp14:editId="3EA0AFF1">
            <wp:extent cx="2240280" cy="106606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4279" r="5713"/>
                    <a:stretch/>
                  </pic:blipFill>
                  <pic:spPr bwMode="auto">
                    <a:xfrm>
                      <a:off x="0" y="0"/>
                      <a:ext cx="2274870" cy="108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B55" w:rsidRPr="00962B55" w:rsidRDefault="00962B55" w:rsidP="00962B55">
      <w:pPr>
        <w:pStyle w:val="4"/>
        <w:rPr>
          <w:rFonts w:eastAsiaTheme="minorEastAsia"/>
        </w:rPr>
      </w:pPr>
      <w:r>
        <w:t>活动图：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358A97E1" wp14:editId="20F158B9">
            <wp:extent cx="1607820" cy="279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6143" r="19756"/>
                    <a:stretch/>
                  </pic:blipFill>
                  <pic:spPr bwMode="auto">
                    <a:xfrm>
                      <a:off x="0" y="0"/>
                      <a:ext cx="1611310" cy="280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卖家解冻商品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482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</w:t>
            </w:r>
            <w:r>
              <w:rPr>
                <w:rFonts w:ascii="宋体" w:eastAsia="宋体" w:hAnsi="宋体" w:cs="宋体" w:hint="eastAsia"/>
                <w:sz w:val="24"/>
              </w:rPr>
              <w:t>解冻商品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卖家线下交易失败后可将冻结商品恢复上架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8B37F1">
              <w:rPr>
                <w:rFonts w:ascii="宋体" w:eastAsia="宋体" w:hAnsi="宋体" w:cs="宋体" w:hint="eastAsia"/>
                <w:sz w:val="24"/>
              </w:rPr>
              <w:t>若库存大于0，</w:t>
            </w:r>
            <w:r>
              <w:rPr>
                <w:rFonts w:ascii="宋体" w:eastAsia="宋体" w:hAnsi="宋体" w:cs="宋体" w:hint="eastAsia"/>
                <w:sz w:val="24"/>
              </w:rPr>
              <w:t>商城中对应商品可购买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3E45" w:rsidRDefault="00AF3E45" w:rsidP="00AF3E45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1.卖家选择取消订单</w:t>
            </w:r>
          </w:p>
          <w:p w:rsidR="00962B55" w:rsidRPr="00095401" w:rsidRDefault="00AF3E45" w:rsidP="00AF3E45">
            <w:pPr>
              <w:ind w:firstLineChars="100" w:firstLine="24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2.系统</w:t>
            </w:r>
            <w:r>
              <w:rPr>
                <w:rFonts w:ascii="宋体" w:hAnsi="宋体" w:cs="宋体" w:hint="eastAsia"/>
                <w:sz w:val="24"/>
              </w:rPr>
              <w:t>保存数据到历史记录并修改商品状态和申请记录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65E57DB5" wp14:editId="3014740D">
            <wp:extent cx="3307080" cy="1404376"/>
            <wp:effectExtent l="0" t="0" r="762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7922" cy="14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962B55" w:rsidRPr="00F8501C" w:rsidRDefault="00962B55" w:rsidP="00962B55">
      <w:pPr>
        <w:pStyle w:val="4"/>
      </w:pPr>
      <w:r>
        <w:lastRenderedPageBreak/>
        <w:t>活动图：</w:t>
      </w:r>
    </w:p>
    <w:p w:rsidR="00962B55" w:rsidRDefault="00962B55" w:rsidP="00962B55">
      <w:pPr>
        <w:spacing w:after="493"/>
        <w:ind w:left="1339"/>
      </w:pPr>
      <w:r>
        <w:rPr>
          <w:noProof/>
        </w:rPr>
        <w:drawing>
          <wp:inline distT="0" distB="0" distL="0" distR="0" wp14:anchorId="1BB4F4C3" wp14:editId="081E8EBF">
            <wp:extent cx="2295525" cy="3571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t>卖家下架商品</w:t>
      </w:r>
    </w:p>
    <w:p w:rsidR="00962B55" w:rsidRDefault="00962B55" w:rsidP="00962B55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62B55" w:rsidTr="00962B55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62B55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</w:rPr>
              <w:t>卖家下架商品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firstLineChars="100" w:firstLine="21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</w:rPr>
              <w:t>卖家完成线下交易后，将对应商品</w:t>
            </w:r>
            <w:r w:rsidR="00976E7A">
              <w:rPr>
                <w:rFonts w:ascii="宋体" w:eastAsia="宋体" w:hAnsi="宋体" w:cs="宋体" w:hint="eastAsia"/>
              </w:rPr>
              <w:t>库存扣除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962B55" w:rsidTr="00962B55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3F78C7">
              <w:rPr>
                <w:rFonts w:ascii="宋体" w:eastAsia="宋体" w:hAnsi="宋体" w:cs="宋体" w:hint="eastAsia"/>
                <w:sz w:val="24"/>
              </w:rPr>
              <w:t>商品库存对应减少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C1B" w:rsidRDefault="00621C1B" w:rsidP="00621C1B">
            <w:pPr>
              <w:pStyle w:val="aa"/>
              <w:widowControl/>
              <w:numPr>
                <w:ilvl w:val="0"/>
                <w:numId w:val="17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卖家选择完成订单</w:t>
            </w:r>
          </w:p>
          <w:p w:rsidR="00962B55" w:rsidRPr="00211D10" w:rsidRDefault="00621C1B" w:rsidP="00621C1B">
            <w:pPr>
              <w:pStyle w:val="aa"/>
              <w:widowControl/>
              <w:numPr>
                <w:ilvl w:val="0"/>
                <w:numId w:val="17"/>
              </w:numPr>
              <w:spacing w:line="259" w:lineRule="auto"/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系统扣除</w:t>
            </w:r>
            <w:r>
              <w:rPr>
                <w:rFonts w:ascii="宋体" w:eastAsia="宋体" w:hAnsi="宋体" w:cs="宋体" w:hint="eastAsia"/>
              </w:rPr>
              <w:t>对应商品的库存</w:t>
            </w:r>
            <w:r>
              <w:rPr>
                <w:rFonts w:ascii="宋体" w:hAnsi="宋体" w:cs="宋体" w:hint="eastAsia"/>
              </w:rPr>
              <w:t>，并增加历史记录</w:t>
            </w:r>
          </w:p>
        </w:tc>
      </w:tr>
      <w:tr w:rsidR="00962B55" w:rsidTr="00962B55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3DB1" w:rsidRDefault="00403DB1" w:rsidP="00403DB1">
            <w:pPr>
              <w:numPr>
                <w:ilvl w:val="0"/>
                <w:numId w:val="45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卖家完成订单后商品售完</w:t>
            </w:r>
          </w:p>
          <w:p w:rsidR="00403DB1" w:rsidRDefault="00403DB1" w:rsidP="00403DB1">
            <w:pPr>
              <w:numPr>
                <w:ilvl w:val="0"/>
                <w:numId w:val="45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系统记录数据并下架想应商品</w:t>
            </w:r>
          </w:p>
          <w:p w:rsidR="00962B55" w:rsidRPr="00403DB1" w:rsidRDefault="00962B55" w:rsidP="00403DB1">
            <w:pPr>
              <w:rPr>
                <w:rFonts w:ascii="宋体" w:eastAsia="宋体" w:hAnsi="宋体" w:cs="宋体" w:hint="eastAsia"/>
                <w:sz w:val="24"/>
              </w:rPr>
            </w:pP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62B55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756E7D1" wp14:editId="7C07F9C4">
            <wp:extent cx="2926080" cy="131565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0195" cy="13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962B55" w:rsidRDefault="00033E0F" w:rsidP="009A153F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1919D183" wp14:editId="13E4AEBA">
            <wp:extent cx="2133600" cy="31718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62B55" w:rsidRDefault="00962B55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卖家查看交易记录</w:t>
      </w:r>
    </w:p>
    <w:p w:rsidR="00962B55" w:rsidRDefault="00962B55" w:rsidP="00962B55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62B55" w:rsidTr="009A153F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62B55" w:rsidTr="009A153F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211D10" w:rsidRDefault="00962B55" w:rsidP="00B91644">
            <w:pPr>
              <w:ind w:left="126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卖家</w:t>
            </w:r>
            <w:r>
              <w:rPr>
                <w:rFonts w:ascii="宋体" w:eastAsia="宋体" w:hAnsi="宋体" w:cs="宋体" w:hint="eastAsia"/>
              </w:rPr>
              <w:t>查看交易记录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hint="eastAsia"/>
              </w:rPr>
              <w:t>卖家</w:t>
            </w:r>
            <w:r>
              <w:rPr>
                <w:rFonts w:hint="eastAsia"/>
              </w:rPr>
              <w:t>可以查看历史商品的信息。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</w:t>
            </w:r>
            <w:r>
              <w:rPr>
                <w:rFonts w:ascii="宋体" w:eastAsia="宋体" w:hAnsi="宋体" w:cs="宋体" w:hint="eastAsia"/>
                <w:sz w:val="24"/>
              </w:rPr>
              <w:t>录</w:t>
            </w:r>
          </w:p>
        </w:tc>
      </w:tr>
      <w:tr w:rsidR="00962B55" w:rsidTr="009A153F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D56401">
              <w:rPr>
                <w:rFonts w:ascii="宋体" w:eastAsia="宋体" w:hAnsi="宋体" w:cs="宋体" w:hint="eastAsia"/>
                <w:sz w:val="24"/>
              </w:rPr>
              <w:t>卖家可以看到对应商品的交易记录</w:t>
            </w:r>
          </w:p>
        </w:tc>
      </w:tr>
      <w:tr w:rsidR="00962B55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327" w:rsidRDefault="00DE3327" w:rsidP="00DE3327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卖家选择历史交易商品</w:t>
            </w:r>
          </w:p>
          <w:p w:rsidR="00DE3327" w:rsidRDefault="00DE3327" w:rsidP="00DE3327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系统显示上架过的所有商品</w:t>
            </w:r>
          </w:p>
          <w:p w:rsidR="00DE3327" w:rsidRDefault="00DE3327" w:rsidP="00DE3327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卖家选</w:t>
            </w:r>
            <w:r>
              <w:rPr>
                <w:rFonts w:ascii="宋体" w:hAnsi="宋体" w:cs="宋体" w:hint="eastAsia"/>
                <w:sz w:val="24"/>
              </w:rPr>
              <w:t>中商品的历史记录</w:t>
            </w:r>
          </w:p>
          <w:p w:rsidR="00962B55" w:rsidRPr="00DE3327" w:rsidRDefault="00DE3327" w:rsidP="00DE3327">
            <w:pPr>
              <w:pStyle w:val="aa"/>
              <w:widowControl/>
              <w:numPr>
                <w:ilvl w:val="0"/>
                <w:numId w:val="18"/>
              </w:numPr>
              <w:spacing w:line="259" w:lineRule="auto"/>
              <w:ind w:firstLineChars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>
              <w:rPr>
                <w:rFonts w:ascii="宋体" w:hAnsi="宋体" w:cs="宋体" w:hint="eastAsia"/>
                <w:sz w:val="24"/>
              </w:rPr>
              <w:t>显示该商品的所有申请记录</w:t>
            </w:r>
          </w:p>
        </w:tc>
      </w:tr>
      <w:tr w:rsidR="00962B55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62B55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B55" w:rsidRPr="00C11E0B" w:rsidRDefault="00962B55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62B55" w:rsidRDefault="00962B55" w:rsidP="009A153F">
      <w:pPr>
        <w:spacing w:after="65" w:line="265" w:lineRule="auto"/>
        <w:rPr>
          <w:rFonts w:ascii="黑体" w:eastAsia="黑体" w:hAnsi="黑体" w:cs="黑体"/>
          <w:sz w:val="28"/>
        </w:rPr>
      </w:pPr>
    </w:p>
    <w:p w:rsidR="00962B55" w:rsidRDefault="00962B55" w:rsidP="009A153F">
      <w:pPr>
        <w:pStyle w:val="4"/>
      </w:pPr>
      <w:r>
        <w:t>用例图：</w:t>
      </w:r>
    </w:p>
    <w:p w:rsidR="00962B55" w:rsidRDefault="00962B55" w:rsidP="00962B5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0B506ED5" wp14:editId="27B896CE">
            <wp:extent cx="2804160" cy="146884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9317" cy="14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55" w:rsidRDefault="00962B55" w:rsidP="009A153F">
      <w:pPr>
        <w:pStyle w:val="4"/>
      </w:pPr>
      <w:r>
        <w:lastRenderedPageBreak/>
        <w:t>活动图：</w:t>
      </w:r>
    </w:p>
    <w:bookmarkEnd w:id="2"/>
    <w:p w:rsidR="00962B55" w:rsidRDefault="00962B55" w:rsidP="00962B5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6F7E23DE" wp14:editId="5532DCFB">
            <wp:extent cx="2676525" cy="30956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3F" w:rsidRDefault="009A153F" w:rsidP="008349CA">
      <w:pPr>
        <w:pStyle w:val="3"/>
        <w:numPr>
          <w:ilvl w:val="0"/>
          <w:numId w:val="21"/>
        </w:numPr>
      </w:pPr>
      <w:r>
        <w:rPr>
          <w:rFonts w:hint="eastAsia"/>
        </w:rPr>
        <w:t>卖家查看客户信息</w:t>
      </w:r>
    </w:p>
    <w:p w:rsidR="009A153F" w:rsidRDefault="009A153F" w:rsidP="009A153F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A153F" w:rsidTr="009A153F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A153F" w:rsidTr="009A153F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卖家查看客户信息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hint="eastAsia"/>
              </w:rPr>
              <w:t>卖家可以</w:t>
            </w:r>
            <w:r w:rsidRPr="00083AA7">
              <w:rPr>
                <w:rFonts w:ascii="宋体" w:eastAsia="宋体" w:hAnsi="宋体" w:cs="宋体" w:hint="eastAsia"/>
              </w:rPr>
              <w:t>查看所有注册的客户信息，以及他们的购买历史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9A153F" w:rsidTr="009A153F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E51747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卖家可以看到</w:t>
            </w:r>
            <w:r w:rsidR="009A153F">
              <w:rPr>
                <w:rFonts w:ascii="宋体" w:eastAsia="宋体" w:hAnsi="宋体" w:cs="宋体" w:hint="eastAsia"/>
                <w:sz w:val="24"/>
              </w:rPr>
              <w:t>全部</w:t>
            </w:r>
            <w:r w:rsidR="009A153F" w:rsidRPr="0033495A">
              <w:rPr>
                <w:rFonts w:ascii="宋体" w:eastAsia="宋体" w:hAnsi="宋体" w:cs="宋体" w:hint="eastAsia"/>
                <w:sz w:val="24"/>
              </w:rPr>
              <w:t>注册的客户信息</w:t>
            </w:r>
            <w:r w:rsidR="005C625F">
              <w:rPr>
                <w:rFonts w:ascii="宋体" w:eastAsia="宋体" w:hAnsi="宋体" w:cs="宋体" w:hint="eastAsia"/>
                <w:sz w:val="24"/>
              </w:rPr>
              <w:t>；卖家可以看到</w:t>
            </w:r>
            <w:r w:rsidR="009A153F">
              <w:rPr>
                <w:rFonts w:ascii="宋体" w:eastAsia="宋体" w:hAnsi="宋体" w:cs="宋体" w:hint="eastAsia"/>
                <w:sz w:val="24"/>
              </w:rPr>
              <w:t>对应</w:t>
            </w:r>
            <w:r w:rsidR="005C625F">
              <w:rPr>
                <w:rFonts w:ascii="宋体" w:eastAsia="宋体" w:hAnsi="宋体" w:cs="宋体" w:hint="eastAsia"/>
                <w:sz w:val="24"/>
              </w:rPr>
              <w:t>客户</w:t>
            </w:r>
            <w:r w:rsidR="009A153F" w:rsidRPr="0033495A">
              <w:rPr>
                <w:rFonts w:ascii="宋体" w:eastAsia="宋体" w:hAnsi="宋体" w:cs="宋体" w:hint="eastAsia"/>
                <w:sz w:val="24"/>
              </w:rPr>
              <w:t>的购买历史。</w:t>
            </w: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26A" w:rsidRDefault="0054726A" w:rsidP="0054726A">
            <w:pPr>
              <w:pStyle w:val="aa"/>
              <w:widowControl/>
              <w:spacing w:line="259" w:lineRule="auto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>
              <w:rPr>
                <w:rFonts w:ascii="宋体" w:eastAsia="宋体" w:hAnsi="宋体" w:cs="宋体" w:hint="eastAsia"/>
                <w:sz w:val="24"/>
              </w:rPr>
              <w:t>卖家选择查看客户信息</w:t>
            </w:r>
          </w:p>
          <w:p w:rsidR="0054726A" w:rsidRDefault="0054726A" w:rsidP="0054726A">
            <w:pPr>
              <w:pStyle w:val="aa"/>
              <w:widowControl/>
              <w:spacing w:line="259" w:lineRule="auto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</w:t>
            </w:r>
            <w:r>
              <w:rPr>
                <w:rFonts w:ascii="宋体" w:eastAsia="宋体" w:hAnsi="宋体" w:cs="宋体" w:hint="eastAsia"/>
                <w:sz w:val="24"/>
              </w:rPr>
              <w:t>系统全部客户用户信息</w:t>
            </w:r>
          </w:p>
          <w:p w:rsidR="0054726A" w:rsidRDefault="0054726A" w:rsidP="0054726A">
            <w:pPr>
              <w:pStyle w:val="aa"/>
              <w:widowControl/>
              <w:spacing w:line="259" w:lineRule="auto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</w:t>
            </w:r>
            <w:r>
              <w:rPr>
                <w:rFonts w:ascii="宋体" w:eastAsia="宋体" w:hAnsi="宋体" w:cs="宋体" w:hint="eastAsia"/>
                <w:sz w:val="24"/>
              </w:rPr>
              <w:t>卖家选择查看购买历史</w:t>
            </w:r>
          </w:p>
          <w:p w:rsidR="0054726A" w:rsidRDefault="0054726A" w:rsidP="0054726A">
            <w:pPr>
              <w:pStyle w:val="aa"/>
              <w:widowControl/>
              <w:spacing w:line="259" w:lineRule="auto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</w:t>
            </w:r>
            <w:r>
              <w:rPr>
                <w:rFonts w:ascii="宋体" w:eastAsia="宋体" w:hAnsi="宋体" w:cs="宋体" w:hint="eastAsia"/>
                <w:sz w:val="24"/>
              </w:rPr>
              <w:t>系统展示该客户的购买历史</w:t>
            </w:r>
          </w:p>
          <w:p w:rsidR="009A153F" w:rsidRPr="0054726A" w:rsidRDefault="009A153F" w:rsidP="00B9164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A153F" w:rsidRDefault="009A153F" w:rsidP="009A153F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A153F" w:rsidRDefault="009A153F" w:rsidP="009A153F">
      <w:pPr>
        <w:pStyle w:val="4"/>
      </w:pPr>
      <w:r>
        <w:t>用例图：</w:t>
      </w:r>
    </w:p>
    <w:p w:rsidR="009A153F" w:rsidRDefault="009A153F" w:rsidP="009A153F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701B48A8" wp14:editId="61BF42A6">
            <wp:extent cx="3457575" cy="1266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3F" w:rsidRDefault="009A153F" w:rsidP="009A153F">
      <w:pPr>
        <w:pStyle w:val="4"/>
      </w:pPr>
      <w:r>
        <w:t>活动图：</w:t>
      </w:r>
    </w:p>
    <w:p w:rsidR="00232A65" w:rsidRPr="009A153F" w:rsidRDefault="009A153F" w:rsidP="009A153F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016CD09F" wp14:editId="468C0FF8">
            <wp:extent cx="3238500" cy="3619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FD" w:rsidRDefault="008969FD" w:rsidP="008969FD">
      <w:pPr>
        <w:ind w:firstLineChars="200" w:firstLine="420"/>
        <w:jc w:val="left"/>
      </w:pPr>
    </w:p>
    <w:p w:rsidR="009A153F" w:rsidRDefault="009A153F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卖家管理商品分类</w:t>
      </w:r>
    </w:p>
    <w:p w:rsidR="009A153F" w:rsidRDefault="009A153F" w:rsidP="009A153F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A153F" w:rsidTr="009A153F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A153F" w:rsidTr="009A153F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211D10" w:rsidRDefault="009A153F" w:rsidP="00B91644">
            <w:pPr>
              <w:ind w:left="126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卖家</w:t>
            </w:r>
            <w:r>
              <w:rPr>
                <w:rFonts w:ascii="宋体" w:eastAsia="宋体" w:hAnsi="宋体" w:cs="宋体" w:hint="eastAsia"/>
              </w:rPr>
              <w:t>管理商品分类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hint="eastAsia"/>
              </w:rPr>
              <w:t>卖家</w:t>
            </w:r>
            <w:r>
              <w:rPr>
                <w:rFonts w:hint="eastAsia"/>
              </w:rPr>
              <w:t>对</w:t>
            </w:r>
            <w:r w:rsidRPr="00083AA7">
              <w:rPr>
                <w:rFonts w:hint="eastAsia"/>
              </w:rPr>
              <w:t>商品的类别查看、创建、删除</w:t>
            </w:r>
            <w:r>
              <w:rPr>
                <w:rFonts w:hint="eastAsia"/>
              </w:rPr>
              <w:t>。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</w:t>
            </w:r>
            <w:r>
              <w:rPr>
                <w:rFonts w:ascii="宋体" w:eastAsia="宋体" w:hAnsi="宋体" w:cs="宋体" w:hint="eastAsia"/>
                <w:sz w:val="24"/>
              </w:rPr>
              <w:t>录</w:t>
            </w:r>
          </w:p>
        </w:tc>
      </w:tr>
      <w:tr w:rsidR="009A153F" w:rsidTr="009A153F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系统保存修改的类别信息</w:t>
            </w: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AB729D" w:rsidRDefault="009A153F" w:rsidP="00AB729D">
            <w:pPr>
              <w:pStyle w:val="aa"/>
              <w:widowControl/>
              <w:numPr>
                <w:ilvl w:val="0"/>
                <w:numId w:val="25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 w:rsidRPr="00AB729D">
              <w:rPr>
                <w:rFonts w:ascii="宋体" w:hAnsi="宋体" w:cs="宋体" w:hint="eastAsia"/>
                <w:sz w:val="24"/>
              </w:rPr>
              <w:t>卖家进入商品类别管理页面</w:t>
            </w:r>
          </w:p>
          <w:p w:rsidR="009A153F" w:rsidRPr="00AB729D" w:rsidRDefault="009A153F" w:rsidP="00AB729D">
            <w:pPr>
              <w:pStyle w:val="aa"/>
              <w:widowControl/>
              <w:numPr>
                <w:ilvl w:val="0"/>
                <w:numId w:val="25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 w:rsidRPr="00AB729D">
              <w:rPr>
                <w:rFonts w:ascii="宋体" w:hAnsi="宋体" w:cs="宋体" w:hint="eastAsia"/>
                <w:sz w:val="24"/>
              </w:rPr>
              <w:t>系统展示全部商品类别信息（类别名，创建时间）</w:t>
            </w:r>
          </w:p>
          <w:p w:rsidR="009A153F" w:rsidRPr="00AB729D" w:rsidRDefault="009A153F" w:rsidP="00AB729D">
            <w:pPr>
              <w:pStyle w:val="aa"/>
              <w:widowControl/>
              <w:numPr>
                <w:ilvl w:val="0"/>
                <w:numId w:val="25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 w:rsidRPr="00AB729D">
              <w:rPr>
                <w:rFonts w:ascii="宋体" w:hAnsi="宋体" w:cs="宋体" w:hint="eastAsia"/>
                <w:sz w:val="24"/>
              </w:rPr>
              <w:t>卖家选择创建商品类别</w:t>
            </w:r>
          </w:p>
          <w:p w:rsidR="009A153F" w:rsidRPr="00AB729D" w:rsidRDefault="009A153F" w:rsidP="00AB729D">
            <w:pPr>
              <w:pStyle w:val="aa"/>
              <w:widowControl/>
              <w:numPr>
                <w:ilvl w:val="0"/>
                <w:numId w:val="25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 w:rsidRPr="00AB729D">
              <w:rPr>
                <w:rFonts w:ascii="宋体" w:hAnsi="宋体" w:cs="宋体" w:hint="eastAsia"/>
                <w:sz w:val="24"/>
              </w:rPr>
              <w:t>卖家填写类别名称提交</w:t>
            </w:r>
          </w:p>
          <w:p w:rsidR="009A153F" w:rsidRPr="00AB729D" w:rsidRDefault="009A153F" w:rsidP="00AB729D">
            <w:pPr>
              <w:pStyle w:val="aa"/>
              <w:widowControl/>
              <w:numPr>
                <w:ilvl w:val="0"/>
                <w:numId w:val="25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 w:rsidRPr="00AB729D">
              <w:rPr>
                <w:rFonts w:ascii="宋体" w:hAnsi="宋体" w:cs="宋体" w:hint="eastAsia"/>
                <w:sz w:val="24"/>
              </w:rPr>
              <w:t>系统存入类别，返回商品类别管理页面</w:t>
            </w:r>
          </w:p>
          <w:p w:rsidR="009A153F" w:rsidRPr="00920245" w:rsidRDefault="009A153F" w:rsidP="00B91644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4.1卖家增加子分类并填写子分类信息</w:t>
            </w:r>
          </w:p>
          <w:p w:rsidR="009A153F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5.1卖家点击某分类后的查看，查看该分类信息并可编辑</w:t>
            </w:r>
          </w:p>
          <w:p w:rsidR="009A153F" w:rsidRPr="00C11E0B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5.2卖家点击某分类后的删除，系统删除该分类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类别名</w:t>
            </w:r>
            <w:r w:rsidR="00BD102F">
              <w:rPr>
                <w:rFonts w:ascii="宋体" w:eastAsia="宋体" w:hAnsi="宋体" w:cs="宋体" w:hint="eastAsia"/>
                <w:sz w:val="24"/>
              </w:rPr>
              <w:t>，子类别名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A153F" w:rsidRDefault="009A153F" w:rsidP="009A153F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A153F" w:rsidRDefault="009A153F" w:rsidP="009A153F">
      <w:pPr>
        <w:pStyle w:val="4"/>
      </w:pPr>
      <w:r>
        <w:lastRenderedPageBreak/>
        <w:t>用例图：</w:t>
      </w:r>
    </w:p>
    <w:p w:rsidR="009A153F" w:rsidRDefault="009A153F" w:rsidP="009A153F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6FFC9CFF" wp14:editId="491FE47D">
            <wp:extent cx="4320540" cy="229059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8851" cy="22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3F" w:rsidRDefault="009A153F" w:rsidP="009A153F">
      <w:pPr>
        <w:pStyle w:val="4"/>
      </w:pPr>
      <w:r>
        <w:t>活动图：</w:t>
      </w:r>
    </w:p>
    <w:p w:rsidR="008969FD" w:rsidRDefault="008969FD" w:rsidP="008969FD">
      <w:pPr>
        <w:ind w:firstLineChars="200" w:firstLine="420"/>
        <w:jc w:val="left"/>
      </w:pPr>
    </w:p>
    <w:p w:rsidR="009A153F" w:rsidRDefault="009A153F" w:rsidP="008969FD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500DA46" wp14:editId="0CC25592">
            <wp:extent cx="4873938" cy="311721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76502" cy="31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3F" w:rsidRDefault="009A153F" w:rsidP="008969FD">
      <w:pPr>
        <w:ind w:firstLineChars="200" w:firstLine="420"/>
        <w:jc w:val="left"/>
      </w:pPr>
    </w:p>
    <w:p w:rsidR="009A153F" w:rsidRDefault="009A153F" w:rsidP="008969FD">
      <w:pPr>
        <w:ind w:firstLineChars="200" w:firstLine="420"/>
        <w:jc w:val="left"/>
      </w:pPr>
    </w:p>
    <w:p w:rsidR="009A153F" w:rsidRDefault="009A153F" w:rsidP="008349CA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系统自动下架商品</w:t>
      </w:r>
    </w:p>
    <w:p w:rsidR="009A153F" w:rsidRDefault="009A153F" w:rsidP="009A153F">
      <w:pPr>
        <w:pStyle w:val="4"/>
      </w:pPr>
      <w:r>
        <w:t>用例描述：</w:t>
      </w:r>
    </w:p>
    <w:tbl>
      <w:tblPr>
        <w:tblStyle w:val="TableGrid"/>
        <w:tblW w:w="8340" w:type="dxa"/>
        <w:jc w:val="center"/>
        <w:tblInd w:w="0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9A153F" w:rsidTr="009A153F">
        <w:trPr>
          <w:trHeight w:val="320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9A153F" w:rsidTr="009A153F">
        <w:trPr>
          <w:trHeight w:val="3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系统自动下架商品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firstLineChars="100" w:firstLine="210"/>
              <w:rPr>
                <w:rFonts w:ascii="宋体" w:eastAsia="宋体" w:hAnsi="宋体" w:cs="宋体"/>
                <w:sz w:val="24"/>
              </w:rPr>
            </w:pPr>
            <w:r w:rsidRPr="007D0971">
              <w:rPr>
                <w:rFonts w:ascii="宋体" w:eastAsia="宋体" w:hAnsi="宋体" w:cs="宋体" w:hint="eastAsia"/>
              </w:rPr>
              <w:t>库存为</w:t>
            </w:r>
            <w:r w:rsidRPr="007D0971">
              <w:rPr>
                <w:rFonts w:hint="eastAsia"/>
              </w:rPr>
              <w:t>0</w:t>
            </w:r>
            <w:r w:rsidRPr="007D0971">
              <w:rPr>
                <w:rFonts w:ascii="宋体" w:eastAsia="宋体" w:hAnsi="宋体" w:cs="宋体" w:hint="eastAsia"/>
              </w:rPr>
              <w:t>时商品</w:t>
            </w:r>
            <w:r>
              <w:rPr>
                <w:rFonts w:ascii="宋体" w:eastAsia="宋体" w:hAnsi="宋体" w:cs="宋体" w:hint="eastAsia"/>
              </w:rPr>
              <w:t>状态</w:t>
            </w:r>
            <w:r w:rsidRPr="007D0971">
              <w:rPr>
                <w:rFonts w:ascii="宋体" w:eastAsia="宋体" w:hAnsi="宋体" w:cs="宋体" w:hint="eastAsia"/>
              </w:rPr>
              <w:t>自动</w:t>
            </w:r>
            <w:r>
              <w:rPr>
                <w:rFonts w:ascii="宋体" w:eastAsia="宋体" w:hAnsi="宋体" w:cs="宋体" w:hint="eastAsia"/>
              </w:rPr>
              <w:t>更新为</w:t>
            </w:r>
            <w:r w:rsidRPr="007D0971">
              <w:rPr>
                <w:rFonts w:ascii="宋体" w:eastAsia="宋体" w:hAnsi="宋体" w:cs="宋体" w:hint="eastAsia"/>
              </w:rPr>
              <w:t>下架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买家提交申请</w:t>
            </w:r>
          </w:p>
        </w:tc>
      </w:tr>
      <w:tr w:rsidR="009A153F" w:rsidTr="009A153F">
        <w:trPr>
          <w:trHeight w:val="634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系统更新商品状态，商城中不再展示对应商品</w:t>
            </w: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FE2E2E" w:rsidRDefault="009A153F" w:rsidP="00FE2E2E">
            <w:pPr>
              <w:pStyle w:val="aa"/>
              <w:widowControl/>
              <w:numPr>
                <w:ilvl w:val="0"/>
                <w:numId w:val="29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 w:rsidRPr="00FE2E2E">
              <w:rPr>
                <w:rFonts w:ascii="宋体" w:hAnsi="宋体" w:cs="宋体" w:hint="eastAsia"/>
                <w:sz w:val="24"/>
              </w:rPr>
              <w:t>卖家完成订单</w:t>
            </w:r>
          </w:p>
          <w:p w:rsidR="009A153F" w:rsidRPr="00FE2E2E" w:rsidRDefault="009A153F" w:rsidP="00FE2E2E">
            <w:pPr>
              <w:pStyle w:val="aa"/>
              <w:widowControl/>
              <w:numPr>
                <w:ilvl w:val="0"/>
                <w:numId w:val="29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 w:rsidRPr="00FE2E2E">
              <w:rPr>
                <w:rFonts w:ascii="宋体" w:hAnsi="宋体" w:cs="宋体" w:hint="eastAsia"/>
                <w:sz w:val="24"/>
              </w:rPr>
              <w:t>系统检测到库存为0</w:t>
            </w:r>
          </w:p>
          <w:p w:rsidR="009A153F" w:rsidRPr="00FE2E2E" w:rsidRDefault="009A153F" w:rsidP="00FE2E2E">
            <w:pPr>
              <w:pStyle w:val="aa"/>
              <w:widowControl/>
              <w:numPr>
                <w:ilvl w:val="0"/>
                <w:numId w:val="29"/>
              </w:numPr>
              <w:spacing w:line="259" w:lineRule="auto"/>
              <w:ind w:firstLineChars="0"/>
              <w:rPr>
                <w:rFonts w:ascii="宋体" w:hAnsi="宋体" w:cs="宋体"/>
                <w:sz w:val="24"/>
              </w:rPr>
            </w:pPr>
            <w:r w:rsidRPr="00FE2E2E">
              <w:rPr>
                <w:rFonts w:ascii="宋体" w:hAnsi="宋体" w:cs="宋体" w:hint="eastAsia"/>
                <w:sz w:val="24"/>
              </w:rPr>
              <w:t>系统更新商品状态为下架</w:t>
            </w:r>
          </w:p>
        </w:tc>
      </w:tr>
      <w:tr w:rsidR="009A153F" w:rsidTr="009A153F">
        <w:trPr>
          <w:trHeight w:val="946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Default="009A153F" w:rsidP="00B91644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1.1提示库存剩余不足</w:t>
            </w:r>
          </w:p>
          <w:p w:rsidR="009A153F" w:rsidRPr="00C11E0B" w:rsidRDefault="00D81859" w:rsidP="00B91644">
            <w:pPr>
              <w:ind w:firstLineChars="100" w:firstLine="24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  <w:r w:rsidR="009A153F">
              <w:rPr>
                <w:rFonts w:ascii="宋体" w:eastAsia="宋体" w:hAnsi="宋体" w:cs="宋体" w:hint="eastAsia"/>
                <w:sz w:val="24"/>
              </w:rPr>
              <w:t>.</w:t>
            </w:r>
            <w:r w:rsidR="00824C33">
              <w:rPr>
                <w:rFonts w:ascii="宋体" w:hAnsi="宋体" w:cs="宋体" w:hint="eastAsia"/>
                <w:sz w:val="24"/>
              </w:rPr>
              <w:t xml:space="preserve"> </w:t>
            </w:r>
            <w:r w:rsidR="00824C33">
              <w:rPr>
                <w:rFonts w:ascii="宋体" w:hAnsi="宋体" w:cs="宋体" w:hint="eastAsia"/>
                <w:sz w:val="24"/>
              </w:rPr>
              <w:t>系统将商品状态从冻结转为上架，开放商品购买功能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A153F" w:rsidTr="009A153F">
        <w:trPr>
          <w:trHeight w:val="322"/>
          <w:jc w:val="center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53F" w:rsidRPr="00C11E0B" w:rsidRDefault="009A153F" w:rsidP="00B91644">
            <w:pPr>
              <w:ind w:left="126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9A153F" w:rsidRDefault="009A153F" w:rsidP="009A153F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9A153F" w:rsidRDefault="009A153F" w:rsidP="009A153F">
      <w:pPr>
        <w:pStyle w:val="4"/>
      </w:pPr>
      <w:r>
        <w:t>用例图：</w:t>
      </w:r>
    </w:p>
    <w:p w:rsidR="009A153F" w:rsidRDefault="009A153F" w:rsidP="009A153F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2A31855F" wp14:editId="48D657EA">
            <wp:extent cx="3230880" cy="8915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-1" t="14900" r="2947" b="22838"/>
                    <a:stretch/>
                  </pic:blipFill>
                  <pic:spPr bwMode="auto">
                    <a:xfrm>
                      <a:off x="0" y="0"/>
                      <a:ext cx="3235377" cy="89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53F" w:rsidRDefault="009A153F" w:rsidP="009A153F">
      <w:pPr>
        <w:pStyle w:val="4"/>
      </w:pPr>
      <w:r>
        <w:lastRenderedPageBreak/>
        <w:t>活动图：</w:t>
      </w:r>
    </w:p>
    <w:p w:rsidR="009A153F" w:rsidRDefault="009A153F" w:rsidP="00DD12C6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61F79402" wp14:editId="71F5EF0F">
            <wp:extent cx="4747260" cy="28213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62389" cy="28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C6" w:rsidRDefault="00DD12C6" w:rsidP="00DD12C6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DD12C6" w:rsidRPr="00DD12C6" w:rsidRDefault="00DD12C6" w:rsidP="008349CA">
      <w:pPr>
        <w:pStyle w:val="2"/>
        <w:numPr>
          <w:ilvl w:val="0"/>
          <w:numId w:val="24"/>
        </w:numPr>
      </w:pPr>
      <w:r w:rsidRPr="00DD12C6">
        <w:rPr>
          <w:rFonts w:hint="eastAsia"/>
        </w:rPr>
        <w:t>软件设计</w:t>
      </w:r>
    </w:p>
    <w:p w:rsidR="00DD12C6" w:rsidRDefault="00DD12C6" w:rsidP="00DD12C6">
      <w:pPr>
        <w:pStyle w:val="4"/>
      </w:pPr>
      <w:r>
        <w:rPr>
          <w:rFonts w:hint="eastAsia"/>
        </w:rPr>
        <w:t>系统架构设计</w:t>
      </w:r>
    </w:p>
    <w:p w:rsidR="00DD12C6" w:rsidRDefault="00DD12C6" w:rsidP="00DD12C6">
      <w:pPr>
        <w:ind w:firstLineChars="200" w:firstLine="420"/>
        <w:jc w:val="left"/>
      </w:pPr>
      <w:r>
        <w:t>从以下几个角度描述软件是由哪几部分构成，以及各部分之间是如何联系在一起的。</w:t>
      </w:r>
    </w:p>
    <w:p w:rsidR="00DD12C6" w:rsidRDefault="00DD12C6" w:rsidP="00DD12C6">
      <w:pPr>
        <w:pStyle w:val="aa"/>
        <w:numPr>
          <w:ilvl w:val="0"/>
          <w:numId w:val="6"/>
        </w:numPr>
        <w:ind w:firstLineChars="0"/>
        <w:jc w:val="left"/>
      </w:pPr>
      <w:r>
        <w:t>功能拆分解耦角度</w:t>
      </w:r>
    </w:p>
    <w:p w:rsidR="00DD12C6" w:rsidRDefault="00DD12C6" w:rsidP="00DD12C6">
      <w:pPr>
        <w:ind w:firstLineChars="200" w:firstLine="420"/>
        <w:jc w:val="left"/>
      </w:pPr>
      <w:r>
        <w:t>使用类图、分层图描述软件的静态结构及它们之间的联系。</w:t>
      </w:r>
    </w:p>
    <w:p w:rsidR="00DD12C6" w:rsidRDefault="00DD12C6" w:rsidP="00DD12C6">
      <w:pPr>
        <w:pStyle w:val="a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流程和交互行为的角度</w:t>
      </w:r>
    </w:p>
    <w:p w:rsidR="00DD12C6" w:rsidRDefault="00DD12C6" w:rsidP="00DD12C6">
      <w:pPr>
        <w:ind w:firstLineChars="200" w:firstLine="420"/>
        <w:jc w:val="left"/>
      </w:pPr>
      <w:r>
        <w:t>使用活动图、顺序图描述软件的核心业务流程和交互行为。</w:t>
      </w:r>
    </w:p>
    <w:p w:rsidR="00DD12C6" w:rsidRDefault="00DD12C6" w:rsidP="00DD12C6">
      <w:pPr>
        <w:pStyle w:val="aa"/>
        <w:numPr>
          <w:ilvl w:val="0"/>
          <w:numId w:val="6"/>
        </w:numPr>
        <w:ind w:firstLineChars="0"/>
        <w:jc w:val="left"/>
      </w:pPr>
      <w:r>
        <w:t>子系统拆分和代码模块角度</w:t>
      </w:r>
    </w:p>
    <w:p w:rsidR="00DD12C6" w:rsidRDefault="00DD12C6" w:rsidP="00DD12C6">
      <w:pPr>
        <w:ind w:firstLineChars="200" w:firstLine="420"/>
        <w:jc w:val="left"/>
      </w:pPr>
      <w:r>
        <w:t>使用</w:t>
      </w:r>
      <w:r>
        <w:t>UML</w:t>
      </w:r>
      <w:r>
        <w:t>包图描述</w:t>
      </w:r>
      <w:r>
        <w:rPr>
          <w:rFonts w:hint="eastAsia"/>
        </w:rPr>
        <w:t>软件的代码模块及彼此的关联。</w:t>
      </w:r>
    </w:p>
    <w:p w:rsidR="00DD12C6" w:rsidRDefault="00DD12C6" w:rsidP="00DD12C6">
      <w:pPr>
        <w:pStyle w:val="aa"/>
        <w:numPr>
          <w:ilvl w:val="0"/>
          <w:numId w:val="6"/>
        </w:numPr>
        <w:ind w:firstLineChars="0"/>
        <w:jc w:val="left"/>
      </w:pPr>
      <w:r>
        <w:t>软件部署角度</w:t>
      </w:r>
    </w:p>
    <w:p w:rsidR="00DD12C6" w:rsidRDefault="00DD12C6" w:rsidP="00DD12C6">
      <w:pPr>
        <w:ind w:firstLineChars="200" w:firstLine="420"/>
        <w:jc w:val="left"/>
      </w:pPr>
      <w:r>
        <w:t>使用网络拓扑图或</w:t>
      </w:r>
      <w:r>
        <w:rPr>
          <w:rFonts w:hint="eastAsia"/>
        </w:rPr>
        <w:t>U</w:t>
      </w:r>
      <w:r>
        <w:t>ML</w:t>
      </w:r>
      <w:r>
        <w:t>部署图描述软件的部署方式（包括各种服务器、数据库、中间件等）。</w:t>
      </w:r>
    </w:p>
    <w:p w:rsidR="00DD12C6" w:rsidRDefault="00DD12C6" w:rsidP="00DD12C6">
      <w:pPr>
        <w:ind w:firstLineChars="200" w:firstLine="420"/>
        <w:jc w:val="left"/>
      </w:pPr>
    </w:p>
    <w:p w:rsidR="00DD12C6" w:rsidRDefault="00DD12C6" w:rsidP="00DD12C6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设计</w:t>
      </w:r>
    </w:p>
    <w:p w:rsidR="00DD12C6" w:rsidRDefault="00DD12C6" w:rsidP="00DD12C6">
      <w:pPr>
        <w:ind w:firstLineChars="200" w:firstLine="420"/>
        <w:jc w:val="left"/>
      </w:pPr>
      <w:r>
        <w:rPr>
          <w:rFonts w:hint="eastAsia"/>
        </w:rPr>
        <w:t>此处提供</w:t>
      </w:r>
      <w:r>
        <w:rPr>
          <w:rFonts w:hint="eastAsia"/>
        </w:rPr>
        <w:t>API</w:t>
      </w:r>
      <w:r>
        <w:rPr>
          <w:rFonts w:hint="eastAsia"/>
        </w:rPr>
        <w:t>接口描述文档。</w:t>
      </w:r>
    </w:p>
    <w:p w:rsidR="00DD12C6" w:rsidRDefault="00DD12C6" w:rsidP="00DD12C6">
      <w:pPr>
        <w:ind w:firstLineChars="200" w:firstLine="420"/>
        <w:jc w:val="left"/>
      </w:pPr>
    </w:p>
    <w:p w:rsidR="00DD12C6" w:rsidRPr="00DD12C6" w:rsidRDefault="00DD12C6" w:rsidP="00DD12C6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  <w:sectPr w:rsidR="00DD12C6" w:rsidRPr="00DD12C6">
          <w:pgSz w:w="11906" w:h="16838"/>
          <w:pgMar w:top="1440" w:right="926" w:bottom="1440" w:left="900" w:header="851" w:footer="992" w:gutter="0"/>
          <w:cols w:space="425"/>
          <w:docGrid w:type="lines" w:linePitch="312"/>
        </w:sectPr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F87733">
      <w:pPr>
        <w:pStyle w:val="4"/>
      </w:pPr>
      <w:r>
        <w:rPr>
          <w:rFonts w:hint="eastAsia"/>
        </w:rPr>
        <w:t>数据库设计</w:t>
      </w:r>
    </w:p>
    <w:p w:rsidR="003A3F57" w:rsidRDefault="00F87733">
      <w:pPr>
        <w:jc w:val="left"/>
        <w:rPr>
          <w:b/>
          <w:bCs/>
        </w:rPr>
      </w:pPr>
      <w:r>
        <w:rPr>
          <w:rFonts w:hint="eastAsia"/>
          <w:b/>
          <w:bCs/>
        </w:rPr>
        <w:t>表：</w:t>
      </w:r>
      <w:r>
        <w:rPr>
          <w:rFonts w:hint="eastAsia"/>
          <w:b/>
          <w:bCs/>
        </w:rPr>
        <w:t>Customer</w:t>
      </w:r>
    </w:p>
    <w:tbl>
      <w:tblPr>
        <w:tblStyle w:val="a7"/>
        <w:tblW w:w="10296" w:type="dxa"/>
        <w:tblLayout w:type="fixed"/>
        <w:tblLook w:val="04A0" w:firstRow="1" w:lastRow="0" w:firstColumn="1" w:lastColumn="0" w:noHBand="0" w:noVBand="1"/>
      </w:tblPr>
      <w:tblGrid>
        <w:gridCol w:w="1294"/>
        <w:gridCol w:w="3854"/>
        <w:gridCol w:w="2574"/>
        <w:gridCol w:w="2574"/>
      </w:tblGrid>
      <w:tr w:rsidR="003A3F57">
        <w:tc>
          <w:tcPr>
            <w:tcW w:w="1294" w:type="dxa"/>
          </w:tcPr>
          <w:p w:rsidR="003A3F57" w:rsidRDefault="00F8773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外键</w:t>
            </w:r>
          </w:p>
        </w:tc>
        <w:tc>
          <w:tcPr>
            <w:tcW w:w="3854" w:type="dxa"/>
          </w:tcPr>
          <w:p w:rsidR="003A3F57" w:rsidRDefault="00F8773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574" w:type="dxa"/>
          </w:tcPr>
          <w:p w:rsidR="003A3F57" w:rsidRDefault="00F8773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2574" w:type="dxa"/>
          </w:tcPr>
          <w:p w:rsidR="003A3F57" w:rsidRDefault="00F8773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A3F57">
        <w:tc>
          <w:tcPr>
            <w:tcW w:w="129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385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customer_id</w:t>
            </w:r>
          </w:p>
        </w:tc>
        <w:tc>
          <w:tcPr>
            <w:tcW w:w="257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char(15)</w:t>
            </w:r>
          </w:p>
        </w:tc>
        <w:tc>
          <w:tcPr>
            <w:tcW w:w="257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客户编号</w:t>
            </w:r>
          </w:p>
        </w:tc>
      </w:tr>
      <w:tr w:rsidR="003A3F57">
        <w:tc>
          <w:tcPr>
            <w:tcW w:w="1294" w:type="dxa"/>
          </w:tcPr>
          <w:p w:rsidR="003A3F57" w:rsidRDefault="003A3F57">
            <w:pPr>
              <w:jc w:val="left"/>
            </w:pPr>
          </w:p>
        </w:tc>
        <w:tc>
          <w:tcPr>
            <w:tcW w:w="385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customer_name</w:t>
            </w:r>
          </w:p>
        </w:tc>
        <w:tc>
          <w:tcPr>
            <w:tcW w:w="257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57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客户姓名</w:t>
            </w:r>
          </w:p>
        </w:tc>
      </w:tr>
      <w:tr w:rsidR="003A3F57">
        <w:tc>
          <w:tcPr>
            <w:tcW w:w="1294" w:type="dxa"/>
          </w:tcPr>
          <w:p w:rsidR="003A3F57" w:rsidRDefault="003A3F57">
            <w:pPr>
              <w:jc w:val="left"/>
            </w:pPr>
          </w:p>
        </w:tc>
        <w:tc>
          <w:tcPr>
            <w:tcW w:w="3854" w:type="dxa"/>
          </w:tcPr>
          <w:p w:rsidR="003A3F57" w:rsidRDefault="00F87733">
            <w:pPr>
              <w:jc w:val="left"/>
            </w:pPr>
            <w:r>
              <w:rPr>
                <w:rFonts w:hint="eastAsia"/>
              </w:rPr>
              <w:t>……</w:t>
            </w:r>
          </w:p>
        </w:tc>
        <w:tc>
          <w:tcPr>
            <w:tcW w:w="2574" w:type="dxa"/>
          </w:tcPr>
          <w:p w:rsidR="003A3F57" w:rsidRDefault="003A3F57">
            <w:pPr>
              <w:jc w:val="left"/>
            </w:pPr>
          </w:p>
        </w:tc>
        <w:tc>
          <w:tcPr>
            <w:tcW w:w="2574" w:type="dxa"/>
          </w:tcPr>
          <w:p w:rsidR="003A3F57" w:rsidRDefault="003A3F57">
            <w:pPr>
              <w:jc w:val="left"/>
            </w:pPr>
          </w:p>
        </w:tc>
      </w:tr>
    </w:tbl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F87733" w:rsidP="008349CA">
      <w:pPr>
        <w:pStyle w:val="2"/>
        <w:numPr>
          <w:ilvl w:val="0"/>
          <w:numId w:val="24"/>
        </w:numPr>
      </w:pPr>
      <w:r>
        <w:rPr>
          <w:rFonts w:hint="eastAsia"/>
        </w:rPr>
        <w:t>附录</w:t>
      </w:r>
    </w:p>
    <w:p w:rsidR="003A3F57" w:rsidRDefault="00F87733" w:rsidP="008349CA">
      <w:pPr>
        <w:pStyle w:val="3"/>
        <w:numPr>
          <w:ilvl w:val="0"/>
          <w:numId w:val="21"/>
        </w:numPr>
      </w:pPr>
      <w:r>
        <w:rPr>
          <w:rFonts w:hint="eastAsia"/>
        </w:rPr>
        <w:t>代码行统计截图</w:t>
      </w:r>
    </w:p>
    <w:p w:rsidR="003A2D74" w:rsidRPr="003A2D74" w:rsidRDefault="003A2D74" w:rsidP="003A2D74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6DB5F7F" wp14:editId="78EB47C0">
            <wp:extent cx="6400165" cy="835025"/>
            <wp:effectExtent l="0" t="0" r="635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F87733" w:rsidP="008349CA">
      <w:pPr>
        <w:pStyle w:val="3"/>
        <w:numPr>
          <w:ilvl w:val="0"/>
          <w:numId w:val="21"/>
        </w:numPr>
      </w:pPr>
      <w:r>
        <w:rPr>
          <w:rFonts w:hint="eastAsia"/>
        </w:rPr>
        <w:t>软件主要界面截图</w:t>
      </w: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p w:rsidR="003A3F57" w:rsidRDefault="003A3F57" w:rsidP="0007377F">
      <w:pPr>
        <w:ind w:firstLineChars="200" w:firstLine="420"/>
        <w:jc w:val="left"/>
      </w:pPr>
    </w:p>
    <w:sectPr w:rsidR="003A3F57">
      <w:pgSz w:w="11906" w:h="16838"/>
      <w:pgMar w:top="1440" w:right="926" w:bottom="1440" w:left="9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1F3E" w:rsidRDefault="00AB1F3E">
      <w:r>
        <w:separator/>
      </w:r>
    </w:p>
  </w:endnote>
  <w:endnote w:type="continuationSeparator" w:id="0">
    <w:p w:rsidR="00AB1F3E" w:rsidRDefault="00AB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rlito">
    <w:altName w:val="Calibri"/>
    <w:charset w:val="00"/>
    <w:family w:val="swiss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3F57" w:rsidRDefault="00F87733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71FB9">
      <w:rPr>
        <w:rStyle w:val="a8"/>
        <w:noProof/>
      </w:rPr>
      <w:t>1</w:t>
    </w:r>
    <w:r>
      <w:rPr>
        <w:rStyle w:val="a8"/>
      </w:rPr>
      <w:fldChar w:fldCharType="end"/>
    </w:r>
  </w:p>
  <w:p w:rsidR="003A3F57" w:rsidRDefault="003A3F5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3F57" w:rsidRDefault="003A3F57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3F57" w:rsidRDefault="00F87733">
    <w:pPr>
      <w:pStyle w:val="a5"/>
      <w:ind w:right="360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7377F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1F3E" w:rsidRDefault="00AB1F3E">
      <w:r>
        <w:separator/>
      </w:r>
    </w:p>
  </w:footnote>
  <w:footnote w:type="continuationSeparator" w:id="0">
    <w:p w:rsidR="00AB1F3E" w:rsidRDefault="00AB1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3F57" w:rsidRDefault="003A3F57">
    <w:pPr>
      <w:pStyle w:val="a6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63DDB0"/>
    <w:multiLevelType w:val="singleLevel"/>
    <w:tmpl w:val="9163DD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6EB340D"/>
    <w:multiLevelType w:val="singleLevel"/>
    <w:tmpl w:val="96EB34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133736A"/>
    <w:multiLevelType w:val="singleLevel"/>
    <w:tmpl w:val="A13373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7FBD73A"/>
    <w:multiLevelType w:val="singleLevel"/>
    <w:tmpl w:val="A7FBD73A"/>
    <w:lvl w:ilvl="0">
      <w:start w:val="1"/>
      <w:numFmt w:val="decimal"/>
      <w:lvlText w:val="%1."/>
      <w:lvlJc w:val="left"/>
      <w:pPr>
        <w:tabs>
          <w:tab w:val="left" w:pos="312"/>
        </w:tabs>
        <w:ind w:left="120" w:firstLine="0"/>
      </w:pPr>
    </w:lvl>
  </w:abstractNum>
  <w:abstractNum w:abstractNumId="4" w15:restartNumberingAfterBreak="0">
    <w:nsid w:val="AAF3227E"/>
    <w:multiLevelType w:val="singleLevel"/>
    <w:tmpl w:val="AAF3227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B74C42F6"/>
    <w:multiLevelType w:val="singleLevel"/>
    <w:tmpl w:val="B74C42F6"/>
    <w:lvl w:ilvl="0">
      <w:start w:val="1"/>
      <w:numFmt w:val="decimal"/>
      <w:lvlText w:val="%1."/>
      <w:lvlJc w:val="left"/>
      <w:pPr>
        <w:tabs>
          <w:tab w:val="left" w:pos="312"/>
        </w:tabs>
        <w:ind w:left="120" w:firstLine="0"/>
      </w:pPr>
    </w:lvl>
  </w:abstractNum>
  <w:abstractNum w:abstractNumId="6" w15:restartNumberingAfterBreak="0">
    <w:nsid w:val="C55F0D83"/>
    <w:multiLevelType w:val="singleLevel"/>
    <w:tmpl w:val="C55F0D8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D100DCB1"/>
    <w:multiLevelType w:val="multilevel"/>
    <w:tmpl w:val="D100DC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8402EE"/>
    <w:multiLevelType w:val="hybridMultilevel"/>
    <w:tmpl w:val="06124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8A6068"/>
    <w:multiLevelType w:val="hybridMultilevel"/>
    <w:tmpl w:val="93546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A14FDD"/>
    <w:multiLevelType w:val="hybridMultilevel"/>
    <w:tmpl w:val="4F54C9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40E4A84"/>
    <w:multiLevelType w:val="multilevel"/>
    <w:tmpl w:val="E744CD16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063E2CA3"/>
    <w:multiLevelType w:val="multilevel"/>
    <w:tmpl w:val="6ECCE0A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088F0449"/>
    <w:multiLevelType w:val="hybridMultilevel"/>
    <w:tmpl w:val="1A64E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DB792F"/>
    <w:multiLevelType w:val="hybridMultilevel"/>
    <w:tmpl w:val="B6C41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325D65"/>
    <w:multiLevelType w:val="hybridMultilevel"/>
    <w:tmpl w:val="50320B18"/>
    <w:lvl w:ilvl="0" w:tplc="0409000F">
      <w:start w:val="1"/>
      <w:numFmt w:val="decimal"/>
      <w:lvlText w:val="%1."/>
      <w:lvlJc w:val="left"/>
      <w:pPr>
        <w:ind w:left="546" w:hanging="420"/>
      </w:pPr>
    </w:lvl>
    <w:lvl w:ilvl="1" w:tplc="04090019" w:tentative="1">
      <w:start w:val="1"/>
      <w:numFmt w:val="lowerLetter"/>
      <w:lvlText w:val="%2)"/>
      <w:lvlJc w:val="left"/>
      <w:pPr>
        <w:ind w:left="966" w:hanging="420"/>
      </w:pPr>
    </w:lvl>
    <w:lvl w:ilvl="2" w:tplc="0409001B" w:tentative="1">
      <w:start w:val="1"/>
      <w:numFmt w:val="lowerRoman"/>
      <w:lvlText w:val="%3."/>
      <w:lvlJc w:val="right"/>
      <w:pPr>
        <w:ind w:left="1386" w:hanging="420"/>
      </w:pPr>
    </w:lvl>
    <w:lvl w:ilvl="3" w:tplc="0409000F" w:tentative="1">
      <w:start w:val="1"/>
      <w:numFmt w:val="decimal"/>
      <w:lvlText w:val="%4."/>
      <w:lvlJc w:val="left"/>
      <w:pPr>
        <w:ind w:left="1806" w:hanging="420"/>
      </w:pPr>
    </w:lvl>
    <w:lvl w:ilvl="4" w:tplc="04090019" w:tentative="1">
      <w:start w:val="1"/>
      <w:numFmt w:val="lowerLetter"/>
      <w:lvlText w:val="%5)"/>
      <w:lvlJc w:val="left"/>
      <w:pPr>
        <w:ind w:left="2226" w:hanging="420"/>
      </w:pPr>
    </w:lvl>
    <w:lvl w:ilvl="5" w:tplc="0409001B" w:tentative="1">
      <w:start w:val="1"/>
      <w:numFmt w:val="lowerRoman"/>
      <w:lvlText w:val="%6."/>
      <w:lvlJc w:val="right"/>
      <w:pPr>
        <w:ind w:left="2646" w:hanging="420"/>
      </w:pPr>
    </w:lvl>
    <w:lvl w:ilvl="6" w:tplc="0409000F" w:tentative="1">
      <w:start w:val="1"/>
      <w:numFmt w:val="decimal"/>
      <w:lvlText w:val="%7."/>
      <w:lvlJc w:val="left"/>
      <w:pPr>
        <w:ind w:left="3066" w:hanging="420"/>
      </w:pPr>
    </w:lvl>
    <w:lvl w:ilvl="7" w:tplc="04090019" w:tentative="1">
      <w:start w:val="1"/>
      <w:numFmt w:val="lowerLetter"/>
      <w:lvlText w:val="%8)"/>
      <w:lvlJc w:val="left"/>
      <w:pPr>
        <w:ind w:left="3486" w:hanging="420"/>
      </w:pPr>
    </w:lvl>
    <w:lvl w:ilvl="8" w:tplc="0409001B" w:tentative="1">
      <w:start w:val="1"/>
      <w:numFmt w:val="lowerRoman"/>
      <w:lvlText w:val="%9."/>
      <w:lvlJc w:val="right"/>
      <w:pPr>
        <w:ind w:left="3906" w:hanging="420"/>
      </w:pPr>
    </w:lvl>
  </w:abstractNum>
  <w:abstractNum w:abstractNumId="16" w15:restartNumberingAfterBreak="0">
    <w:nsid w:val="169C6A07"/>
    <w:multiLevelType w:val="singleLevel"/>
    <w:tmpl w:val="169C6A07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18396E11"/>
    <w:multiLevelType w:val="hybridMultilevel"/>
    <w:tmpl w:val="A9CA4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B123049"/>
    <w:multiLevelType w:val="hybridMultilevel"/>
    <w:tmpl w:val="37AAFD3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0E301C"/>
    <w:multiLevelType w:val="hybridMultilevel"/>
    <w:tmpl w:val="BEC08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7B4A79"/>
    <w:multiLevelType w:val="hybridMultilevel"/>
    <w:tmpl w:val="B246D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C213B58"/>
    <w:multiLevelType w:val="hybridMultilevel"/>
    <w:tmpl w:val="E2A43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2A3847"/>
    <w:multiLevelType w:val="hybridMultilevel"/>
    <w:tmpl w:val="A93E4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5B97AF"/>
    <w:multiLevelType w:val="singleLevel"/>
    <w:tmpl w:val="305B97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327D28B8"/>
    <w:multiLevelType w:val="hybridMultilevel"/>
    <w:tmpl w:val="9E6E80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75A4187"/>
    <w:multiLevelType w:val="hybridMultilevel"/>
    <w:tmpl w:val="4F98DE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AD245D6"/>
    <w:multiLevelType w:val="hybridMultilevel"/>
    <w:tmpl w:val="AA2A7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41253E"/>
    <w:multiLevelType w:val="hybridMultilevel"/>
    <w:tmpl w:val="D868A5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E946FC"/>
    <w:multiLevelType w:val="singleLevel"/>
    <w:tmpl w:val="43E946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 w15:restartNumberingAfterBreak="0">
    <w:nsid w:val="49A6F17B"/>
    <w:multiLevelType w:val="singleLevel"/>
    <w:tmpl w:val="49A6F1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4EC22A6F"/>
    <w:multiLevelType w:val="hybridMultilevel"/>
    <w:tmpl w:val="0AE44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444271"/>
    <w:multiLevelType w:val="hybridMultilevel"/>
    <w:tmpl w:val="69D80AB8"/>
    <w:lvl w:ilvl="0" w:tplc="6E9E2598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60032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D84B1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AE6C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20893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140D8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38579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DAB37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88F0B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9AC54D6"/>
    <w:multiLevelType w:val="hybridMultilevel"/>
    <w:tmpl w:val="C7EE8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1E3613"/>
    <w:multiLevelType w:val="singleLevel"/>
    <w:tmpl w:val="5A1E3613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5CD517A3"/>
    <w:multiLevelType w:val="multilevel"/>
    <w:tmpl w:val="6ECCE0A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5" w15:restartNumberingAfterBreak="0">
    <w:nsid w:val="6431761E"/>
    <w:multiLevelType w:val="hybridMultilevel"/>
    <w:tmpl w:val="93546DD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BB2644"/>
    <w:multiLevelType w:val="hybridMultilevel"/>
    <w:tmpl w:val="66C4C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6D59FF"/>
    <w:multiLevelType w:val="hybridMultilevel"/>
    <w:tmpl w:val="9B54953E"/>
    <w:lvl w:ilvl="0" w:tplc="76A07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8CB0938"/>
    <w:multiLevelType w:val="hybridMultilevel"/>
    <w:tmpl w:val="CF069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CB17F22"/>
    <w:multiLevelType w:val="hybridMultilevel"/>
    <w:tmpl w:val="451A4B9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352B94"/>
    <w:multiLevelType w:val="hybridMultilevel"/>
    <w:tmpl w:val="1D500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4B539F"/>
    <w:multiLevelType w:val="hybridMultilevel"/>
    <w:tmpl w:val="99B43C50"/>
    <w:lvl w:ilvl="0" w:tplc="3086E3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EA709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0EDB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B40B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DA3DF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4E407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4A220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5272F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D065D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73B0317"/>
    <w:multiLevelType w:val="singleLevel"/>
    <w:tmpl w:val="773B0317"/>
    <w:lvl w:ilvl="0">
      <w:start w:val="1"/>
      <w:numFmt w:val="decimal"/>
      <w:lvlText w:val="%1."/>
      <w:lvlJc w:val="left"/>
      <w:pPr>
        <w:tabs>
          <w:tab w:val="left" w:pos="312"/>
        </w:tabs>
        <w:ind w:left="240" w:firstLine="0"/>
      </w:pPr>
    </w:lvl>
  </w:abstractNum>
  <w:abstractNum w:abstractNumId="43" w15:restartNumberingAfterBreak="0">
    <w:nsid w:val="787571FC"/>
    <w:multiLevelType w:val="hybridMultilevel"/>
    <w:tmpl w:val="510CCD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261D11"/>
    <w:multiLevelType w:val="multilevel"/>
    <w:tmpl w:val="6ECCE0A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1305739423">
    <w:abstractNumId w:val="6"/>
  </w:num>
  <w:num w:numId="2" w16cid:durableId="691033046">
    <w:abstractNumId w:val="7"/>
  </w:num>
  <w:num w:numId="3" w16cid:durableId="243491883">
    <w:abstractNumId w:val="1"/>
  </w:num>
  <w:num w:numId="4" w16cid:durableId="1917400527">
    <w:abstractNumId w:val="0"/>
  </w:num>
  <w:num w:numId="5" w16cid:durableId="619072091">
    <w:abstractNumId w:val="28"/>
  </w:num>
  <w:num w:numId="6" w16cid:durableId="1184049635">
    <w:abstractNumId w:val="37"/>
  </w:num>
  <w:num w:numId="7" w16cid:durableId="1858537503">
    <w:abstractNumId w:val="22"/>
  </w:num>
  <w:num w:numId="8" w16cid:durableId="1304964819">
    <w:abstractNumId w:val="41"/>
  </w:num>
  <w:num w:numId="9" w16cid:durableId="70394917">
    <w:abstractNumId w:val="31"/>
  </w:num>
  <w:num w:numId="10" w16cid:durableId="1228953637">
    <w:abstractNumId w:val="15"/>
  </w:num>
  <w:num w:numId="11" w16cid:durableId="1592621581">
    <w:abstractNumId w:val="27"/>
  </w:num>
  <w:num w:numId="12" w16cid:durableId="1286280284">
    <w:abstractNumId w:val="30"/>
  </w:num>
  <w:num w:numId="13" w16cid:durableId="1924874875">
    <w:abstractNumId w:val="18"/>
  </w:num>
  <w:num w:numId="14" w16cid:durableId="158735441">
    <w:abstractNumId w:val="9"/>
  </w:num>
  <w:num w:numId="15" w16cid:durableId="294457774">
    <w:abstractNumId w:val="10"/>
  </w:num>
  <w:num w:numId="16" w16cid:durableId="1981224200">
    <w:abstractNumId w:val="24"/>
  </w:num>
  <w:num w:numId="17" w16cid:durableId="424690983">
    <w:abstractNumId w:val="43"/>
  </w:num>
  <w:num w:numId="18" w16cid:durableId="433788000">
    <w:abstractNumId w:val="39"/>
  </w:num>
  <w:num w:numId="19" w16cid:durableId="1254391578">
    <w:abstractNumId w:val="35"/>
  </w:num>
  <w:num w:numId="20" w16cid:durableId="100104015">
    <w:abstractNumId w:val="34"/>
  </w:num>
  <w:num w:numId="21" w16cid:durableId="1582449264">
    <w:abstractNumId w:val="44"/>
  </w:num>
  <w:num w:numId="22" w16cid:durableId="2136675585">
    <w:abstractNumId w:val="12"/>
  </w:num>
  <w:num w:numId="23" w16cid:durableId="1992296267">
    <w:abstractNumId w:val="11"/>
  </w:num>
  <w:num w:numId="24" w16cid:durableId="1810973050">
    <w:abstractNumId w:val="25"/>
  </w:num>
  <w:num w:numId="25" w16cid:durableId="1643923832">
    <w:abstractNumId w:val="26"/>
  </w:num>
  <w:num w:numId="26" w16cid:durableId="1821539109">
    <w:abstractNumId w:val="17"/>
  </w:num>
  <w:num w:numId="27" w16cid:durableId="1603147587">
    <w:abstractNumId w:val="20"/>
  </w:num>
  <w:num w:numId="28" w16cid:durableId="1002316999">
    <w:abstractNumId w:val="19"/>
  </w:num>
  <w:num w:numId="29" w16cid:durableId="76903057">
    <w:abstractNumId w:val="40"/>
  </w:num>
  <w:num w:numId="30" w16cid:durableId="2045473653">
    <w:abstractNumId w:val="3"/>
  </w:num>
  <w:num w:numId="31" w16cid:durableId="1876652408">
    <w:abstractNumId w:val="38"/>
  </w:num>
  <w:num w:numId="32" w16cid:durableId="1697579564">
    <w:abstractNumId w:val="33"/>
  </w:num>
  <w:num w:numId="33" w16cid:durableId="1096749783">
    <w:abstractNumId w:val="8"/>
  </w:num>
  <w:num w:numId="34" w16cid:durableId="1672021983">
    <w:abstractNumId w:val="23"/>
  </w:num>
  <w:num w:numId="35" w16cid:durableId="1946110704">
    <w:abstractNumId w:val="14"/>
  </w:num>
  <w:num w:numId="36" w16cid:durableId="898243521">
    <w:abstractNumId w:val="2"/>
  </w:num>
  <w:num w:numId="37" w16cid:durableId="2144998521">
    <w:abstractNumId w:val="5"/>
  </w:num>
  <w:num w:numId="38" w16cid:durableId="1317302186">
    <w:abstractNumId w:val="21"/>
  </w:num>
  <w:num w:numId="39" w16cid:durableId="731661746">
    <w:abstractNumId w:val="4"/>
  </w:num>
  <w:num w:numId="40" w16cid:durableId="1013218674">
    <w:abstractNumId w:val="36"/>
  </w:num>
  <w:num w:numId="41" w16cid:durableId="192576064">
    <w:abstractNumId w:val="42"/>
  </w:num>
  <w:num w:numId="42" w16cid:durableId="504175402">
    <w:abstractNumId w:val="32"/>
  </w:num>
  <w:num w:numId="43" w16cid:durableId="371393112">
    <w:abstractNumId w:val="29"/>
  </w:num>
  <w:num w:numId="44" w16cid:durableId="1996490254">
    <w:abstractNumId w:val="13"/>
  </w:num>
  <w:num w:numId="45" w16cid:durableId="18120930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C06"/>
    <w:rsid w:val="00001075"/>
    <w:rsid w:val="00007063"/>
    <w:rsid w:val="00013920"/>
    <w:rsid w:val="00014302"/>
    <w:rsid w:val="000179F6"/>
    <w:rsid w:val="00033E0F"/>
    <w:rsid w:val="000360A6"/>
    <w:rsid w:val="000419D8"/>
    <w:rsid w:val="0004216F"/>
    <w:rsid w:val="000447B6"/>
    <w:rsid w:val="00045D60"/>
    <w:rsid w:val="00051833"/>
    <w:rsid w:val="000708E8"/>
    <w:rsid w:val="000722F3"/>
    <w:rsid w:val="0007377F"/>
    <w:rsid w:val="00090F8D"/>
    <w:rsid w:val="00092F1B"/>
    <w:rsid w:val="000A2F35"/>
    <w:rsid w:val="000B043C"/>
    <w:rsid w:val="000C016F"/>
    <w:rsid w:val="000C5BFF"/>
    <w:rsid w:val="000C7D1C"/>
    <w:rsid w:val="000D2B48"/>
    <w:rsid w:val="000D4C4D"/>
    <w:rsid w:val="000F4E70"/>
    <w:rsid w:val="001079A0"/>
    <w:rsid w:val="0012293B"/>
    <w:rsid w:val="00125726"/>
    <w:rsid w:val="00125740"/>
    <w:rsid w:val="00126C06"/>
    <w:rsid w:val="00133847"/>
    <w:rsid w:val="0015133E"/>
    <w:rsid w:val="0015671D"/>
    <w:rsid w:val="00164316"/>
    <w:rsid w:val="00164C37"/>
    <w:rsid w:val="0016686A"/>
    <w:rsid w:val="001806BB"/>
    <w:rsid w:val="00183A33"/>
    <w:rsid w:val="00197F61"/>
    <w:rsid w:val="001A13F4"/>
    <w:rsid w:val="001B30F7"/>
    <w:rsid w:val="001B3E96"/>
    <w:rsid w:val="001B5F4B"/>
    <w:rsid w:val="001C354E"/>
    <w:rsid w:val="001C7718"/>
    <w:rsid w:val="001D3EEE"/>
    <w:rsid w:val="001E15AE"/>
    <w:rsid w:val="00204760"/>
    <w:rsid w:val="0020673B"/>
    <w:rsid w:val="002243A5"/>
    <w:rsid w:val="00226013"/>
    <w:rsid w:val="002267FE"/>
    <w:rsid w:val="00232A65"/>
    <w:rsid w:val="0023363D"/>
    <w:rsid w:val="00240D83"/>
    <w:rsid w:val="002422D1"/>
    <w:rsid w:val="0024427E"/>
    <w:rsid w:val="00244F3F"/>
    <w:rsid w:val="00255C75"/>
    <w:rsid w:val="00261645"/>
    <w:rsid w:val="00282460"/>
    <w:rsid w:val="00283521"/>
    <w:rsid w:val="00283779"/>
    <w:rsid w:val="0029539C"/>
    <w:rsid w:val="002A329D"/>
    <w:rsid w:val="002B0CBD"/>
    <w:rsid w:val="002C30BB"/>
    <w:rsid w:val="002D1B56"/>
    <w:rsid w:val="002D6960"/>
    <w:rsid w:val="002E5C95"/>
    <w:rsid w:val="002F0B1E"/>
    <w:rsid w:val="00303A9A"/>
    <w:rsid w:val="003052F8"/>
    <w:rsid w:val="00310D26"/>
    <w:rsid w:val="00316FB0"/>
    <w:rsid w:val="00322D60"/>
    <w:rsid w:val="0032679C"/>
    <w:rsid w:val="00355A09"/>
    <w:rsid w:val="00362AAD"/>
    <w:rsid w:val="00372031"/>
    <w:rsid w:val="003800D1"/>
    <w:rsid w:val="00384C10"/>
    <w:rsid w:val="003A2D74"/>
    <w:rsid w:val="003A3AD0"/>
    <w:rsid w:val="003A3F57"/>
    <w:rsid w:val="003A56C8"/>
    <w:rsid w:val="003B75E3"/>
    <w:rsid w:val="003E114C"/>
    <w:rsid w:val="003F39D8"/>
    <w:rsid w:val="003F78C7"/>
    <w:rsid w:val="00403DB1"/>
    <w:rsid w:val="004051BC"/>
    <w:rsid w:val="00406D9A"/>
    <w:rsid w:val="0041100C"/>
    <w:rsid w:val="00430CFC"/>
    <w:rsid w:val="0043631E"/>
    <w:rsid w:val="00444714"/>
    <w:rsid w:val="00454BBD"/>
    <w:rsid w:val="00464584"/>
    <w:rsid w:val="00466003"/>
    <w:rsid w:val="00485169"/>
    <w:rsid w:val="0049126D"/>
    <w:rsid w:val="004B4B9B"/>
    <w:rsid w:val="004C5738"/>
    <w:rsid w:val="004D78F1"/>
    <w:rsid w:val="004E18EC"/>
    <w:rsid w:val="005044F9"/>
    <w:rsid w:val="00513B24"/>
    <w:rsid w:val="0052195F"/>
    <w:rsid w:val="0052231D"/>
    <w:rsid w:val="0052251A"/>
    <w:rsid w:val="0053509D"/>
    <w:rsid w:val="00541F01"/>
    <w:rsid w:val="0054726A"/>
    <w:rsid w:val="00552375"/>
    <w:rsid w:val="00554076"/>
    <w:rsid w:val="005631D0"/>
    <w:rsid w:val="00566864"/>
    <w:rsid w:val="005768B1"/>
    <w:rsid w:val="0059580B"/>
    <w:rsid w:val="005A6199"/>
    <w:rsid w:val="005C625F"/>
    <w:rsid w:val="005E4FA7"/>
    <w:rsid w:val="00610BE4"/>
    <w:rsid w:val="0062199D"/>
    <w:rsid w:val="00621C1B"/>
    <w:rsid w:val="00624675"/>
    <w:rsid w:val="00633056"/>
    <w:rsid w:val="00635CE2"/>
    <w:rsid w:val="00664322"/>
    <w:rsid w:val="00677A8F"/>
    <w:rsid w:val="00686D29"/>
    <w:rsid w:val="006A08AB"/>
    <w:rsid w:val="006C1318"/>
    <w:rsid w:val="006D159A"/>
    <w:rsid w:val="00732AEF"/>
    <w:rsid w:val="00732C74"/>
    <w:rsid w:val="00744ABB"/>
    <w:rsid w:val="00751AE8"/>
    <w:rsid w:val="0075285E"/>
    <w:rsid w:val="0075750B"/>
    <w:rsid w:val="00766A6E"/>
    <w:rsid w:val="007707A0"/>
    <w:rsid w:val="007772FD"/>
    <w:rsid w:val="007840C4"/>
    <w:rsid w:val="00785A1F"/>
    <w:rsid w:val="0079473E"/>
    <w:rsid w:val="007A0CE4"/>
    <w:rsid w:val="007C483F"/>
    <w:rsid w:val="007E0D4D"/>
    <w:rsid w:val="007E4A90"/>
    <w:rsid w:val="007F39AA"/>
    <w:rsid w:val="007F78C2"/>
    <w:rsid w:val="0081724A"/>
    <w:rsid w:val="00824C33"/>
    <w:rsid w:val="00832FD5"/>
    <w:rsid w:val="008349CA"/>
    <w:rsid w:val="0084332E"/>
    <w:rsid w:val="0084569E"/>
    <w:rsid w:val="0084785E"/>
    <w:rsid w:val="0085652A"/>
    <w:rsid w:val="0086012A"/>
    <w:rsid w:val="00867964"/>
    <w:rsid w:val="0088126C"/>
    <w:rsid w:val="00882F6B"/>
    <w:rsid w:val="0089139D"/>
    <w:rsid w:val="008969FD"/>
    <w:rsid w:val="008A016F"/>
    <w:rsid w:val="008B05B5"/>
    <w:rsid w:val="008B2BE1"/>
    <w:rsid w:val="008B37F1"/>
    <w:rsid w:val="008B5D3B"/>
    <w:rsid w:val="008B6E08"/>
    <w:rsid w:val="008C1521"/>
    <w:rsid w:val="008C3899"/>
    <w:rsid w:val="008D0A98"/>
    <w:rsid w:val="008D6E26"/>
    <w:rsid w:val="008E759D"/>
    <w:rsid w:val="008F0DFA"/>
    <w:rsid w:val="008F3DDE"/>
    <w:rsid w:val="008F6174"/>
    <w:rsid w:val="00925D3E"/>
    <w:rsid w:val="009355D6"/>
    <w:rsid w:val="0093611F"/>
    <w:rsid w:val="00962B55"/>
    <w:rsid w:val="0096700A"/>
    <w:rsid w:val="00976E7A"/>
    <w:rsid w:val="00986A68"/>
    <w:rsid w:val="00994FAE"/>
    <w:rsid w:val="009A153F"/>
    <w:rsid w:val="009D4B44"/>
    <w:rsid w:val="009E633A"/>
    <w:rsid w:val="00A04437"/>
    <w:rsid w:val="00A04894"/>
    <w:rsid w:val="00A30F66"/>
    <w:rsid w:val="00A37F02"/>
    <w:rsid w:val="00A41584"/>
    <w:rsid w:val="00A50C6A"/>
    <w:rsid w:val="00A5584A"/>
    <w:rsid w:val="00A64939"/>
    <w:rsid w:val="00A71FB9"/>
    <w:rsid w:val="00A77EAD"/>
    <w:rsid w:val="00A84A50"/>
    <w:rsid w:val="00A84D04"/>
    <w:rsid w:val="00A8597B"/>
    <w:rsid w:val="00A92086"/>
    <w:rsid w:val="00AA41D0"/>
    <w:rsid w:val="00AB1F3E"/>
    <w:rsid w:val="00AB44B4"/>
    <w:rsid w:val="00AB476A"/>
    <w:rsid w:val="00AB729D"/>
    <w:rsid w:val="00AC1A8F"/>
    <w:rsid w:val="00AC5E61"/>
    <w:rsid w:val="00AD454C"/>
    <w:rsid w:val="00AF3E45"/>
    <w:rsid w:val="00B13C74"/>
    <w:rsid w:val="00B14AC2"/>
    <w:rsid w:val="00B313CD"/>
    <w:rsid w:val="00B343B3"/>
    <w:rsid w:val="00B43B00"/>
    <w:rsid w:val="00B77296"/>
    <w:rsid w:val="00B84480"/>
    <w:rsid w:val="00B92572"/>
    <w:rsid w:val="00B949DE"/>
    <w:rsid w:val="00BB4889"/>
    <w:rsid w:val="00BB5825"/>
    <w:rsid w:val="00BC01E3"/>
    <w:rsid w:val="00BC1417"/>
    <w:rsid w:val="00BD102F"/>
    <w:rsid w:val="00BD5611"/>
    <w:rsid w:val="00BD7507"/>
    <w:rsid w:val="00BE2520"/>
    <w:rsid w:val="00BE3E43"/>
    <w:rsid w:val="00BE4CA6"/>
    <w:rsid w:val="00BF0420"/>
    <w:rsid w:val="00BF6557"/>
    <w:rsid w:val="00C26D88"/>
    <w:rsid w:val="00C31183"/>
    <w:rsid w:val="00C36DA1"/>
    <w:rsid w:val="00C42C97"/>
    <w:rsid w:val="00C46698"/>
    <w:rsid w:val="00C612DE"/>
    <w:rsid w:val="00C65887"/>
    <w:rsid w:val="00C73A2E"/>
    <w:rsid w:val="00C74AB3"/>
    <w:rsid w:val="00C91A33"/>
    <w:rsid w:val="00C96B59"/>
    <w:rsid w:val="00C96EF9"/>
    <w:rsid w:val="00CA4CCF"/>
    <w:rsid w:val="00CA6E94"/>
    <w:rsid w:val="00CA7361"/>
    <w:rsid w:val="00CB13E8"/>
    <w:rsid w:val="00CB4BA6"/>
    <w:rsid w:val="00CB67EC"/>
    <w:rsid w:val="00CB74F7"/>
    <w:rsid w:val="00CE4995"/>
    <w:rsid w:val="00CF2359"/>
    <w:rsid w:val="00CF6C5A"/>
    <w:rsid w:val="00D008BE"/>
    <w:rsid w:val="00D12417"/>
    <w:rsid w:val="00D235DA"/>
    <w:rsid w:val="00D27C70"/>
    <w:rsid w:val="00D45064"/>
    <w:rsid w:val="00D56401"/>
    <w:rsid w:val="00D7102D"/>
    <w:rsid w:val="00D81859"/>
    <w:rsid w:val="00D9443E"/>
    <w:rsid w:val="00DB27C1"/>
    <w:rsid w:val="00DB7293"/>
    <w:rsid w:val="00DC1874"/>
    <w:rsid w:val="00DC5C00"/>
    <w:rsid w:val="00DD12C6"/>
    <w:rsid w:val="00DE3327"/>
    <w:rsid w:val="00DE757E"/>
    <w:rsid w:val="00E00BB7"/>
    <w:rsid w:val="00E015D1"/>
    <w:rsid w:val="00E07073"/>
    <w:rsid w:val="00E25335"/>
    <w:rsid w:val="00E326FE"/>
    <w:rsid w:val="00E3296A"/>
    <w:rsid w:val="00E336D0"/>
    <w:rsid w:val="00E36162"/>
    <w:rsid w:val="00E4251F"/>
    <w:rsid w:val="00E51747"/>
    <w:rsid w:val="00E60DFD"/>
    <w:rsid w:val="00E670BB"/>
    <w:rsid w:val="00E716A1"/>
    <w:rsid w:val="00E90903"/>
    <w:rsid w:val="00E96DC7"/>
    <w:rsid w:val="00EA04F6"/>
    <w:rsid w:val="00EA0BD4"/>
    <w:rsid w:val="00EA2035"/>
    <w:rsid w:val="00EA3231"/>
    <w:rsid w:val="00EA508D"/>
    <w:rsid w:val="00ED6D69"/>
    <w:rsid w:val="00EE6B40"/>
    <w:rsid w:val="00EF52BE"/>
    <w:rsid w:val="00EF7F18"/>
    <w:rsid w:val="00F04F0E"/>
    <w:rsid w:val="00F2787C"/>
    <w:rsid w:val="00F3087F"/>
    <w:rsid w:val="00F45E25"/>
    <w:rsid w:val="00F4609E"/>
    <w:rsid w:val="00F57326"/>
    <w:rsid w:val="00F61D1A"/>
    <w:rsid w:val="00F70D19"/>
    <w:rsid w:val="00F71533"/>
    <w:rsid w:val="00F760BE"/>
    <w:rsid w:val="00F87733"/>
    <w:rsid w:val="00FA0B3B"/>
    <w:rsid w:val="00FA1791"/>
    <w:rsid w:val="00FB566E"/>
    <w:rsid w:val="00FB5B5F"/>
    <w:rsid w:val="00FC44D9"/>
    <w:rsid w:val="00FE2E2E"/>
    <w:rsid w:val="00FE5840"/>
    <w:rsid w:val="00FE60EC"/>
    <w:rsid w:val="00FE72B7"/>
    <w:rsid w:val="00FF0419"/>
    <w:rsid w:val="00FF3708"/>
    <w:rsid w:val="03B5544B"/>
    <w:rsid w:val="04DD59F8"/>
    <w:rsid w:val="05B47C39"/>
    <w:rsid w:val="05FA2684"/>
    <w:rsid w:val="09265A07"/>
    <w:rsid w:val="09F33006"/>
    <w:rsid w:val="0A752127"/>
    <w:rsid w:val="0CED37B5"/>
    <w:rsid w:val="0D671EEF"/>
    <w:rsid w:val="0EAE7D95"/>
    <w:rsid w:val="12C369BD"/>
    <w:rsid w:val="151C2BA5"/>
    <w:rsid w:val="1B4E6ABD"/>
    <w:rsid w:val="1C1E01EA"/>
    <w:rsid w:val="1C7022A1"/>
    <w:rsid w:val="21A41439"/>
    <w:rsid w:val="224E6634"/>
    <w:rsid w:val="226A3A06"/>
    <w:rsid w:val="23D729C0"/>
    <w:rsid w:val="246D0A09"/>
    <w:rsid w:val="24BD2E6D"/>
    <w:rsid w:val="26F036F7"/>
    <w:rsid w:val="27112982"/>
    <w:rsid w:val="276B340C"/>
    <w:rsid w:val="27F6101A"/>
    <w:rsid w:val="28D2502F"/>
    <w:rsid w:val="2BBD2BCE"/>
    <w:rsid w:val="2DEB43FA"/>
    <w:rsid w:val="2E422CC1"/>
    <w:rsid w:val="2E8D1BD9"/>
    <w:rsid w:val="314D6446"/>
    <w:rsid w:val="317D4F24"/>
    <w:rsid w:val="32EF451A"/>
    <w:rsid w:val="35D0760A"/>
    <w:rsid w:val="36476D47"/>
    <w:rsid w:val="36BE465E"/>
    <w:rsid w:val="37E92835"/>
    <w:rsid w:val="38673C95"/>
    <w:rsid w:val="39554CFC"/>
    <w:rsid w:val="395A0B1D"/>
    <w:rsid w:val="39FD298F"/>
    <w:rsid w:val="3B6758B6"/>
    <w:rsid w:val="423C3E44"/>
    <w:rsid w:val="42AB156D"/>
    <w:rsid w:val="43E17D38"/>
    <w:rsid w:val="450D7736"/>
    <w:rsid w:val="455F2180"/>
    <w:rsid w:val="45F964F2"/>
    <w:rsid w:val="47BD1288"/>
    <w:rsid w:val="49E77A6D"/>
    <w:rsid w:val="4A6C5266"/>
    <w:rsid w:val="4B675515"/>
    <w:rsid w:val="4E561299"/>
    <w:rsid w:val="511D23DB"/>
    <w:rsid w:val="53F81F78"/>
    <w:rsid w:val="58DC27B5"/>
    <w:rsid w:val="59E5577C"/>
    <w:rsid w:val="5C447CC6"/>
    <w:rsid w:val="5CB27B67"/>
    <w:rsid w:val="5CF236FC"/>
    <w:rsid w:val="5E914C61"/>
    <w:rsid w:val="62730A40"/>
    <w:rsid w:val="638214EC"/>
    <w:rsid w:val="66BA36FE"/>
    <w:rsid w:val="67FA175F"/>
    <w:rsid w:val="68705D5C"/>
    <w:rsid w:val="68F0176C"/>
    <w:rsid w:val="68FD5D45"/>
    <w:rsid w:val="6AD7428D"/>
    <w:rsid w:val="6AEF0E91"/>
    <w:rsid w:val="6B5417DE"/>
    <w:rsid w:val="6D562CFF"/>
    <w:rsid w:val="6F674C02"/>
    <w:rsid w:val="6FD15666"/>
    <w:rsid w:val="746F4F2C"/>
    <w:rsid w:val="74B40396"/>
    <w:rsid w:val="757E3EEB"/>
    <w:rsid w:val="769A0405"/>
    <w:rsid w:val="76C11115"/>
    <w:rsid w:val="780717A8"/>
    <w:rsid w:val="790F64EF"/>
    <w:rsid w:val="79961BE5"/>
    <w:rsid w:val="79CE551B"/>
    <w:rsid w:val="7DC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DFA40"/>
  <w15:docId w15:val="{C6A93694-8919-4773-893A-3978CF09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78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34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1668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1668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p0">
    <w:name w:val="p0"/>
    <w:basedOn w:val="a"/>
    <w:qFormat/>
    <w:pPr>
      <w:widowControl/>
      <w:jc w:val="left"/>
    </w:pPr>
    <w:rPr>
      <w:kern w:val="0"/>
      <w:sz w:val="24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10BE4"/>
    <w:pPr>
      <w:ind w:firstLineChars="200" w:firstLine="420"/>
    </w:pPr>
  </w:style>
  <w:style w:type="character" w:customStyle="1" w:styleId="50">
    <w:name w:val="标题 5 字符"/>
    <w:basedOn w:val="a0"/>
    <w:link w:val="5"/>
    <w:rsid w:val="0016686A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16686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table" w:customStyle="1" w:styleId="TableGrid">
    <w:name w:val="TableGrid"/>
    <w:rsid w:val="00B313CD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rsid w:val="00DD12C6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DD12C6"/>
    <w:rPr>
      <w:rFonts w:ascii="Arial" w:eastAsia="黑体" w:hAnsi="Arial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24037;&#31243;&#23454;&#36341;&#31532;1&#23398;&#26399;&#39033;&#30446;&#24635;&#32467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软件工程实践第1学期项目总结.dot</Template>
  <TotalTime>278</TotalTime>
  <Pages>30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mkisme</dc:creator>
  <cp:lastModifiedBy>周 天成</cp:lastModifiedBy>
  <cp:revision>109</cp:revision>
  <cp:lastPrinted>2113-01-01T00:00:00Z</cp:lastPrinted>
  <dcterms:created xsi:type="dcterms:W3CDTF">2013-01-07T05:06:00Z</dcterms:created>
  <dcterms:modified xsi:type="dcterms:W3CDTF">2022-12-21T02:19:00Z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7A28FEB5293D49BB91E8659F7EBC538C</vt:lpwstr>
  </property>
</Properties>
</file>